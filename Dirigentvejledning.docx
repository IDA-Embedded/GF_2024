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28E4" w14:textId="291933B8" w:rsidR="00DF634B" w:rsidRPr="00360F24" w:rsidRDefault="00DF634B" w:rsidP="004F646E">
      <w:r w:rsidRPr="00360F24">
        <w:t xml:space="preserve">Generalforsamling i </w:t>
      </w:r>
      <w:r w:rsidR="000765C7">
        <w:fldChar w:fldCharType="begin">
          <w:ffData>
            <w:name w:val="Tekst1"/>
            <w:enabled/>
            <w:calcOnExit w:val="0"/>
            <w:textInput>
              <w:default w:val="IDA Embedded"/>
            </w:textInput>
          </w:ffData>
        </w:fldChar>
      </w:r>
      <w:bookmarkStart w:id="0" w:name="Tekst1"/>
      <w:r w:rsidR="000765C7">
        <w:instrText xml:space="preserve"> FORMTEXT </w:instrText>
      </w:r>
      <w:r w:rsidR="000765C7">
        <w:fldChar w:fldCharType="separate"/>
      </w:r>
      <w:r w:rsidR="000765C7">
        <w:rPr>
          <w:noProof/>
        </w:rPr>
        <w:t>IDA Embedded</w:t>
      </w:r>
      <w:r w:rsidR="000765C7">
        <w:fldChar w:fldCharType="end"/>
      </w:r>
      <w:bookmarkEnd w:id="0"/>
    </w:p>
    <w:p w14:paraId="3EB87AAF" w14:textId="77777777" w:rsidR="00C23D10" w:rsidRPr="00360F24" w:rsidRDefault="00C23D10" w:rsidP="00DF634B">
      <w:pPr>
        <w:pStyle w:val="Undertitel1"/>
      </w:pPr>
      <w:r w:rsidRPr="00360F24">
        <w:t>Dirigentvejledning</w:t>
      </w:r>
    </w:p>
    <w:p w14:paraId="46476CD5" w14:textId="24B4CA42" w:rsidR="00DF634B" w:rsidRDefault="000765C7" w:rsidP="00604E4E">
      <w:pPr>
        <w:pStyle w:val="Dagogdato"/>
      </w:pPr>
      <w:r>
        <w:fldChar w:fldCharType="begin">
          <w:ffData>
            <w:name w:val=""/>
            <w:enabled/>
            <w:calcOnExit w:val="0"/>
            <w:textInput>
              <w:default w:val="Dato 18. marts 2024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Dato 18. marts 2024</w:t>
      </w:r>
      <w:r>
        <w:fldChar w:fldCharType="end"/>
      </w:r>
      <w:r w:rsidR="00DF634B">
        <w:t xml:space="preserve">, </w:t>
      </w:r>
      <w:r>
        <w:fldChar w:fldCharType="begin">
          <w:ffData>
            <w:name w:val=""/>
            <w:enabled/>
            <w:calcOnExit w:val="0"/>
            <w:textInput>
              <w:default w:val="Tidspunkt kl. 20.00-21: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Tidspunkt kl. 20.00-21:00</w:t>
      </w:r>
      <w:r>
        <w:fldChar w:fldCharType="end"/>
      </w:r>
    </w:p>
    <w:p w14:paraId="3D26F860" w14:textId="040F4E17" w:rsidR="00DF634B" w:rsidRPr="00DF634B" w:rsidRDefault="000765C7" w:rsidP="00DF634B">
      <w:pPr>
        <w:rPr>
          <w:b/>
          <w:bCs/>
        </w:rPr>
      </w:pPr>
      <w:r>
        <w:rPr>
          <w:b/>
          <w:bCs/>
        </w:rPr>
        <w:fldChar w:fldCharType="begin">
          <w:ffData>
            <w:name w:val=""/>
            <w:enabled/>
            <w:calcOnExit w:val="0"/>
            <w:textInput>
              <w:default w:val="Online, i Teams"/>
            </w:textInput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noProof/>
        </w:rPr>
        <w:t>Online, i Teams</w:t>
      </w:r>
      <w:r>
        <w:rPr>
          <w:b/>
          <w:bCs/>
        </w:rPr>
        <w:fldChar w:fldCharType="end"/>
      </w:r>
    </w:p>
    <w:p w14:paraId="1B136247" w14:textId="77777777" w:rsidR="00C23D10" w:rsidRPr="00360F24" w:rsidRDefault="007F7D80" w:rsidP="003453BD">
      <w:pPr>
        <w:spacing w:line="240" w:lineRule="auto"/>
        <w:ind w:left="1304" w:hanging="1304"/>
        <w:rPr>
          <w:rFonts w:ascii="Montserrat Medium" w:hAnsi="Montserrat Medium" w:cstheme="minorHAnsi"/>
        </w:rPr>
      </w:pPr>
      <w:r>
        <w:rPr>
          <w:rFonts w:ascii="Montserrat Medium" w:hAnsi="Montserrat Medium" w:cstheme="minorHAnsi"/>
        </w:rPr>
        <w:t>F</w:t>
      </w:r>
      <w:r w:rsidR="00C23D10" w:rsidRPr="00360F24">
        <w:rPr>
          <w:rFonts w:ascii="Montserrat Medium" w:hAnsi="Montserrat Medium" w:cstheme="minorHAnsi"/>
        </w:rPr>
        <w:t>ormand</w:t>
      </w:r>
      <w:r>
        <w:rPr>
          <w:rFonts w:ascii="Montserrat Medium" w:hAnsi="Montserrat Medium" w:cstheme="minorHAnsi"/>
        </w:rPr>
        <w:t xml:space="preserve">en </w:t>
      </w:r>
      <w:r w:rsidR="00C23D10" w:rsidRPr="00360F24">
        <w:rPr>
          <w:rFonts w:ascii="Montserrat Medium" w:hAnsi="Montserrat Medium" w:cstheme="minorHAnsi"/>
        </w:rPr>
        <w:t xml:space="preserve">byder velkommen. </w:t>
      </w:r>
    </w:p>
    <w:p w14:paraId="51AE0ABE" w14:textId="77777777" w:rsidR="00C23D10" w:rsidRPr="00360F24" w:rsidRDefault="00C23D10" w:rsidP="00604E4E">
      <w:pPr>
        <w:tabs>
          <w:tab w:val="left" w:pos="1440"/>
        </w:tabs>
        <w:spacing w:line="240" w:lineRule="auto"/>
        <w:rPr>
          <w:rFonts w:ascii="Montserrat Medium" w:hAnsi="Montserrat Medium" w:cstheme="minorHAnsi"/>
        </w:rPr>
      </w:pPr>
    </w:p>
    <w:p w14:paraId="1CDF09C5" w14:textId="77777777" w:rsidR="00C23D10" w:rsidRPr="00F36722" w:rsidRDefault="00C23D10" w:rsidP="00604E4E">
      <w:pPr>
        <w:pStyle w:val="Overskrift2"/>
        <w:rPr>
          <w:lang w:val="da-DK"/>
        </w:rPr>
      </w:pPr>
      <w:r w:rsidRPr="00F36722">
        <w:rPr>
          <w:lang w:val="da-DK"/>
        </w:rPr>
        <w:t xml:space="preserve">1. Valg af dirigent </w:t>
      </w:r>
      <w:r w:rsidR="002B2821">
        <w:rPr>
          <w:lang w:val="da-DK"/>
        </w:rPr>
        <w:t>og referent</w:t>
      </w:r>
    </w:p>
    <w:p w14:paraId="33868FE0" w14:textId="77777777" w:rsidR="0054196C" w:rsidRDefault="00C23D10" w:rsidP="00C335CC">
      <w:r w:rsidRPr="00360F24">
        <w:rPr>
          <w:b/>
        </w:rPr>
        <w:t>Formanden</w:t>
      </w:r>
      <w:r w:rsidRPr="00360F24">
        <w:t xml:space="preserve"> foreslår </w:t>
      </w:r>
      <w:r w:rsidR="00604E4E">
        <w:fldChar w:fldCharType="begin">
          <w:ffData>
            <w:name w:val="Tekst3"/>
            <w:enabled/>
            <w:calcOnExit w:val="0"/>
            <w:textInput>
              <w:default w:val="Skriv navn"/>
            </w:textInput>
          </w:ffData>
        </w:fldChar>
      </w:r>
      <w:bookmarkStart w:id="1" w:name="Tekst3"/>
      <w:r w:rsidR="00604E4E">
        <w:instrText xml:space="preserve"> FORMTEXT </w:instrText>
      </w:r>
      <w:r w:rsidR="00604E4E">
        <w:fldChar w:fldCharType="separate"/>
      </w:r>
      <w:r w:rsidR="00604E4E">
        <w:rPr>
          <w:noProof/>
        </w:rPr>
        <w:t>Skriv navn</w:t>
      </w:r>
      <w:r w:rsidR="00604E4E">
        <w:fldChar w:fldCharType="end"/>
      </w:r>
      <w:bookmarkEnd w:id="1"/>
      <w:r w:rsidRPr="00360F24">
        <w:t xml:space="preserve"> som </w:t>
      </w:r>
      <w:r w:rsidRPr="00360F24">
        <w:rPr>
          <w:b/>
        </w:rPr>
        <w:t>dirigent</w:t>
      </w:r>
      <w:r w:rsidRPr="00360F24">
        <w:t>.</w:t>
      </w:r>
    </w:p>
    <w:p w14:paraId="4C4A5EE3" w14:textId="77777777" w:rsidR="009B3E6B" w:rsidRDefault="009B3E6B" w:rsidP="009B3E6B">
      <w:r w:rsidRPr="00360F24">
        <w:rPr>
          <w:b/>
        </w:rPr>
        <w:t>Formanden</w:t>
      </w:r>
      <w:r w:rsidRPr="00360F24">
        <w:t xml:space="preserve"> foreslår </w:t>
      </w:r>
      <w:r>
        <w:fldChar w:fldCharType="begin">
          <w:ffData>
            <w:name w:val="Tekst3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  <w:r w:rsidRPr="00360F24">
        <w:t xml:space="preserve"> som </w:t>
      </w:r>
      <w:r>
        <w:rPr>
          <w:b/>
        </w:rPr>
        <w:t>referent</w:t>
      </w:r>
      <w:r w:rsidRPr="00360F24">
        <w:t>.</w:t>
      </w:r>
    </w:p>
    <w:p w14:paraId="5C27147D" w14:textId="77777777" w:rsidR="00C23D10" w:rsidRDefault="00C23D10" w:rsidP="00C335CC">
      <w:r>
        <w:t>Dirigenten takker for valget.</w:t>
      </w:r>
    </w:p>
    <w:p w14:paraId="6249DA12" w14:textId="77777777" w:rsidR="00B279F3" w:rsidRPr="00B279F3" w:rsidRDefault="00B279F3" w:rsidP="008104DD">
      <w:pPr>
        <w:rPr>
          <w:highlight w:val="yellow"/>
          <w:u w:val="single"/>
        </w:rPr>
      </w:pPr>
      <w:r w:rsidRPr="00B279F3">
        <w:rPr>
          <w:highlight w:val="yellow"/>
          <w:u w:val="single"/>
        </w:rPr>
        <w:t>Synliggørelse på ida.dk</w:t>
      </w:r>
    </w:p>
    <w:p w14:paraId="463FDC80" w14:textId="77777777" w:rsidR="003F4370" w:rsidRPr="00DB143C" w:rsidRDefault="003F4370" w:rsidP="003F4370">
      <w:pPr>
        <w:rPr>
          <w:highlight w:val="yellow"/>
        </w:rPr>
      </w:pPr>
      <w:r w:rsidRPr="00DB143C">
        <w:rPr>
          <w:highlight w:val="yellow"/>
        </w:rPr>
        <w:t xml:space="preserve">Dirigenten gør opmærksom på, at IDAs repræsentantskab har besluttet, at alle aktive i IDA skal være synlige på IDAs hjemmeside, som en del af foreningens ansigt udadtil. </w:t>
      </w:r>
    </w:p>
    <w:p w14:paraId="1AFAECEC" w14:textId="77777777" w:rsidR="003F4370" w:rsidRPr="00DB143C" w:rsidRDefault="003F4370" w:rsidP="003F4370">
      <w:pPr>
        <w:rPr>
          <w:highlight w:val="yellow"/>
        </w:rPr>
      </w:pPr>
      <w:r w:rsidRPr="00DB143C">
        <w:rPr>
          <w:highlight w:val="yellow"/>
        </w:rPr>
        <w:t>Jf. § 6. stk. 2 i IDAs Afstemnings- og valgvedtægt er det derfor nu en forudsætning for at blive valgt i IDA, at medlemmet accepterer, at IDA offentliggør navn og mail på IDAs hjemmeside.</w:t>
      </w:r>
    </w:p>
    <w:p w14:paraId="275FEC15" w14:textId="77777777" w:rsidR="003F4370" w:rsidRDefault="003F4370" w:rsidP="003F4370">
      <w:r w:rsidRPr="00DB143C">
        <w:rPr>
          <w:highlight w:val="yellow"/>
        </w:rPr>
        <w:t xml:space="preserve">Dirigenten </w:t>
      </w:r>
      <w:r w:rsidR="001E043B" w:rsidRPr="00DB143C">
        <w:rPr>
          <w:highlight w:val="yellow"/>
        </w:rPr>
        <w:t>oplyser</w:t>
      </w:r>
      <w:r w:rsidRPr="00DB143C">
        <w:rPr>
          <w:highlight w:val="yellow"/>
        </w:rPr>
        <w:t>, at personer der opstiller til valg</w:t>
      </w:r>
      <w:r w:rsidR="00162C31" w:rsidRPr="00DB143C">
        <w:rPr>
          <w:highlight w:val="yellow"/>
        </w:rPr>
        <w:t>,</w:t>
      </w:r>
      <w:r w:rsidRPr="00DB143C">
        <w:rPr>
          <w:highlight w:val="yellow"/>
        </w:rPr>
        <w:t xml:space="preserve"> blive</w:t>
      </w:r>
      <w:r w:rsidR="00934A13" w:rsidRPr="00DB143C">
        <w:rPr>
          <w:highlight w:val="yellow"/>
        </w:rPr>
        <w:t>r</w:t>
      </w:r>
      <w:r w:rsidRPr="00DB143C">
        <w:rPr>
          <w:highlight w:val="yellow"/>
        </w:rPr>
        <w:t xml:space="preserve"> nævnt med navn i referatet.</w:t>
      </w:r>
      <w:r>
        <w:t xml:space="preserve"> </w:t>
      </w:r>
    </w:p>
    <w:p w14:paraId="25F0AD02" w14:textId="77777777" w:rsidR="003F4370" w:rsidRPr="001F7757" w:rsidRDefault="003F4370" w:rsidP="003F4370">
      <w:pPr>
        <w:rPr>
          <w:highlight w:val="yellow"/>
        </w:rPr>
      </w:pPr>
      <w:r w:rsidRPr="001F7757">
        <w:rPr>
          <w:highlight w:val="yellow"/>
        </w:rPr>
        <w:t>Debatter refereres ikke med navns nævnelse.</w:t>
      </w:r>
    </w:p>
    <w:p w14:paraId="1D29F53A" w14:textId="77777777" w:rsidR="003F4370" w:rsidRDefault="003F4370" w:rsidP="003F4370">
      <w:r w:rsidRPr="001F7757">
        <w:rPr>
          <w:highlight w:val="yellow"/>
        </w:rPr>
        <w:t>Dirigenten gør yderligere opmærksom på, at hvis en person fra forsamlingen ønsker sin bemærkning taget til referat med navns nævnelse, skal pågældende gøre referenten opmærksom på dette i forbindelse med den konkrete kommentar.</w:t>
      </w:r>
      <w:r>
        <w:t xml:space="preserve"> </w:t>
      </w:r>
    </w:p>
    <w:p w14:paraId="6DB18131" w14:textId="77777777" w:rsidR="00E86818" w:rsidRDefault="00840E3A" w:rsidP="003F4370">
      <w:r w:rsidRPr="00305D8C">
        <w:rPr>
          <w:highlight w:val="yellow"/>
        </w:rPr>
        <w:t xml:space="preserve">Dirigenten gør opmærksom på, at personer der stiller op til valg bedes </w:t>
      </w:r>
      <w:r w:rsidR="00A72F2A" w:rsidRPr="00305D8C">
        <w:rPr>
          <w:highlight w:val="yellow"/>
        </w:rPr>
        <w:t>præsentere sig selv for forsamlingen.</w:t>
      </w:r>
    </w:p>
    <w:p w14:paraId="4DB62DCF" w14:textId="77777777" w:rsidR="00C23D10" w:rsidRPr="00360F24" w:rsidRDefault="003F4370" w:rsidP="003F4370">
      <w:r>
        <w:t>Indkaldelse skal ske med mindst 14 dages varsel på IDAs hjemmeside eller på anden betryggende vis – med angivelse af dagsorden</w:t>
      </w:r>
      <w:r w:rsidR="007C34B0">
        <w:t>.</w:t>
      </w:r>
    </w:p>
    <w:p w14:paraId="61084586" w14:textId="77777777" w:rsidR="00C23D10" w:rsidRPr="00360F24" w:rsidRDefault="00C23D10" w:rsidP="00604E4E">
      <w:pPr>
        <w:pStyle w:val="Overskrift3"/>
      </w:pPr>
      <w:r w:rsidRPr="00360F24">
        <w:t>Dagsorden</w:t>
      </w:r>
    </w:p>
    <w:p w14:paraId="15601207" w14:textId="77777777" w:rsidR="00C23D10" w:rsidRPr="00360F24" w:rsidRDefault="00C23D10" w:rsidP="00604E4E">
      <w:pPr>
        <w:pStyle w:val="Listeafsnit"/>
        <w:numPr>
          <w:ilvl w:val="0"/>
          <w:numId w:val="18"/>
        </w:numPr>
        <w:ind w:left="426" w:hanging="426"/>
      </w:pPr>
      <w:r w:rsidRPr="00360F24">
        <w:t>Valg af dirigent</w:t>
      </w:r>
      <w:r w:rsidR="002B41FA">
        <w:t xml:space="preserve"> og referent</w:t>
      </w:r>
    </w:p>
    <w:p w14:paraId="21A0630C" w14:textId="77777777" w:rsidR="00C23D10" w:rsidRPr="00360F24" w:rsidRDefault="00C23D10" w:rsidP="00604E4E">
      <w:pPr>
        <w:pStyle w:val="Listeafsnit"/>
        <w:numPr>
          <w:ilvl w:val="0"/>
          <w:numId w:val="18"/>
        </w:numPr>
        <w:ind w:left="426" w:hanging="426"/>
      </w:pPr>
      <w:r w:rsidRPr="00360F24">
        <w:t>F</w:t>
      </w:r>
      <w:r w:rsidR="00CA5EC6">
        <w:t>rem</w:t>
      </w:r>
      <w:r w:rsidRPr="00360F24">
        <w:t>læggelse af årsberetning</w:t>
      </w:r>
    </w:p>
    <w:p w14:paraId="2104884C" w14:textId="77777777" w:rsidR="00C23D10" w:rsidRDefault="00C23D10" w:rsidP="00604E4E">
      <w:pPr>
        <w:pStyle w:val="Listeafsnit"/>
        <w:numPr>
          <w:ilvl w:val="0"/>
          <w:numId w:val="18"/>
        </w:numPr>
        <w:ind w:left="426" w:hanging="426"/>
      </w:pPr>
      <w:r w:rsidRPr="00360F24">
        <w:t xml:space="preserve">Fremlæggelse af årsregnskab til </w:t>
      </w:r>
      <w:r w:rsidR="009E0071">
        <w:t>orientering</w:t>
      </w:r>
    </w:p>
    <w:p w14:paraId="45ED8348" w14:textId="77777777" w:rsidR="007B2B74" w:rsidRDefault="007B2B74" w:rsidP="00604E4E">
      <w:pPr>
        <w:pStyle w:val="Listeafsnit"/>
        <w:numPr>
          <w:ilvl w:val="0"/>
          <w:numId w:val="18"/>
        </w:numPr>
        <w:ind w:left="426" w:hanging="426"/>
      </w:pPr>
      <w:r>
        <w:t>Fremtidigt arbejde og budget for løbende år</w:t>
      </w:r>
    </w:p>
    <w:p w14:paraId="43D2396C" w14:textId="77777777" w:rsidR="00B049C4" w:rsidRDefault="00B049C4" w:rsidP="00604E4E">
      <w:pPr>
        <w:pStyle w:val="Listeafsnit"/>
        <w:numPr>
          <w:ilvl w:val="0"/>
          <w:numId w:val="18"/>
        </w:numPr>
        <w:ind w:left="426" w:hanging="426"/>
      </w:pPr>
      <w:r>
        <w:t>Indkomne forslag</w:t>
      </w:r>
    </w:p>
    <w:p w14:paraId="72F1BD06" w14:textId="77777777" w:rsidR="00C23D10" w:rsidRPr="00360F24" w:rsidRDefault="00C23D10" w:rsidP="00604E4E">
      <w:pPr>
        <w:pStyle w:val="Listeafsnit"/>
        <w:numPr>
          <w:ilvl w:val="0"/>
          <w:numId w:val="18"/>
        </w:numPr>
        <w:ind w:left="426" w:hanging="426"/>
      </w:pPr>
      <w:r w:rsidRPr="00360F24">
        <w:t>Valg af formand</w:t>
      </w:r>
    </w:p>
    <w:p w14:paraId="3EED7263" w14:textId="77777777" w:rsidR="002E56A7" w:rsidRDefault="002E56A7" w:rsidP="00604E4E">
      <w:pPr>
        <w:pStyle w:val="Listeafsnit"/>
        <w:numPr>
          <w:ilvl w:val="0"/>
          <w:numId w:val="18"/>
        </w:numPr>
        <w:ind w:left="426" w:hanging="426"/>
      </w:pPr>
      <w:r>
        <w:t>Valg af bestyrelsesmedlemmer</w:t>
      </w:r>
    </w:p>
    <w:p w14:paraId="364A0653" w14:textId="77777777" w:rsidR="00D16A7C" w:rsidRDefault="00F25065" w:rsidP="00604E4E">
      <w:pPr>
        <w:pStyle w:val="Listeafsnit"/>
        <w:numPr>
          <w:ilvl w:val="0"/>
          <w:numId w:val="18"/>
        </w:numPr>
        <w:ind w:left="426" w:hanging="426"/>
      </w:pPr>
      <w:r>
        <w:t>Valg af suppleanter</w:t>
      </w:r>
    </w:p>
    <w:p w14:paraId="50E16722" w14:textId="77777777" w:rsidR="00C23D10" w:rsidRPr="00360F24" w:rsidRDefault="00C23D10" w:rsidP="00604E4E">
      <w:pPr>
        <w:pStyle w:val="Listeafsnit"/>
        <w:numPr>
          <w:ilvl w:val="0"/>
          <w:numId w:val="18"/>
        </w:numPr>
        <w:ind w:left="426" w:hanging="426"/>
      </w:pPr>
      <w:r w:rsidRPr="00360F24">
        <w:t>Valg af kritisk revisor</w:t>
      </w:r>
    </w:p>
    <w:p w14:paraId="723E5A0A" w14:textId="77777777" w:rsidR="00C23D10" w:rsidRPr="00C335CC" w:rsidRDefault="00C23D10" w:rsidP="00C23D10">
      <w:pPr>
        <w:pStyle w:val="Listeafsnit"/>
        <w:numPr>
          <w:ilvl w:val="0"/>
          <w:numId w:val="18"/>
        </w:numPr>
        <w:ind w:left="426" w:hanging="426"/>
      </w:pPr>
      <w:r w:rsidRPr="00360F24">
        <w:t>Eventuelt</w:t>
      </w:r>
      <w:r w:rsidR="00445FDB">
        <w:br/>
      </w:r>
    </w:p>
    <w:p w14:paraId="5D1137E7" w14:textId="77777777" w:rsidR="0054196C" w:rsidRDefault="00C23D10" w:rsidP="00C23D10">
      <w:pPr>
        <w:spacing w:line="240" w:lineRule="auto"/>
        <w:rPr>
          <w:rStyle w:val="Overskrift3Tegn"/>
        </w:rPr>
      </w:pPr>
      <w:r w:rsidRPr="00C335CC">
        <w:rPr>
          <w:rStyle w:val="Overskrift3Tegn"/>
        </w:rPr>
        <w:t>Indkaldelsen er sket som følger</w:t>
      </w:r>
      <w:r w:rsidR="00445FDB">
        <w:rPr>
          <w:rStyle w:val="Overskrift3Tegn"/>
        </w:rPr>
        <w:t>:</w:t>
      </w:r>
    </w:p>
    <w:p w14:paraId="789A85EF" w14:textId="36AF8E31" w:rsidR="00C23D10" w:rsidRPr="00360F24" w:rsidRDefault="00C23D10" w:rsidP="00C335CC">
      <w:pPr>
        <w:pStyle w:val="Normal-punkt"/>
        <w:tabs>
          <w:tab w:val="left" w:pos="5387"/>
        </w:tabs>
      </w:pPr>
      <w:r w:rsidRPr="00360F24">
        <w:t xml:space="preserve">Publiceret på ida.dk </w:t>
      </w:r>
      <w:r>
        <w:tab/>
      </w:r>
      <w:r w:rsidR="000765C7">
        <w:fldChar w:fldCharType="begin">
          <w:ffData>
            <w:name w:val=""/>
            <w:enabled/>
            <w:calcOnExit w:val="0"/>
            <w:textInput>
              <w:default w:val="Dato 16. 02.2024"/>
            </w:textInput>
          </w:ffData>
        </w:fldChar>
      </w:r>
      <w:r w:rsidR="000765C7">
        <w:instrText xml:space="preserve"> FORMTEXT </w:instrText>
      </w:r>
      <w:r w:rsidR="000765C7">
        <w:fldChar w:fldCharType="separate"/>
      </w:r>
      <w:r w:rsidR="000765C7">
        <w:rPr>
          <w:noProof/>
        </w:rPr>
        <w:t>Dato 16. 02.2024</w:t>
      </w:r>
      <w:r w:rsidR="000765C7">
        <w:fldChar w:fldCharType="end"/>
      </w:r>
    </w:p>
    <w:p w14:paraId="5B112D0A" w14:textId="78BAB1F7" w:rsidR="00C23D10" w:rsidRPr="00360F24" w:rsidRDefault="00C23D10" w:rsidP="00C335CC">
      <w:pPr>
        <w:pStyle w:val="Normal-punkt"/>
        <w:tabs>
          <w:tab w:val="left" w:pos="5387"/>
        </w:tabs>
      </w:pPr>
      <w:r w:rsidRPr="00360F24">
        <w:t>Udsendt i nyheds</w:t>
      </w:r>
      <w:r w:rsidR="00B06B67">
        <w:t>mail</w:t>
      </w:r>
      <w:r w:rsidRPr="00360F24">
        <w:t xml:space="preserve"> til </w:t>
      </w:r>
      <w:r w:rsidR="00AC553C">
        <w:t>netværkets</w:t>
      </w:r>
      <w:r w:rsidRPr="00360F24">
        <w:t xml:space="preserve"> medlemmer</w:t>
      </w:r>
      <w:r w:rsidR="00C335CC">
        <w:tab/>
      </w:r>
      <w:r w:rsidR="000765C7">
        <w:fldChar w:fldCharType="begin">
          <w:ffData>
            <w:name w:val=""/>
            <w:enabled/>
            <w:calcOnExit w:val="0"/>
            <w:textInput>
              <w:default w:val="Dato 21. 02.2024"/>
            </w:textInput>
          </w:ffData>
        </w:fldChar>
      </w:r>
      <w:r w:rsidR="000765C7">
        <w:instrText xml:space="preserve"> FORMTEXT </w:instrText>
      </w:r>
      <w:r w:rsidR="000765C7">
        <w:fldChar w:fldCharType="separate"/>
      </w:r>
      <w:r w:rsidR="000765C7">
        <w:rPr>
          <w:noProof/>
        </w:rPr>
        <w:t>Dato 21. 02.2024</w:t>
      </w:r>
      <w:r w:rsidR="000765C7">
        <w:fldChar w:fldCharType="end"/>
      </w:r>
    </w:p>
    <w:p w14:paraId="3CF9C55B" w14:textId="77777777" w:rsidR="00C23D10" w:rsidRPr="00360F24" w:rsidRDefault="00C23D10" w:rsidP="00C23D10">
      <w:pPr>
        <w:spacing w:line="240" w:lineRule="auto"/>
        <w:rPr>
          <w:rFonts w:ascii="Montserrat Medium" w:hAnsi="Montserrat Medium" w:cstheme="minorHAnsi"/>
        </w:rPr>
      </w:pPr>
    </w:p>
    <w:p w14:paraId="5514FD0A" w14:textId="77777777" w:rsidR="00C23D10" w:rsidRPr="00360F24" w:rsidRDefault="00C23D10" w:rsidP="00C335CC">
      <w:r w:rsidRPr="00360F24">
        <w:lastRenderedPageBreak/>
        <w:t xml:space="preserve">Dirigenten konstaterer, at generalforsamlingen er lovligt indvarslet, og at forsamlingen dermed er beslutningsdygtig. </w:t>
      </w:r>
    </w:p>
    <w:p w14:paraId="213C3F54" w14:textId="77777777" w:rsidR="00DB34F2" w:rsidRPr="00360F24" w:rsidRDefault="00DB34F2" w:rsidP="00C335CC"/>
    <w:p w14:paraId="1F563310" w14:textId="77777777" w:rsidR="00C23D10" w:rsidRPr="0054196C" w:rsidRDefault="00C23D10" w:rsidP="00C335CC">
      <w:pPr>
        <w:pStyle w:val="Overskrift2"/>
        <w:rPr>
          <w:lang w:val="da-DK"/>
        </w:rPr>
      </w:pPr>
      <w:r w:rsidRPr="0054196C">
        <w:rPr>
          <w:lang w:val="da-DK"/>
        </w:rPr>
        <w:t>2. F</w:t>
      </w:r>
      <w:r w:rsidR="00CA5EC6">
        <w:rPr>
          <w:lang w:val="da-DK"/>
        </w:rPr>
        <w:t>rem</w:t>
      </w:r>
      <w:r w:rsidRPr="0054196C">
        <w:rPr>
          <w:lang w:val="da-DK"/>
        </w:rPr>
        <w:t xml:space="preserve">læggelse af </w:t>
      </w:r>
      <w:r w:rsidR="00476012">
        <w:rPr>
          <w:lang w:val="da-DK"/>
        </w:rPr>
        <w:t>årsberetning</w:t>
      </w:r>
    </w:p>
    <w:p w14:paraId="48F1B378" w14:textId="77777777" w:rsidR="00C23D10" w:rsidRPr="00360F24" w:rsidRDefault="00C23D10" w:rsidP="56763B3A">
      <w:pPr>
        <w:rPr>
          <w:b/>
          <w:bCs/>
        </w:rPr>
      </w:pPr>
      <w:r>
        <w:t xml:space="preserve">Dirigenten giver ordet til </w:t>
      </w:r>
      <w:r w:rsidRPr="56763B3A">
        <w:rPr>
          <w:b/>
          <w:bCs/>
        </w:rPr>
        <w:t>formanden</w:t>
      </w:r>
      <w:r>
        <w:t>, som f</w:t>
      </w:r>
      <w:r w:rsidR="00D60179">
        <w:t>rem</w:t>
      </w:r>
      <w:r>
        <w:t xml:space="preserve">lægger </w:t>
      </w:r>
      <w:r w:rsidRPr="56763B3A">
        <w:rPr>
          <w:rFonts w:eastAsiaTheme="minorEastAsia"/>
          <w:b/>
          <w:bCs/>
          <w:color w:val="212121" w:themeColor="accent6"/>
        </w:rPr>
        <w:t>årsberetning.</w:t>
      </w:r>
    </w:p>
    <w:p w14:paraId="7B7EE772" w14:textId="77777777" w:rsidR="00C23D10" w:rsidRDefault="00C23D10" w:rsidP="003453BD">
      <w:pPr>
        <w:rPr>
          <w:bCs/>
        </w:rPr>
      </w:pPr>
      <w:r w:rsidRPr="00360F24">
        <w:rPr>
          <w:bCs/>
        </w:rPr>
        <w:t>Dirigenten efterlyser bemærkninger og beder evt. talerne oplyse deres navn til brug for referenten.</w:t>
      </w:r>
    </w:p>
    <w:p w14:paraId="4E81ECFC" w14:textId="77777777" w:rsidR="00C23D10" w:rsidRDefault="00C23D10" w:rsidP="003453BD">
      <w:pPr>
        <w:rPr>
          <w:bCs/>
        </w:rPr>
      </w:pPr>
      <w:r w:rsidRPr="00360F24">
        <w:rPr>
          <w:bCs/>
        </w:rPr>
        <w:t xml:space="preserve">Opret eventuel talerliste. Tilkendegiv når talerlisten lukkes. Opfordrer til debat. </w:t>
      </w:r>
    </w:p>
    <w:p w14:paraId="696D6107" w14:textId="77777777" w:rsidR="00C23D10" w:rsidRPr="00360F24" w:rsidRDefault="00C23D10" w:rsidP="003453BD">
      <w:pPr>
        <w:rPr>
          <w:b/>
        </w:rPr>
      </w:pPr>
      <w:r w:rsidRPr="00360F24">
        <w:rPr>
          <w:b/>
          <w:bCs/>
        </w:rPr>
        <w:t>Dirigenten g</w:t>
      </w:r>
      <w:r w:rsidRPr="00360F24">
        <w:rPr>
          <w:b/>
        </w:rPr>
        <w:t>iver ordet til formanden for besvarelse og afsluttende bemærkninger.</w:t>
      </w:r>
    </w:p>
    <w:p w14:paraId="24302F73" w14:textId="77777777" w:rsidR="00DB34F2" w:rsidRPr="003453BD" w:rsidRDefault="00DB34F2" w:rsidP="003453BD">
      <w:pPr>
        <w:rPr>
          <w:b/>
        </w:rPr>
      </w:pPr>
    </w:p>
    <w:p w14:paraId="67990373" w14:textId="77777777" w:rsidR="00C23D10" w:rsidRPr="0054196C" w:rsidRDefault="00C23D10" w:rsidP="003453BD">
      <w:pPr>
        <w:pStyle w:val="Overskrift2"/>
        <w:rPr>
          <w:lang w:val="da-DK"/>
        </w:rPr>
      </w:pPr>
      <w:r w:rsidRPr="0054196C">
        <w:rPr>
          <w:lang w:val="da-DK"/>
        </w:rPr>
        <w:t xml:space="preserve">3. Fremlæggelse af årsregnskab til </w:t>
      </w:r>
      <w:r w:rsidR="00B10ABB">
        <w:rPr>
          <w:lang w:val="da-DK"/>
        </w:rPr>
        <w:t>orientering</w:t>
      </w:r>
    </w:p>
    <w:p w14:paraId="74264737" w14:textId="77777777" w:rsidR="00C23D10" w:rsidRPr="00360F24" w:rsidRDefault="00C23D10" w:rsidP="003453BD">
      <w:pPr>
        <w:rPr>
          <w:b/>
        </w:rPr>
      </w:pPr>
      <w:r w:rsidRPr="00360F24">
        <w:t xml:space="preserve">Dirigenten giver ordet til </w:t>
      </w:r>
      <w:r w:rsidRPr="00360F24">
        <w:rPr>
          <w:b/>
        </w:rPr>
        <w:t>kassereren</w:t>
      </w:r>
      <w:r w:rsidRPr="00360F24">
        <w:t xml:space="preserve">, </w:t>
      </w:r>
      <w:r w:rsidR="00075F04" w:rsidRPr="00512548">
        <w:rPr>
          <w:bCs/>
        </w:rPr>
        <w:t>s</w:t>
      </w:r>
      <w:r w:rsidRPr="00360F24">
        <w:t xml:space="preserve">om fremlægger </w:t>
      </w:r>
      <w:r w:rsidRPr="00360F24">
        <w:rPr>
          <w:b/>
        </w:rPr>
        <w:t>regnskab</w:t>
      </w:r>
      <w:r w:rsidR="009902B5">
        <w:rPr>
          <w:b/>
        </w:rPr>
        <w:t>et</w:t>
      </w:r>
      <w:r w:rsidRPr="00360F24">
        <w:rPr>
          <w:b/>
        </w:rPr>
        <w:t>.</w:t>
      </w:r>
    </w:p>
    <w:p w14:paraId="7B86ED28" w14:textId="77777777" w:rsidR="00C23D10" w:rsidRDefault="00C23D10" w:rsidP="003453BD">
      <w:pPr>
        <w:rPr>
          <w:bCs/>
        </w:rPr>
      </w:pPr>
      <w:r w:rsidRPr="00360F24">
        <w:rPr>
          <w:bCs/>
        </w:rPr>
        <w:t>Dirigenten efterlyser bemærkninge</w:t>
      </w:r>
      <w:r w:rsidR="00E3488D">
        <w:rPr>
          <w:bCs/>
        </w:rPr>
        <w:t>r</w:t>
      </w:r>
      <w:r w:rsidRPr="00360F24">
        <w:rPr>
          <w:bCs/>
        </w:rPr>
        <w:t>.</w:t>
      </w:r>
    </w:p>
    <w:p w14:paraId="02451231" w14:textId="77777777" w:rsidR="0054196C" w:rsidRPr="00012142" w:rsidRDefault="00C23D10" w:rsidP="003453BD">
      <w:pPr>
        <w:rPr>
          <w:b/>
          <w:bCs/>
        </w:rPr>
      </w:pPr>
      <w:r w:rsidRPr="00012142">
        <w:rPr>
          <w:b/>
          <w:bCs/>
        </w:rPr>
        <w:t>Dirigenten giver ordet til kassereren for besvarelse og afsluttende bemærkninger</w:t>
      </w:r>
      <w:r w:rsidR="0054196C" w:rsidRPr="00012142">
        <w:rPr>
          <w:b/>
          <w:bCs/>
        </w:rPr>
        <w:t>.</w:t>
      </w:r>
    </w:p>
    <w:p w14:paraId="2ED7A29D" w14:textId="77777777" w:rsidR="00B10ABB" w:rsidRDefault="00B10ABB" w:rsidP="003453BD">
      <w:pPr>
        <w:pStyle w:val="Overskrift2"/>
        <w:ind w:left="284" w:hanging="284"/>
        <w:rPr>
          <w:lang w:val="da-DK"/>
        </w:rPr>
      </w:pPr>
    </w:p>
    <w:p w14:paraId="21863F73" w14:textId="77777777" w:rsidR="00C23D10" w:rsidRPr="003453BD" w:rsidRDefault="00C23D10" w:rsidP="003453BD">
      <w:pPr>
        <w:pStyle w:val="Overskrift2"/>
        <w:ind w:left="284" w:hanging="284"/>
        <w:rPr>
          <w:lang w:val="da-DK"/>
        </w:rPr>
      </w:pPr>
      <w:r w:rsidRPr="003453BD">
        <w:rPr>
          <w:lang w:val="da-DK"/>
        </w:rPr>
        <w:t xml:space="preserve">4. </w:t>
      </w:r>
      <w:r w:rsidR="00F25D9F">
        <w:rPr>
          <w:lang w:val="da-DK"/>
        </w:rPr>
        <w:t>Fremtidigt arbejde og budget for løbende år</w:t>
      </w:r>
    </w:p>
    <w:p w14:paraId="363CE429" w14:textId="77777777" w:rsidR="00C23D10" w:rsidRPr="00360F24" w:rsidRDefault="00C23D10" w:rsidP="003453BD">
      <w:r w:rsidRPr="00360F24">
        <w:t xml:space="preserve">Dirigenten giver ordet til </w:t>
      </w:r>
      <w:r w:rsidRPr="00645FAD">
        <w:rPr>
          <w:b/>
          <w:bCs/>
        </w:rPr>
        <w:t>formanden</w:t>
      </w:r>
      <w:r w:rsidRPr="00360F24">
        <w:t xml:space="preserve">, som orienterer om </w:t>
      </w:r>
      <w:r w:rsidR="00645FAD">
        <w:t>det fremtidige arbejde.</w:t>
      </w:r>
    </w:p>
    <w:p w14:paraId="5909DA60" w14:textId="77777777" w:rsidR="00C23D10" w:rsidRPr="00360F24" w:rsidRDefault="00C23D10" w:rsidP="0054196C">
      <w:r w:rsidRPr="00360F24">
        <w:t>Dirigenten efterlyser bemærkninger</w:t>
      </w:r>
      <w:r w:rsidR="0039219E">
        <w:t>.</w:t>
      </w:r>
      <w:r w:rsidRPr="00360F24">
        <w:t xml:space="preserve"> </w:t>
      </w:r>
    </w:p>
    <w:p w14:paraId="6A0B7AC6" w14:textId="77777777" w:rsidR="00C23D10" w:rsidRPr="00360F24" w:rsidRDefault="00C23D10" w:rsidP="0054196C">
      <w:r w:rsidRPr="00360F24">
        <w:t xml:space="preserve">Dirigenten giver ordet til </w:t>
      </w:r>
      <w:r w:rsidRPr="00315139">
        <w:rPr>
          <w:b/>
          <w:bCs/>
        </w:rPr>
        <w:t>kassereren</w:t>
      </w:r>
      <w:r w:rsidRPr="00360F24">
        <w:t xml:space="preserve">, </w:t>
      </w:r>
      <w:r w:rsidR="00315139">
        <w:t>der</w:t>
      </w:r>
      <w:r w:rsidRPr="00360F24">
        <w:t xml:space="preserve"> f</w:t>
      </w:r>
      <w:r w:rsidR="00D53C50">
        <w:t xml:space="preserve">remlægger </w:t>
      </w:r>
      <w:r w:rsidRPr="00360F24">
        <w:t>budget</w:t>
      </w:r>
      <w:r w:rsidR="00D53C50">
        <w:t xml:space="preserve"> for løbende år</w:t>
      </w:r>
      <w:r w:rsidRPr="00360F24">
        <w:t>.</w:t>
      </w:r>
    </w:p>
    <w:p w14:paraId="5571FF54" w14:textId="77777777" w:rsidR="00C23D10" w:rsidRPr="00BF30AB" w:rsidRDefault="00C23D10" w:rsidP="0054196C">
      <w:pPr>
        <w:rPr>
          <w:b/>
          <w:bCs/>
        </w:rPr>
      </w:pPr>
      <w:r w:rsidRPr="00BF30AB">
        <w:rPr>
          <w:b/>
          <w:bCs/>
        </w:rPr>
        <w:t xml:space="preserve">Dirigenten giver ordet til </w:t>
      </w:r>
      <w:r w:rsidR="00BF30AB" w:rsidRPr="00BF30AB">
        <w:rPr>
          <w:b/>
          <w:bCs/>
        </w:rPr>
        <w:t>formanden</w:t>
      </w:r>
      <w:r w:rsidRPr="00BF30AB">
        <w:rPr>
          <w:b/>
          <w:bCs/>
        </w:rPr>
        <w:t xml:space="preserve"> for besvarelse og afsluttende bemærkninger.</w:t>
      </w:r>
    </w:p>
    <w:p w14:paraId="115D2DF5" w14:textId="77777777" w:rsidR="00F36722" w:rsidRDefault="00F36722" w:rsidP="0054196C">
      <w:pPr>
        <w:rPr>
          <w:b/>
        </w:rPr>
      </w:pPr>
    </w:p>
    <w:p w14:paraId="3EB8CDD2" w14:textId="77777777" w:rsidR="00AA4FCE" w:rsidRPr="00F36722" w:rsidRDefault="004D070B" w:rsidP="00AA4FCE">
      <w:pPr>
        <w:pStyle w:val="Overskrift2"/>
        <w:rPr>
          <w:lang w:val="da-DK"/>
        </w:rPr>
      </w:pPr>
      <w:r>
        <w:rPr>
          <w:lang w:val="da-DK"/>
        </w:rPr>
        <w:t>5</w:t>
      </w:r>
      <w:r w:rsidR="00AA4FCE" w:rsidRPr="00F36722">
        <w:rPr>
          <w:lang w:val="da-DK"/>
        </w:rPr>
        <w:t xml:space="preserve">. </w:t>
      </w:r>
      <w:r w:rsidR="00AA4FCE">
        <w:rPr>
          <w:lang w:val="da-DK"/>
        </w:rPr>
        <w:t>Indkomne forslag</w:t>
      </w:r>
    </w:p>
    <w:p w14:paraId="52BCC582" w14:textId="77777777" w:rsidR="00AA4FCE" w:rsidRDefault="00AA4FCE" w:rsidP="00AA4FCE">
      <w:pPr>
        <w:rPr>
          <w:b/>
        </w:rPr>
      </w:pPr>
      <w:r w:rsidRPr="00AA4FCE">
        <w:t xml:space="preserve">Dirigenten giver ordet til </w:t>
      </w:r>
      <w:r w:rsidRPr="00AA4FCE">
        <w:rPr>
          <w:b/>
          <w:bCs/>
        </w:rPr>
        <w:t>formanden</w:t>
      </w:r>
      <w:r w:rsidRPr="00AA4FCE">
        <w:t xml:space="preserve">, som orienterer om </w:t>
      </w:r>
      <w:r w:rsidR="00EF0EEF">
        <w:t>indkomne forslag</w:t>
      </w:r>
      <w:r w:rsidRPr="00AA4FCE">
        <w:t>.</w:t>
      </w:r>
    </w:p>
    <w:p w14:paraId="2EF1EC5C" w14:textId="77777777" w:rsidR="00AA4FCE" w:rsidRPr="00360F24" w:rsidRDefault="00AA4FCE" w:rsidP="0054196C">
      <w:pPr>
        <w:rPr>
          <w:b/>
        </w:rPr>
      </w:pPr>
    </w:p>
    <w:p w14:paraId="120560FD" w14:textId="77777777" w:rsidR="00C23D10" w:rsidRPr="00F36722" w:rsidRDefault="004D070B" w:rsidP="0054196C">
      <w:pPr>
        <w:pStyle w:val="Overskrift2"/>
        <w:rPr>
          <w:lang w:val="da-DK"/>
        </w:rPr>
      </w:pPr>
      <w:r w:rsidRPr="53BA0CB4">
        <w:rPr>
          <w:lang w:val="da-DK"/>
        </w:rPr>
        <w:t>6</w:t>
      </w:r>
      <w:r w:rsidR="00C23D10" w:rsidRPr="53BA0CB4">
        <w:rPr>
          <w:lang w:val="da-DK"/>
        </w:rPr>
        <w:t>. Valg af formand</w:t>
      </w:r>
    </w:p>
    <w:p w14:paraId="73667C09" w14:textId="77777777" w:rsidR="231479DB" w:rsidRDefault="231479DB">
      <w:r>
        <w:t>Inden valget går i gang, præse</w:t>
      </w:r>
      <w:r w:rsidR="3D0C544C">
        <w:t>n</w:t>
      </w:r>
      <w:r>
        <w:t>terer kandi</w:t>
      </w:r>
      <w:r w:rsidR="167FC681">
        <w:t xml:space="preserve">daterne </w:t>
      </w:r>
      <w:r>
        <w:t>sig selv.</w:t>
      </w:r>
    </w:p>
    <w:p w14:paraId="3DB152F7" w14:textId="77777777" w:rsidR="00EF7FDA" w:rsidRDefault="00EF7FDA" w:rsidP="00341D5E">
      <w:pPr>
        <w:pStyle w:val="Overskrift3"/>
      </w:pPr>
      <w:r>
        <w:t>Bestyrelsen foreslår</w:t>
      </w:r>
    </w:p>
    <w:p w14:paraId="56C8A492" w14:textId="77777777" w:rsidR="00341D5E" w:rsidRPr="00360F24" w:rsidRDefault="00341D5E" w:rsidP="00341D5E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6A5E62E2" w14:textId="77777777" w:rsidR="00EF7FDA" w:rsidRDefault="7BDA6101" w:rsidP="00EF7FDA">
      <w:r>
        <w:t>Valgperiode 3 år (</w:t>
      </w:r>
      <w:r w:rsidR="3FB30515">
        <w:t>e</w:t>
      </w:r>
      <w:r>
        <w:t xml:space="preserve">nkelte fagtekniske </w:t>
      </w:r>
      <w:r w:rsidR="5D3AF71C">
        <w:t>netværk</w:t>
      </w:r>
      <w:r>
        <w:t xml:space="preserve"> har </w:t>
      </w:r>
      <w:r w:rsidR="684659F7">
        <w:t xml:space="preserve">andre </w:t>
      </w:r>
      <w:r>
        <w:t>valgperiode</w:t>
      </w:r>
      <w:r w:rsidR="7A03999E">
        <w:t>r</w:t>
      </w:r>
      <w:r w:rsidR="4249FA31">
        <w:t xml:space="preserve"> – se enhede</w:t>
      </w:r>
      <w:r w:rsidR="5D25E2AF">
        <w:t>ns vedtægt)</w:t>
      </w:r>
      <w:r w:rsidR="3FB30515">
        <w:t>.</w:t>
      </w:r>
    </w:p>
    <w:p w14:paraId="42045CE1" w14:textId="77777777" w:rsidR="00EF7FDA" w:rsidRDefault="00EF7FDA" w:rsidP="00EF7FDA">
      <w:r>
        <w:t xml:space="preserve">Hvis der stilles modkandidater, </w:t>
      </w:r>
      <w:r w:rsidR="005602E1">
        <w:t>skrives</w:t>
      </w:r>
      <w:r>
        <w:t xml:space="preserve"> kandidaternes navne på tavle/PC.</w:t>
      </w:r>
    </w:p>
    <w:p w14:paraId="3C6C0957" w14:textId="77777777" w:rsidR="00EF7FDA" w:rsidRDefault="00EF7FDA" w:rsidP="00EF7FDA">
      <w:r>
        <w:t xml:space="preserve">Dirigenten meddeler, hvilken stemmeseddel der skal anvendes. Redegør for afstemningsmetoden iht. Afstemnings- og valgvedtægtens </w:t>
      </w:r>
      <w:r w:rsidR="00D418D0">
        <w:t>§</w:t>
      </w:r>
      <w:r>
        <w:t xml:space="preserve"> 4, stk. 1 Valg af</w:t>
      </w:r>
      <w:r w:rsidR="00075F04">
        <w:t xml:space="preserve"> én</w:t>
      </w:r>
      <w:r>
        <w:t xml:space="preserve"> person.</w:t>
      </w:r>
    </w:p>
    <w:p w14:paraId="17AF3423" w14:textId="77777777" w:rsidR="00CA145F" w:rsidRDefault="00EF7FDA" w:rsidP="00EF7FDA">
      <w:r>
        <w:t>Afstemningen foretages. Dirigenten meddeler resultatet.</w:t>
      </w:r>
    </w:p>
    <w:p w14:paraId="376FDAE9" w14:textId="77777777" w:rsidR="00CA145F" w:rsidRPr="00360F24" w:rsidRDefault="00CA145F" w:rsidP="00B3450D">
      <w:pPr>
        <w:rPr>
          <w:strike/>
        </w:rPr>
      </w:pPr>
    </w:p>
    <w:p w14:paraId="592DFF53" w14:textId="77777777" w:rsidR="00DB34F2" w:rsidRDefault="00F46212" w:rsidP="00252480">
      <w:pPr>
        <w:pStyle w:val="Overskrift2"/>
        <w:ind w:left="284" w:hanging="284"/>
        <w:rPr>
          <w:lang w:val="da-DK"/>
        </w:rPr>
      </w:pPr>
      <w:r w:rsidRPr="53BA0CB4">
        <w:rPr>
          <w:lang w:val="da-DK"/>
        </w:rPr>
        <w:lastRenderedPageBreak/>
        <w:t>7</w:t>
      </w:r>
      <w:r w:rsidR="00C23D10" w:rsidRPr="53BA0CB4">
        <w:rPr>
          <w:lang w:val="da-DK"/>
        </w:rPr>
        <w:t xml:space="preserve">. Valg af </w:t>
      </w:r>
      <w:r w:rsidR="00C64AC6" w:rsidRPr="53BA0CB4">
        <w:rPr>
          <w:lang w:val="da-DK"/>
        </w:rPr>
        <w:t>bestyrelsesmedlemmer</w:t>
      </w:r>
    </w:p>
    <w:p w14:paraId="54A8F575" w14:textId="77777777" w:rsidR="591994CF" w:rsidRDefault="591994CF">
      <w:r>
        <w:t>Inden valget går i gang, præse</w:t>
      </w:r>
      <w:r w:rsidR="7CD50787">
        <w:t>n</w:t>
      </w:r>
      <w:r>
        <w:t xml:space="preserve">terer </w:t>
      </w:r>
      <w:r w:rsidR="19F6424F">
        <w:t>kandidaterne</w:t>
      </w:r>
      <w:r>
        <w:t xml:space="preserve"> sig selv.</w:t>
      </w:r>
    </w:p>
    <w:p w14:paraId="70DD6F54" w14:textId="77777777" w:rsidR="00B96CE5" w:rsidRDefault="00B96CE5" w:rsidP="005D10FF">
      <w:r w:rsidRPr="0029485E">
        <w:t>Bestyrelsen foreslår</w:t>
      </w:r>
    </w:p>
    <w:p w14:paraId="7A04E3F2" w14:textId="77777777" w:rsidR="006C720D" w:rsidRPr="00360F24" w:rsidRDefault="006C720D" w:rsidP="006C720D">
      <w:pPr>
        <w:pStyle w:val="Overskrift3"/>
      </w:pPr>
      <w:r>
        <w:t>Bestyrelsesmedlem</w:t>
      </w:r>
    </w:p>
    <w:p w14:paraId="28A9B3A0" w14:textId="77777777" w:rsidR="006C720D" w:rsidRPr="00360F24" w:rsidRDefault="006C720D" w:rsidP="006C720D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115CCC95" w14:textId="77777777" w:rsidR="006C720D" w:rsidRDefault="006C720D" w:rsidP="006C720D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3021203C" w14:textId="77777777" w:rsidR="006C720D" w:rsidRPr="00360F24" w:rsidRDefault="006C720D" w:rsidP="006C720D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01DE68CE" w14:textId="77777777" w:rsidR="00A32B06" w:rsidRDefault="30C20DEC" w:rsidP="00A32B06">
      <w:r>
        <w:t xml:space="preserve">Valgperiode </w:t>
      </w:r>
      <w:r w:rsidR="5E6DA5F0">
        <w:t xml:space="preserve">3 år som udgangspunkt (enkelte fagtekniske </w:t>
      </w:r>
      <w:r w:rsidR="11FDCFF0">
        <w:t>netværk</w:t>
      </w:r>
      <w:r w:rsidR="5E6DA5F0">
        <w:t xml:space="preserve"> har </w:t>
      </w:r>
      <w:r w:rsidR="36E3019F">
        <w:t>andre</w:t>
      </w:r>
      <w:r w:rsidR="5E6DA5F0">
        <w:t xml:space="preserve"> valgperiode</w:t>
      </w:r>
      <w:r w:rsidR="4C45293B">
        <w:t>r</w:t>
      </w:r>
      <w:r w:rsidR="5D25E2AF">
        <w:t xml:space="preserve"> – se enhedens vedtægt).</w:t>
      </w:r>
    </w:p>
    <w:p w14:paraId="4C67537E" w14:textId="77777777" w:rsidR="00A32B06" w:rsidRDefault="00A32B06" w:rsidP="00A32B06">
      <w:r>
        <w:t xml:space="preserve">Dirigenten efterlyser andre forslag. Hvis der stilles modkandidater, </w:t>
      </w:r>
      <w:r w:rsidR="005602E1">
        <w:t>skrives</w:t>
      </w:r>
      <w:r>
        <w:t xml:space="preserve"> kandidaternes navne på PC/tavle.</w:t>
      </w:r>
    </w:p>
    <w:p w14:paraId="32FAEC82" w14:textId="77777777" w:rsidR="00A32B06" w:rsidRDefault="00A32B06" w:rsidP="00A32B06">
      <w:r>
        <w:t xml:space="preserve">Dirigenten meddeler, hvilken stemmeseddel der skal anvendes. Redegør for afstemningsmetoden iht. Afstemnings- og valgvedtægtens § 4, stk. 1 Valg af </w:t>
      </w:r>
      <w:r w:rsidR="00360CD9">
        <w:t>é</w:t>
      </w:r>
      <w:r>
        <w:t>n person eller § 4, stk. 2.1 Valg af mere end 1 person på generalforsamlinger.</w:t>
      </w:r>
    </w:p>
    <w:p w14:paraId="5F4FF8A3" w14:textId="77777777" w:rsidR="006C720D" w:rsidRPr="00360F24" w:rsidRDefault="00A32B06" w:rsidP="00A32B06">
      <w:r>
        <w:t>Afstemningen foretages. Dirigenten meddeler resultatet.</w:t>
      </w:r>
    </w:p>
    <w:p w14:paraId="1A027503" w14:textId="77777777" w:rsidR="00F36722" w:rsidRDefault="00F36722" w:rsidP="00CB0C0C"/>
    <w:p w14:paraId="6B4FA7DD" w14:textId="77777777" w:rsidR="0068535C" w:rsidRDefault="0068535C" w:rsidP="0068535C">
      <w:pPr>
        <w:pStyle w:val="Overskrift2"/>
        <w:ind w:left="284" w:hanging="284"/>
        <w:rPr>
          <w:lang w:val="da-DK"/>
        </w:rPr>
      </w:pPr>
      <w:r w:rsidRPr="53BA0CB4">
        <w:rPr>
          <w:lang w:val="da-DK"/>
        </w:rPr>
        <w:t>8. Valg af suppleanter</w:t>
      </w:r>
    </w:p>
    <w:p w14:paraId="69E7B6D4" w14:textId="77777777" w:rsidR="00BE1201" w:rsidRDefault="500B01E8" w:rsidP="00BE1201">
      <w:r>
        <w:t>Inden valget går i gang, præse</w:t>
      </w:r>
      <w:r w:rsidR="1B9CEE6D">
        <w:t>n</w:t>
      </w:r>
      <w:r>
        <w:t>terer kandi</w:t>
      </w:r>
      <w:r w:rsidR="4C630BD0">
        <w:t>daterne s</w:t>
      </w:r>
      <w:r>
        <w:t xml:space="preserve">ig selv. </w:t>
      </w:r>
    </w:p>
    <w:p w14:paraId="795DD26E" w14:textId="77777777" w:rsidR="00BE1201" w:rsidRDefault="00BE1201" w:rsidP="00BE1201">
      <w:r>
        <w:t>Bestyrelsen foreslår</w:t>
      </w:r>
    </w:p>
    <w:p w14:paraId="1F5EC9FD" w14:textId="77777777" w:rsidR="00BE1201" w:rsidRPr="00360F24" w:rsidRDefault="00517463" w:rsidP="00517463">
      <w:pPr>
        <w:pStyle w:val="Overskrift3"/>
      </w:pPr>
      <w:r>
        <w:t>Suppleanter</w:t>
      </w:r>
      <w:r w:rsidRPr="00360F24">
        <w:t xml:space="preserve"> </w:t>
      </w:r>
    </w:p>
    <w:p w14:paraId="1277A47D" w14:textId="77777777" w:rsidR="00BE1201" w:rsidRDefault="00BE1201" w:rsidP="00BE1201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12EDFE05" w14:textId="77777777" w:rsidR="00BE1201" w:rsidRPr="00360F24" w:rsidRDefault="00BE1201" w:rsidP="00BE1201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4F36B88B" w14:textId="77777777" w:rsidR="00BE1201" w:rsidRDefault="00BE1201" w:rsidP="00BE1201">
      <w:r w:rsidRPr="00360F24">
        <w:t xml:space="preserve">Valgperiode </w:t>
      </w:r>
      <w:r w:rsidR="009B29F5">
        <w:t>1</w:t>
      </w:r>
      <w:r>
        <w:t xml:space="preserve"> år</w:t>
      </w:r>
      <w:r w:rsidR="00530333">
        <w:t>.</w:t>
      </w:r>
    </w:p>
    <w:p w14:paraId="01528537" w14:textId="77777777" w:rsidR="0068535C" w:rsidRPr="00360F24" w:rsidRDefault="0068535C" w:rsidP="00CB0C0C"/>
    <w:p w14:paraId="55CD44DA" w14:textId="77777777" w:rsidR="00C23D10" w:rsidRPr="00F36722" w:rsidRDefault="00BB6535" w:rsidP="00DB34F2">
      <w:pPr>
        <w:pStyle w:val="Overskrift2"/>
        <w:rPr>
          <w:lang w:val="da-DK"/>
        </w:rPr>
      </w:pPr>
      <w:r w:rsidRPr="53BA0CB4">
        <w:rPr>
          <w:lang w:val="da-DK"/>
        </w:rPr>
        <w:t>9</w:t>
      </w:r>
      <w:r w:rsidR="00C23D10" w:rsidRPr="53BA0CB4">
        <w:rPr>
          <w:lang w:val="da-DK"/>
        </w:rPr>
        <w:t>. Valg af kritisk revisor</w:t>
      </w:r>
    </w:p>
    <w:p w14:paraId="3ED7500A" w14:textId="77777777" w:rsidR="00C23D10" w:rsidRPr="00426847" w:rsidRDefault="3AEFE0F6" w:rsidP="00426847">
      <w:r>
        <w:t>Inden valget går i gang, præse</w:t>
      </w:r>
      <w:r w:rsidR="41039C90">
        <w:t>n</w:t>
      </w:r>
      <w:r>
        <w:t>terer kandi</w:t>
      </w:r>
      <w:r w:rsidR="701D4EB8">
        <w:t>d</w:t>
      </w:r>
      <w:r>
        <w:t xml:space="preserve">aterne sig selv. </w:t>
      </w:r>
    </w:p>
    <w:p w14:paraId="652663B3" w14:textId="77777777" w:rsidR="00C23D10" w:rsidRPr="00426847" w:rsidRDefault="0029485E" w:rsidP="00426847">
      <w:r>
        <w:t>Bestyrelsen foreslår</w:t>
      </w:r>
    </w:p>
    <w:p w14:paraId="0CCBC297" w14:textId="77777777" w:rsidR="00426847" w:rsidRPr="00426847" w:rsidRDefault="00426847" w:rsidP="00382E75">
      <w:pPr>
        <w:rPr>
          <w:b/>
          <w:bCs/>
        </w:rPr>
      </w:pPr>
      <w:r w:rsidRPr="00426847">
        <w:rPr>
          <w:b/>
          <w:bCs/>
        </w:rPr>
        <w:t>Kritisk revisor</w:t>
      </w:r>
    </w:p>
    <w:p w14:paraId="7FF4D84B" w14:textId="77777777" w:rsidR="00382E75" w:rsidRPr="00360F24" w:rsidRDefault="00382E75" w:rsidP="00382E75">
      <w:r>
        <w:fldChar w:fldCharType="begin">
          <w:ffData>
            <w:name w:val="Tekst6"/>
            <w:enabled/>
            <w:calcOnExit w:val="0"/>
            <w:textInput>
              <w:default w:val="Skriv navn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navn</w:t>
      </w:r>
      <w:r>
        <w:fldChar w:fldCharType="end"/>
      </w:r>
    </w:p>
    <w:p w14:paraId="6F1AB359" w14:textId="77777777" w:rsidR="001C4342" w:rsidRDefault="001C4342" w:rsidP="001C4342">
      <w:r>
        <w:t>Valgperiode 1 år.</w:t>
      </w:r>
    </w:p>
    <w:p w14:paraId="6E5F5225" w14:textId="77777777" w:rsidR="001C4342" w:rsidRDefault="001C4342" w:rsidP="001C4342">
      <w:r>
        <w:t xml:space="preserve">Dirigenten efterlyser andre forslag. Hvis der stilles modkandidater, </w:t>
      </w:r>
      <w:r w:rsidR="00CF4E05">
        <w:t>skrives</w:t>
      </w:r>
      <w:r>
        <w:t xml:space="preserve"> kandidaternes navne på en PC/tavle.</w:t>
      </w:r>
    </w:p>
    <w:p w14:paraId="59DF362C" w14:textId="77777777" w:rsidR="001C4342" w:rsidRDefault="001C4342" w:rsidP="001C4342">
      <w:r>
        <w:t>Dirigenten meddeler, hvilken stemmeseddel der skal anvendes. Redegør for afstemningsmetoden iht. Afstemnings- og valgvedtægtens § 4, stk. 1. Valg af 1 person.</w:t>
      </w:r>
    </w:p>
    <w:p w14:paraId="632E2301" w14:textId="77777777" w:rsidR="00DB34F2" w:rsidRDefault="001C4342" w:rsidP="001C4342">
      <w:r>
        <w:t>Afstemningen foretages. Dirigenten meddeler resultatet.</w:t>
      </w:r>
    </w:p>
    <w:p w14:paraId="7C01C237" w14:textId="77777777" w:rsidR="0029485E" w:rsidRPr="00360F24" w:rsidRDefault="0029485E" w:rsidP="00DB34F2"/>
    <w:p w14:paraId="6A84A48D" w14:textId="77777777" w:rsidR="00C23D10" w:rsidRPr="00F36722" w:rsidRDefault="00C23D10" w:rsidP="00DB34F2">
      <w:pPr>
        <w:pStyle w:val="Overskrift2"/>
        <w:rPr>
          <w:lang w:val="da-DK"/>
        </w:rPr>
      </w:pPr>
      <w:r w:rsidRPr="00F36722">
        <w:rPr>
          <w:lang w:val="da-DK"/>
        </w:rPr>
        <w:lastRenderedPageBreak/>
        <w:t>10. Eventuelt</w:t>
      </w:r>
    </w:p>
    <w:p w14:paraId="7DA996B3" w14:textId="77777777" w:rsidR="00C23D10" w:rsidRPr="00360F24" w:rsidRDefault="006E04A5" w:rsidP="00DB34F2">
      <w:r>
        <w:t>Dirigenten e</w:t>
      </w:r>
      <w:r w:rsidR="00C23D10" w:rsidRPr="00360F24">
        <w:t>fterlyser indlæg.</w:t>
      </w:r>
    </w:p>
    <w:p w14:paraId="6E075D4A" w14:textId="77777777" w:rsidR="00C23D10" w:rsidRPr="00360F24" w:rsidRDefault="00C23D10" w:rsidP="00DB34F2">
      <w:r w:rsidRPr="00360F24">
        <w:t>Sikrer sig, at spørgsmål fra medlemmerne besvares. Under dette punkt kan der ikke træffes beslutninger.</w:t>
      </w:r>
    </w:p>
    <w:p w14:paraId="2B92E149" w14:textId="77777777" w:rsidR="00C23D10" w:rsidRPr="00360F24" w:rsidRDefault="00C23D10" w:rsidP="00DB34F2">
      <w:r w:rsidRPr="00360F24">
        <w:t>Vejledende afstemninger frarådes, da de underminerer generalforsamlingens autoritet.</w:t>
      </w:r>
    </w:p>
    <w:p w14:paraId="3CD97BAC" w14:textId="77777777" w:rsidR="00DB34F2" w:rsidRDefault="00C23D10" w:rsidP="00DB34F2">
      <w:r w:rsidRPr="00360F24">
        <w:rPr>
          <w:b/>
        </w:rPr>
        <w:t>Dirigenten giver ordet til formanden</w:t>
      </w:r>
      <w:r w:rsidRPr="00360F24">
        <w:t xml:space="preserve"> for afsluttende bemærkning</w:t>
      </w:r>
      <w:r w:rsidR="00DB34F2">
        <w:t>.</w:t>
      </w:r>
    </w:p>
    <w:p w14:paraId="7E6A3A44" w14:textId="77777777" w:rsidR="00063F9F" w:rsidRDefault="00DB34F2" w:rsidP="00DB34F2">
      <w:r>
        <w:t>F</w:t>
      </w:r>
      <w:r w:rsidR="00C23D10" w:rsidRPr="00360F24">
        <w:t>ormanden takker herefter dirigenten for god orden og gennemførelse af mødet.</w:t>
      </w:r>
    </w:p>
    <w:p w14:paraId="4C4A392A" w14:textId="77777777" w:rsidR="00063F9F" w:rsidRDefault="00063F9F">
      <w:pPr>
        <w:spacing w:after="0" w:line="280" w:lineRule="atLeast"/>
      </w:pPr>
      <w:r>
        <w:br w:type="page"/>
      </w:r>
    </w:p>
    <w:p w14:paraId="567FE0D7" w14:textId="77777777" w:rsidR="001700C3" w:rsidRPr="001700C3" w:rsidRDefault="001700C3" w:rsidP="001700C3">
      <w:pPr>
        <w:pStyle w:val="Overskrift1"/>
        <w:rPr>
          <w:rStyle w:val="Overskrift2Tegn"/>
          <w:lang w:val="da-DK"/>
        </w:rPr>
      </w:pPr>
      <w:r w:rsidRPr="007E1A5E">
        <w:rPr>
          <w:highlight w:val="yellow"/>
        </w:rPr>
        <w:lastRenderedPageBreak/>
        <w:t>Baggrundsviden for dirigenten</w:t>
      </w:r>
      <w:r>
        <w:t xml:space="preserve"> </w:t>
      </w:r>
      <w:r>
        <w:br/>
      </w:r>
    </w:p>
    <w:p w14:paraId="02E1771E" w14:textId="77777777" w:rsidR="001700C3" w:rsidRDefault="001700C3" w:rsidP="001700C3">
      <w:pPr>
        <w:pStyle w:val="Overskrift1"/>
      </w:pPr>
      <w:r w:rsidRPr="001700C3">
        <w:rPr>
          <w:rStyle w:val="Overskrift2Tegn"/>
          <w:lang w:val="da-DK"/>
        </w:rPr>
        <w:t xml:space="preserve">– hvis der er spørgsmål til </w:t>
      </w:r>
    </w:p>
    <w:p w14:paraId="1EA379AA" w14:textId="77777777" w:rsidR="001700C3" w:rsidRDefault="001700C3" w:rsidP="001700C3">
      <w:pPr>
        <w:pStyle w:val="Overskrift2"/>
        <w:numPr>
          <w:ilvl w:val="0"/>
          <w:numId w:val="19"/>
        </w:numPr>
        <w:rPr>
          <w:lang w:val="da-DK"/>
        </w:rPr>
      </w:pPr>
      <w:r>
        <w:rPr>
          <w:lang w:val="da-DK"/>
        </w:rPr>
        <w:t>Valgbarhed</w:t>
      </w:r>
    </w:p>
    <w:p w14:paraId="007F3858" w14:textId="77777777" w:rsidR="001700C3" w:rsidRDefault="001700C3" w:rsidP="001700C3">
      <w:pPr>
        <w:pStyle w:val="Overskrift2"/>
        <w:numPr>
          <w:ilvl w:val="0"/>
          <w:numId w:val="19"/>
        </w:numPr>
        <w:rPr>
          <w:lang w:val="da-DK"/>
        </w:rPr>
      </w:pPr>
      <w:r>
        <w:rPr>
          <w:lang w:val="da-DK"/>
        </w:rPr>
        <w:t>Offentliggørelse af navn og mail</w:t>
      </w:r>
    </w:p>
    <w:p w14:paraId="2BA13A52" w14:textId="77777777" w:rsidR="001700C3" w:rsidRPr="00F36722" w:rsidRDefault="001700C3" w:rsidP="001700C3">
      <w:pPr>
        <w:pStyle w:val="Overskrift2"/>
        <w:numPr>
          <w:ilvl w:val="0"/>
          <w:numId w:val="19"/>
        </w:numPr>
        <w:rPr>
          <w:lang w:val="da-DK"/>
        </w:rPr>
      </w:pPr>
      <w:r>
        <w:rPr>
          <w:lang w:val="da-DK"/>
        </w:rPr>
        <w:t>Dispensation</w:t>
      </w:r>
    </w:p>
    <w:p w14:paraId="63473806" w14:textId="77777777" w:rsidR="00036134" w:rsidRDefault="25C7647C" w:rsidP="00036134">
      <w:pPr>
        <w:pStyle w:val="Normal-punkt"/>
      </w:pPr>
      <w:r>
        <w:t>Aktive i IDA kan selv vælge, om de vil være synlige med en privat mailadresse, deres arbejdsmail, eller om de ønsker at bruge en mail på et særligt domæne for IDAs aktive @m.ida.dk (</w:t>
      </w:r>
      <w:hyperlink w:anchor="_Bilag_1">
        <w:r w:rsidRPr="38F20BB4">
          <w:rPr>
            <w:rStyle w:val="Hyperlink"/>
          </w:rPr>
          <w:t>Se Bilag 1.</w:t>
        </w:r>
      </w:hyperlink>
      <w:r>
        <w:t>)</w:t>
      </w:r>
    </w:p>
    <w:p w14:paraId="3E3D3A86" w14:textId="77777777" w:rsidR="00036134" w:rsidRDefault="00036134" w:rsidP="38F20BB4">
      <w:pPr>
        <w:pStyle w:val="Normal-punkt"/>
        <w:numPr>
          <w:ilvl w:val="0"/>
          <w:numId w:val="0"/>
        </w:numPr>
        <w:ind w:left="720"/>
      </w:pPr>
    </w:p>
    <w:p w14:paraId="4DFAFDE5" w14:textId="77777777" w:rsidR="00036134" w:rsidRDefault="1A7F0DF7" w:rsidP="38F20BB4">
      <w:pPr>
        <w:pStyle w:val="Normal-punkt"/>
        <w:ind w:left="720" w:hanging="360"/>
        <w:rPr>
          <w:rFonts w:eastAsiaTheme="minorEastAsia" w:cstheme="minorBidi"/>
          <w:color w:val="000000"/>
        </w:rPr>
      </w:pPr>
      <w:r w:rsidRPr="38F20BB4">
        <w:rPr>
          <w:color w:val="auto"/>
        </w:rPr>
        <w:t>I søgefunktionen ”Find aktive” kan alle søge på alle udvalg i IDA eller på navn.</w:t>
      </w:r>
      <w:r w:rsidR="00036134">
        <w:br/>
      </w:r>
    </w:p>
    <w:p w14:paraId="30EB2484" w14:textId="77777777" w:rsidR="00036134" w:rsidRDefault="25C7647C" w:rsidP="00036134">
      <w:pPr>
        <w:pStyle w:val="Normal-punkt"/>
      </w:pPr>
      <w:r>
        <w:t>Søgefunktion er foran login, dvs. der er tale om offentliggørelse, da alle også ikke-medlemmer har adgang til oplysningerne</w:t>
      </w:r>
      <w:r w:rsidR="52D80EDC">
        <w:t>.</w:t>
      </w:r>
      <w:r w:rsidR="00036134">
        <w:br/>
      </w:r>
    </w:p>
    <w:p w14:paraId="47E4AC20" w14:textId="77777777" w:rsidR="00036134" w:rsidRDefault="00036134" w:rsidP="00036134">
      <w:pPr>
        <w:pStyle w:val="Normal-punkt"/>
      </w:pPr>
      <w:r>
        <w:t>Følgende er omfattet af bestemmelsen:</w:t>
      </w:r>
    </w:p>
    <w:p w14:paraId="2AAC2F1A" w14:textId="77777777" w:rsidR="00036134" w:rsidRDefault="00036134" w:rsidP="00036134">
      <w:pPr>
        <w:pStyle w:val="Normal-punkt"/>
        <w:numPr>
          <w:ilvl w:val="1"/>
          <w:numId w:val="4"/>
        </w:numPr>
        <w:ind w:left="426" w:hanging="284"/>
      </w:pPr>
      <w:r>
        <w:t xml:space="preserve">Repræsentantskabet og øvrige bestyrelser med valgte, såsom Hovedbestyrelsen, Forretningsudvalget, IDA Forsikrings bestyrelse, fondsbestyrelser, Ansattes Råd, IDA Offentlig og IDA Privat </w:t>
      </w:r>
    </w:p>
    <w:p w14:paraId="2A97CC5E" w14:textId="77777777" w:rsidR="00036134" w:rsidRDefault="00036134" w:rsidP="00036134">
      <w:pPr>
        <w:pStyle w:val="Normal-punkt"/>
        <w:numPr>
          <w:ilvl w:val="1"/>
          <w:numId w:val="4"/>
        </w:numPr>
        <w:ind w:left="426" w:hanging="284"/>
      </w:pPr>
      <w:r>
        <w:t xml:space="preserve">Politiske udvalg – udpeget af Hovedbestyrelsen </w:t>
      </w:r>
    </w:p>
    <w:p w14:paraId="1C87F669" w14:textId="77777777" w:rsidR="00036134" w:rsidRDefault="00036134" w:rsidP="00036134">
      <w:pPr>
        <w:pStyle w:val="Normal-punkt"/>
        <w:numPr>
          <w:ilvl w:val="1"/>
          <w:numId w:val="4"/>
        </w:numPr>
        <w:ind w:left="426" w:hanging="284"/>
      </w:pPr>
      <w:r>
        <w:t xml:space="preserve">Regionale og fagtekniske bestyrelser/udvalg </w:t>
      </w:r>
    </w:p>
    <w:p w14:paraId="2704DFD4" w14:textId="77777777" w:rsidR="00036134" w:rsidRDefault="00036134" w:rsidP="00036134">
      <w:pPr>
        <w:pStyle w:val="Normal-punkt"/>
        <w:numPr>
          <w:ilvl w:val="1"/>
          <w:numId w:val="4"/>
        </w:numPr>
        <w:ind w:left="426" w:hanging="284"/>
      </w:pPr>
      <w:r>
        <w:t xml:space="preserve">Eksterne repræsentationer, såsom i og gennem Akademikerne, indstillingsorganer til universiteter eller udvalg nedsat af regeringen </w:t>
      </w:r>
    </w:p>
    <w:p w14:paraId="010B9F03" w14:textId="77777777" w:rsidR="00036134" w:rsidRDefault="25C7647C" w:rsidP="00036134">
      <w:pPr>
        <w:pStyle w:val="Normal-punkt"/>
        <w:numPr>
          <w:ilvl w:val="1"/>
          <w:numId w:val="4"/>
        </w:numPr>
        <w:ind w:left="426" w:hanging="284"/>
      </w:pPr>
      <w:r>
        <w:t>Tillidsrepræsentanter, medlemmer af virksomhedsgrupper/Akademikerklubber og kontaktpersoner på virksomheder uden tillidsmandsdækning</w:t>
      </w:r>
      <w:r w:rsidR="0495A4F3">
        <w:t>.</w:t>
      </w:r>
      <w:r>
        <w:t xml:space="preserve"> </w:t>
      </w:r>
      <w:r w:rsidR="00036134">
        <w:br/>
      </w:r>
    </w:p>
    <w:p w14:paraId="35DFE525" w14:textId="77777777" w:rsidR="00036134" w:rsidRDefault="00036134" w:rsidP="00036134">
      <w:pPr>
        <w:pStyle w:val="Normal-punkt"/>
        <w:numPr>
          <w:ilvl w:val="0"/>
          <w:numId w:val="0"/>
        </w:numPr>
        <w:ind w:left="142" w:hanging="142"/>
      </w:pPr>
    </w:p>
    <w:p w14:paraId="696698FA" w14:textId="77777777" w:rsidR="00036134" w:rsidRDefault="00036134" w:rsidP="00036134">
      <w:pPr>
        <w:spacing w:after="0" w:line="280" w:lineRule="atLeast"/>
      </w:pPr>
      <w:r>
        <w:br w:type="page"/>
      </w:r>
    </w:p>
    <w:p w14:paraId="2007A0A3" w14:textId="77777777" w:rsidR="00036134" w:rsidRDefault="00036134" w:rsidP="00036134">
      <w:pPr>
        <w:pStyle w:val="Overskrift1"/>
      </w:pPr>
      <w:bookmarkStart w:id="2" w:name="_Bilag_1"/>
      <w:bookmarkEnd w:id="2"/>
      <w:r>
        <w:lastRenderedPageBreak/>
        <w:t>Bilag 1</w:t>
      </w:r>
    </w:p>
    <w:p w14:paraId="5FAA63AE" w14:textId="77777777" w:rsidR="00036134" w:rsidRDefault="00036134" w:rsidP="00036134">
      <w:pPr>
        <w:pStyle w:val="Overskrift1"/>
      </w:pPr>
      <w:r>
        <w:t>Primær og sekundær e-mailadresse</w:t>
      </w:r>
    </w:p>
    <w:p w14:paraId="26BEFB94" w14:textId="77777777" w:rsidR="00036134" w:rsidRDefault="00036134" w:rsidP="00036134"/>
    <w:p w14:paraId="07C62FCA" w14:textId="77777777" w:rsidR="00036134" w:rsidRDefault="00036134" w:rsidP="00036134">
      <w:r>
        <w:t xml:space="preserve">Hvis aktive medlemmer ikke ønsker at have private mailadresser eller arbejdsmailadresser synlige på </w:t>
      </w:r>
      <w:hyperlink r:id="rId11" w:history="1">
        <w:r w:rsidRPr="00756D86">
          <w:rPr>
            <w:rStyle w:val="Hyperlink"/>
          </w:rPr>
          <w:t>ida.dk</w:t>
        </w:r>
      </w:hyperlink>
      <w:r>
        <w:t xml:space="preserve">, har IDA følgende alternativer:  </w:t>
      </w:r>
    </w:p>
    <w:p w14:paraId="592415BF" w14:textId="77777777" w:rsidR="00036134" w:rsidRDefault="00036134" w:rsidP="00036134"/>
    <w:p w14:paraId="58633786" w14:textId="77777777" w:rsidR="00036134" w:rsidRDefault="00036134" w:rsidP="00036134">
      <w:pPr>
        <w:pStyle w:val="Overskrift3"/>
      </w:pPr>
      <w:r>
        <w:t>@m.ida.dk mailadresse</w:t>
      </w:r>
    </w:p>
    <w:p w14:paraId="7155E22C" w14:textId="77777777" w:rsidR="00036134" w:rsidRDefault="00036134" w:rsidP="00036134">
      <w:r>
        <w:t xml:space="preserve">IDA kan stille en mailadresse til rådighed. Den oprettes med domænenavnet @m.ida.dk. </w:t>
      </w:r>
    </w:p>
    <w:p w14:paraId="06D2B1AA" w14:textId="77777777" w:rsidR="00036134" w:rsidRDefault="00036134" w:rsidP="00036134">
      <w:r>
        <w:t xml:space="preserve">Mailadressen kan rekvireres ved at sende en mail til </w:t>
      </w:r>
      <w:hyperlink r:id="rId12" w:history="1">
        <w:r w:rsidRPr="007E6C08">
          <w:rPr>
            <w:rStyle w:val="Hyperlink"/>
          </w:rPr>
          <w:t>mailoprettelse@ida.dk</w:t>
        </w:r>
      </w:hyperlink>
      <w:r>
        <w:t xml:space="preserve"> med oplysning om </w:t>
      </w:r>
    </w:p>
    <w:p w14:paraId="5BF68E03" w14:textId="77777777" w:rsidR="00036134" w:rsidRDefault="00036134" w:rsidP="00036134">
      <w:pPr>
        <w:pStyle w:val="Normal-punkt"/>
      </w:pPr>
      <w:r>
        <w:t>Navn</w:t>
      </w:r>
    </w:p>
    <w:p w14:paraId="1CB2FF54" w14:textId="77777777" w:rsidR="00036134" w:rsidRDefault="00036134" w:rsidP="00036134">
      <w:pPr>
        <w:pStyle w:val="Normal-punkt"/>
      </w:pPr>
      <w:r>
        <w:t xml:space="preserve">IDA-nr. </w:t>
      </w:r>
    </w:p>
    <w:p w14:paraId="19FA051F" w14:textId="77777777" w:rsidR="00036134" w:rsidRDefault="25C7647C" w:rsidP="00036134">
      <w:pPr>
        <w:pStyle w:val="Normal-punkt"/>
      </w:pPr>
      <w:r>
        <w:t>Mobil</w:t>
      </w:r>
      <w:r w:rsidR="4E9089FE">
        <w:t xml:space="preserve"> </w:t>
      </w:r>
      <w:r>
        <w:t>nr.</w:t>
      </w:r>
    </w:p>
    <w:p w14:paraId="27A3344E" w14:textId="77777777" w:rsidR="00036134" w:rsidRDefault="00036134" w:rsidP="00036134">
      <w:pPr>
        <w:pStyle w:val="Normal-punkt"/>
        <w:numPr>
          <w:ilvl w:val="0"/>
          <w:numId w:val="0"/>
        </w:numPr>
        <w:ind w:left="142" w:hanging="142"/>
      </w:pPr>
    </w:p>
    <w:p w14:paraId="3B1A5719" w14:textId="77777777" w:rsidR="00036134" w:rsidRDefault="25C7647C" w:rsidP="00036134">
      <w:r>
        <w:t xml:space="preserve">Denne mailadresse kan man have, så længe man er aktiv i IDA. Den oprindelige mailadresse gemmes på medlemsprofilen. Når medlemmet ikke længere er aktiv i IDA, skjules @m.ida.dk-mailadresse for visninger på </w:t>
      </w:r>
      <w:hyperlink r:id="rId13">
        <w:r w:rsidRPr="38F20BB4">
          <w:rPr>
            <w:rStyle w:val="Hyperlink"/>
          </w:rPr>
          <w:t>ida.dk</w:t>
        </w:r>
      </w:hyperlink>
      <w:r>
        <w:t xml:space="preserve">, og den oprindelige mailadresse tilkobles igen. Med denne løsning er aktive synlige som aktive på </w:t>
      </w:r>
      <w:hyperlink r:id="rId14">
        <w:r w:rsidRPr="38F20BB4">
          <w:rPr>
            <w:rStyle w:val="Hyperlink"/>
          </w:rPr>
          <w:t>ida.dk</w:t>
        </w:r>
      </w:hyperlink>
      <w:r>
        <w:t xml:space="preserve"> med @m.ida.dk mailadresse og modtager udelukkende mails fra IDA på denne mailadresse. </w:t>
      </w:r>
    </w:p>
    <w:p w14:paraId="7C8C2DD9" w14:textId="77777777" w:rsidR="00036134" w:rsidRDefault="00036134" w:rsidP="00036134">
      <w:r>
        <w:t>Når medlemmet ikke længere er aktiv i IDA, lukkes mailkontoen.</w:t>
      </w:r>
    </w:p>
    <w:p w14:paraId="28C7E0E2" w14:textId="77777777" w:rsidR="00036134" w:rsidRDefault="00036134" w:rsidP="00036134">
      <w:pPr>
        <w:pStyle w:val="Overskrift3"/>
      </w:pPr>
    </w:p>
    <w:p w14:paraId="170B0C1B" w14:textId="77777777" w:rsidR="00036134" w:rsidRDefault="00036134" w:rsidP="00036134">
      <w:pPr>
        <w:pStyle w:val="Overskrift3"/>
      </w:pPr>
      <w:r>
        <w:t xml:space="preserve">Mulighed for sekundær e-mailadresse </w:t>
      </w:r>
    </w:p>
    <w:p w14:paraId="1DDC1EA9" w14:textId="77777777" w:rsidR="00036134" w:rsidRDefault="00036134" w:rsidP="00036134">
      <w:r>
        <w:t xml:space="preserve">@m.ida.dk kan også oprettes som en sekundær mailadresse. </w:t>
      </w:r>
    </w:p>
    <w:p w14:paraId="2090EB60" w14:textId="77777777" w:rsidR="00036134" w:rsidRDefault="00036134" w:rsidP="00036134">
      <w:r>
        <w:t xml:space="preserve">Aktive kan vælge at have en primær og en sekundær mailadresse tilknyttet medlemsprofilen. Den sekundære mailadresse benyttes i givet fald udelukkede til synlighed for de aktive i personsøgningen. </w:t>
      </w:r>
    </w:p>
    <w:p w14:paraId="72A27B44" w14:textId="77777777" w:rsidR="00781C89" w:rsidRDefault="25C7647C" w:rsidP="00DB34F2">
      <w:r>
        <w:t xml:space="preserve">Aktive kan vælge at være synlige på </w:t>
      </w:r>
      <w:hyperlink r:id="rId15">
        <w:r w:rsidRPr="38F20BB4">
          <w:rPr>
            <w:rStyle w:val="Hyperlink"/>
          </w:rPr>
          <w:t>ida.dk</w:t>
        </w:r>
      </w:hyperlink>
      <w:r>
        <w:t xml:space="preserve"> med en sekundær mailadresse.</w:t>
      </w:r>
    </w:p>
    <w:p w14:paraId="5E5FE526" w14:textId="77777777" w:rsidR="00781C89" w:rsidRDefault="00781C89" w:rsidP="00DB34F2"/>
    <w:p w14:paraId="1FE6CFFA" w14:textId="77777777" w:rsidR="00781C89" w:rsidRDefault="00781C89" w:rsidP="00DB34F2"/>
    <w:p w14:paraId="74C5763F" w14:textId="77777777" w:rsidR="00781C89" w:rsidRDefault="00781C89" w:rsidP="38F20BB4">
      <w:pPr>
        <w:rPr>
          <w:rFonts w:ascii="Montserrat" w:eastAsia="Montserrat" w:hAnsi="Montserrat"/>
          <w:color w:val="212121" w:themeColor="accent6"/>
        </w:rPr>
      </w:pPr>
    </w:p>
    <w:p w14:paraId="56563337" w14:textId="77777777" w:rsidR="001A0880" w:rsidRPr="001A0880" w:rsidRDefault="001A0880" w:rsidP="212EA95D">
      <w:pPr>
        <w:rPr>
          <w:rFonts w:ascii="Montserrat" w:eastAsia="Montserrat" w:hAnsi="Montserrat"/>
          <w:color w:val="212121" w:themeColor="accent6"/>
        </w:rPr>
      </w:pPr>
    </w:p>
    <w:p w14:paraId="43F7A736" w14:textId="77777777" w:rsidR="2DF86B80" w:rsidRDefault="2DF86B80" w:rsidP="212EA95D"/>
    <w:sectPr w:rsidR="2DF86B80" w:rsidSect="00DD2D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2126" w:right="849" w:bottom="1361" w:left="1418" w:header="544" w:footer="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C3E3" w14:textId="77777777" w:rsidR="00DD2D7B" w:rsidRDefault="00DD2D7B" w:rsidP="009E4B94">
      <w:pPr>
        <w:spacing w:line="240" w:lineRule="auto"/>
      </w:pPr>
      <w:r>
        <w:separator/>
      </w:r>
    </w:p>
  </w:endnote>
  <w:endnote w:type="continuationSeparator" w:id="0">
    <w:p w14:paraId="207607ED" w14:textId="77777777" w:rsidR="00DD2D7B" w:rsidRDefault="00DD2D7B" w:rsidP="009E4B94">
      <w:pPr>
        <w:spacing w:line="240" w:lineRule="auto"/>
      </w:pPr>
      <w:r>
        <w:continuationSeparator/>
      </w:r>
    </w:p>
  </w:endnote>
  <w:endnote w:type="continuationNotice" w:id="1">
    <w:p w14:paraId="7D0ECE6A" w14:textId="77777777" w:rsidR="00DD2D7B" w:rsidRDefault="00DD2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1611" w14:textId="77777777" w:rsidR="00F91947" w:rsidRDefault="00F9194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E42CE" w14:textId="77777777" w:rsidR="00C6748F" w:rsidRDefault="00BE1177">
    <w:pPr>
      <w:pStyle w:val="Sidefod"/>
    </w:pPr>
    <w:r w:rsidRPr="00BE1177">
      <w:t xml:space="preserve">Ingeniørforeningen, IDA </w:t>
    </w:r>
    <w:r w:rsidR="0027535C">
      <w:t>∙</w:t>
    </w:r>
    <w:r w:rsidRPr="00BE1177">
      <w:t xml:space="preserve"> Kalvebod Brygge 31-33 </w:t>
    </w:r>
    <w:r w:rsidR="0027535C">
      <w:t>∙</w:t>
    </w:r>
    <w:r w:rsidRPr="00BE1177">
      <w:t xml:space="preserve"> 1780 København V </w:t>
    </w:r>
    <w:r w:rsidR="0027535C">
      <w:t>∙</w:t>
    </w:r>
    <w:r w:rsidRPr="00BE1177">
      <w:t xml:space="preserve"> ida.dk</w:t>
    </w:r>
    <w:r w:rsidR="00C6748F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3476BF" wp14:editId="2DBC40D3">
              <wp:simplePos x="0" y="0"/>
              <wp:positionH relativeFrom="page">
                <wp:posOffset>5867400</wp:posOffset>
              </wp:positionH>
              <wp:positionV relativeFrom="page">
                <wp:posOffset>10137775</wp:posOffset>
              </wp:positionV>
              <wp:extent cx="1036320" cy="251460"/>
              <wp:effectExtent l="0" t="0" r="11430" b="15240"/>
              <wp:wrapNone/>
              <wp:docPr id="8" name="Tekstfel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3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C328AC" w14:textId="26EA9214" w:rsidR="00C6748F" w:rsidRPr="0053429C" w:rsidRDefault="00C6748F" w:rsidP="00CA4F21">
                          <w:pPr>
                            <w:jc w:val="right"/>
                            <w:rPr>
                              <w:rStyle w:val="Sidetal"/>
                            </w:rPr>
                          </w:pPr>
                          <w:r>
                            <w:rPr>
                              <w:rStyle w:val="Sidetal"/>
                            </w:rPr>
                            <w:t>Sid</w:t>
                          </w:r>
                          <w:r w:rsidRPr="00094ABD">
                            <w:rPr>
                              <w:rStyle w:val="Sidetal"/>
                            </w:rPr>
                            <w:t xml:space="preserve">e </w:t>
                          </w:r>
                          <w:r w:rsidRPr="00094ABD">
                            <w:rPr>
                              <w:rStyle w:val="Sidetal"/>
                            </w:rPr>
                            <w:fldChar w:fldCharType="begin"/>
                          </w:r>
                          <w:r w:rsidRPr="00094ABD">
                            <w:rPr>
                              <w:rStyle w:val="Sidetal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Sidetal"/>
                            </w:rPr>
                            <w:fldChar w:fldCharType="separate"/>
                          </w:r>
                          <w:r>
                            <w:rPr>
                              <w:rStyle w:val="Sidetal"/>
                              <w:noProof/>
                            </w:rPr>
                            <w:t>20</w:t>
                          </w:r>
                          <w:r w:rsidRPr="00094ABD">
                            <w:rPr>
                              <w:rStyle w:val="Sidetal"/>
                            </w:rPr>
                            <w:fldChar w:fldCharType="end"/>
                          </w:r>
                          <w:r w:rsidRPr="00094ABD">
                            <w:rPr>
                              <w:rStyle w:val="Sidetal"/>
                            </w:rPr>
                            <w:t xml:space="preserve"> </w:t>
                          </w:r>
                          <w:r>
                            <w:rPr>
                              <w:rStyle w:val="Sidetal"/>
                            </w:rPr>
                            <w:t>a</w:t>
                          </w:r>
                          <w:r w:rsidRPr="00094ABD">
                            <w:rPr>
                              <w:rStyle w:val="Sidetal"/>
                            </w:rPr>
                            <w:t xml:space="preserve">f </w:t>
                          </w:r>
                          <w:r w:rsidRPr="00094ABD">
                            <w:rPr>
                              <w:rStyle w:val="Sidetal"/>
                            </w:rPr>
                            <w:fldChar w:fldCharType="begin"/>
                          </w:r>
                          <w:r w:rsidRPr="00094ABD">
                            <w:rPr>
                              <w:rStyle w:val="Sidetal"/>
                            </w:rPr>
                            <w:instrText xml:space="preserve"> SECTIONPAGES </w:instrText>
                          </w:r>
                          <w:r w:rsidRPr="00094ABD">
                            <w:rPr>
                              <w:rStyle w:val="Sidetal"/>
                            </w:rPr>
                            <w:fldChar w:fldCharType="separate"/>
                          </w:r>
                          <w:r w:rsidR="000765C7">
                            <w:rPr>
                              <w:rStyle w:val="Sidetal"/>
                              <w:noProof/>
                            </w:rPr>
                            <w:t>6</w:t>
                          </w:r>
                          <w:r w:rsidRPr="00094ABD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476BF" id="_x0000_t202" coordsize="21600,21600" o:spt="202" path="m,l,21600r21600,l21600,xe">
              <v:stroke joinstyle="miter"/>
              <v:path gradientshapeok="t" o:connecttype="rect"/>
            </v:shapetype>
            <v:shape id="Tekstfelt 8" o:spid="_x0000_s1026" type="#_x0000_t202" style="position:absolute;margin-left:462pt;margin-top:798.25pt;width:81.6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" filled="f" stroked="f" strokeweight=".5pt">
              <v:textbox inset="0,0,0,0">
                <w:txbxContent>
                  <w:p w14:paraId="78C328AC" w14:textId="26EA9214" w:rsidR="00C6748F" w:rsidRPr="0053429C" w:rsidRDefault="00C6748F" w:rsidP="00CA4F21">
                    <w:pPr>
                      <w:jc w:val="right"/>
                      <w:rPr>
                        <w:rStyle w:val="Sidetal"/>
                      </w:rPr>
                    </w:pPr>
                    <w:r>
                      <w:rPr>
                        <w:rStyle w:val="Sidetal"/>
                      </w:rPr>
                      <w:t>Sid</w:t>
                    </w:r>
                    <w:r w:rsidRPr="00094ABD">
                      <w:rPr>
                        <w:rStyle w:val="Sidetal"/>
                      </w:rPr>
                      <w:t xml:space="preserve">e </w:t>
                    </w: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PAGE 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>
                      <w:rPr>
                        <w:rStyle w:val="Sidetal"/>
                        <w:noProof/>
                      </w:rPr>
                      <w:t>20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  <w:r w:rsidRPr="00094ABD">
                      <w:rPr>
                        <w:rStyle w:val="Sidetal"/>
                      </w:rPr>
                      <w:t xml:space="preserve"> </w:t>
                    </w:r>
                    <w:r>
                      <w:rPr>
                        <w:rStyle w:val="Sidetal"/>
                      </w:rPr>
                      <w:t>a</w:t>
                    </w:r>
                    <w:r w:rsidRPr="00094ABD">
                      <w:rPr>
                        <w:rStyle w:val="Sidetal"/>
                      </w:rPr>
                      <w:t xml:space="preserve">f </w:t>
                    </w: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SECTIONPAGES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 w:rsidR="000765C7">
                      <w:rPr>
                        <w:rStyle w:val="Sidetal"/>
                        <w:noProof/>
                      </w:rPr>
                      <w:t>6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6E76" w14:textId="77777777" w:rsidR="005F5BB0" w:rsidRDefault="00CE6ECE">
    <w:pPr>
      <w:pStyle w:val="Sidefod"/>
    </w:pPr>
    <w:r w:rsidRPr="00BE1177">
      <w:t xml:space="preserve">Ingeniørforeningen, IDA </w:t>
    </w:r>
    <w:r>
      <w:t>∙</w:t>
    </w:r>
    <w:r w:rsidRPr="00BE1177">
      <w:t xml:space="preserve"> Kalvebod Brygge 31-33 </w:t>
    </w:r>
    <w:r>
      <w:t>∙</w:t>
    </w:r>
    <w:r w:rsidRPr="00BE1177">
      <w:t xml:space="preserve"> 1780 København V </w:t>
    </w:r>
    <w:r>
      <w:t>∙</w:t>
    </w:r>
    <w:r w:rsidRPr="00BE1177">
      <w:t xml:space="preserve"> ida.dk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EE43" w14:textId="77777777" w:rsidR="00DD2D7B" w:rsidRDefault="00DD2D7B" w:rsidP="009E4B94">
      <w:pPr>
        <w:spacing w:line="240" w:lineRule="auto"/>
      </w:pPr>
      <w:r>
        <w:separator/>
      </w:r>
    </w:p>
  </w:footnote>
  <w:footnote w:type="continuationSeparator" w:id="0">
    <w:p w14:paraId="459594D0" w14:textId="77777777" w:rsidR="00DD2D7B" w:rsidRDefault="00DD2D7B" w:rsidP="009E4B94">
      <w:pPr>
        <w:spacing w:line="240" w:lineRule="auto"/>
      </w:pPr>
      <w:r>
        <w:continuationSeparator/>
      </w:r>
    </w:p>
  </w:footnote>
  <w:footnote w:type="continuationNotice" w:id="1">
    <w:p w14:paraId="0247C6AB" w14:textId="77777777" w:rsidR="00DD2D7B" w:rsidRDefault="00DD2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642D" w14:textId="77777777" w:rsidR="00F91947" w:rsidRDefault="00F9194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BDF6" w14:textId="77777777" w:rsidR="00F91947" w:rsidRDefault="00F919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EC15" w14:textId="77777777" w:rsidR="00C6748F" w:rsidRDefault="00F91947" w:rsidP="00154F28">
    <w:pPr>
      <w:pStyle w:val="Template-Dokinfo"/>
    </w:pPr>
    <w: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2A0FA46A" wp14:editId="35232E1B">
              <wp:simplePos x="0" y="0"/>
              <wp:positionH relativeFrom="margin">
                <wp:posOffset>56271</wp:posOffset>
              </wp:positionH>
              <wp:positionV relativeFrom="paragraph">
                <wp:posOffset>-635</wp:posOffset>
              </wp:positionV>
              <wp:extent cx="3024505" cy="1404620"/>
              <wp:effectExtent l="0" t="0" r="23495" b="10160"/>
              <wp:wrapNone/>
              <wp:docPr id="217" name="Tekstfelt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450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022319" w14:textId="77777777" w:rsidR="00F91947" w:rsidRDefault="00F91947" w:rsidP="00F91947">
                          <w:pPr>
                            <w:pStyle w:val="Template-Dokinfo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Udfyld de grå felter ved enten</w:t>
                          </w:r>
                        </w:p>
                        <w:p w14:paraId="6E09742F" w14:textId="77777777" w:rsidR="00F91947" w:rsidRDefault="00F91947" w:rsidP="00F91947">
                          <w:pPr>
                            <w:pStyle w:val="Normal-punkt"/>
                            <w:numPr>
                              <w:ilvl w:val="0"/>
                              <w:numId w:val="20"/>
                            </w:numPr>
                            <w:ind w:left="142" w:hanging="142"/>
                            <w:rPr>
                              <w:color w:val="FF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FF0000"/>
                              <w:sz w:val="14"/>
                              <w:szCs w:val="14"/>
                            </w:rPr>
                            <w:t>At klikke på dem og skrive</w:t>
                          </w:r>
                        </w:p>
                        <w:p w14:paraId="7BBB23E2" w14:textId="77777777" w:rsidR="00F91947" w:rsidRPr="00C45343" w:rsidRDefault="00F91947" w:rsidP="00F91947">
                          <w:pPr>
                            <w:pStyle w:val="Normal-punkt"/>
                            <w:numPr>
                              <w:ilvl w:val="0"/>
                              <w:numId w:val="20"/>
                            </w:numPr>
                            <w:ind w:left="142" w:hanging="14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FF0000"/>
                              <w:sz w:val="14"/>
                              <w:szCs w:val="14"/>
                            </w:rPr>
                            <w:t>Hoppe til næste felt med F11 og skrive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0FA46A" id="_x0000_t202" coordsize="21600,21600" o:spt="202" path="m,l,21600r21600,l21600,xe">
              <v:stroke joinstyle="miter"/>
              <v:path gradientshapeok="t" o:connecttype="rect"/>
            </v:shapetype>
            <v:shape id="Tekstfelt 217" o:spid="_x0000_s1027" type="#_x0000_t202" style="position:absolute;margin-left:4.45pt;margin-top:-.05pt;width:238.1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" strokecolor="white [3212]">
              <v:textbox style="mso-fit-shape-to-text:t">
                <w:txbxContent>
                  <w:p w14:paraId="75022319" w14:textId="77777777" w:rsidR="00F91947" w:rsidRDefault="00F91947" w:rsidP="00F91947">
                    <w:pPr>
                      <w:pStyle w:val="Template-Dokinfo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Udfyld de grå felter ved enten</w:t>
                    </w:r>
                  </w:p>
                  <w:p w14:paraId="6E09742F" w14:textId="77777777" w:rsidR="00F91947" w:rsidRDefault="00F91947" w:rsidP="00F91947">
                    <w:pPr>
                      <w:pStyle w:val="Normal-punkt"/>
                      <w:numPr>
                        <w:ilvl w:val="0"/>
                        <w:numId w:val="20"/>
                      </w:numPr>
                      <w:ind w:left="142" w:hanging="142"/>
                      <w:rPr>
                        <w:color w:val="FF0000"/>
                        <w:sz w:val="14"/>
                        <w:szCs w:val="14"/>
                      </w:rPr>
                    </w:pPr>
                    <w:r>
                      <w:rPr>
                        <w:color w:val="FF0000"/>
                        <w:sz w:val="14"/>
                        <w:szCs w:val="14"/>
                      </w:rPr>
                      <w:t>At klikke på dem og skrive</w:t>
                    </w:r>
                  </w:p>
                  <w:p w14:paraId="7BBB23E2" w14:textId="77777777" w:rsidR="00F91947" w:rsidRPr="00C45343" w:rsidRDefault="00F91947" w:rsidP="00F91947">
                    <w:pPr>
                      <w:pStyle w:val="Normal-punkt"/>
                      <w:numPr>
                        <w:ilvl w:val="0"/>
                        <w:numId w:val="20"/>
                      </w:numPr>
                      <w:ind w:left="142" w:hanging="142"/>
                      <w:rPr>
                        <w:sz w:val="14"/>
                        <w:szCs w:val="14"/>
                      </w:rPr>
                    </w:pPr>
                    <w:r>
                      <w:rPr>
                        <w:color w:val="FF0000"/>
                        <w:sz w:val="14"/>
                        <w:szCs w:val="14"/>
                      </w:rPr>
                      <w:t>Hoppe til næste felt med F11 og skrive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B0E4E">
      <w:drawing>
        <wp:anchor distT="0" distB="0" distL="114300" distR="114300" simplePos="0" relativeHeight="251658241" behindDoc="1" locked="0" layoutInCell="1" allowOverlap="1" wp14:anchorId="21AC931C" wp14:editId="74944FB7">
          <wp:simplePos x="0" y="0"/>
          <wp:positionH relativeFrom="margin">
            <wp:align>right</wp:align>
          </wp:positionH>
          <wp:positionV relativeFrom="paragraph">
            <wp:posOffset>78658</wp:posOffset>
          </wp:positionV>
          <wp:extent cx="1054735" cy="431800"/>
          <wp:effectExtent l="0" t="0" r="0" b="6350"/>
          <wp:wrapTight wrapText="bothSides">
            <wp:wrapPolygon edited="0">
              <wp:start x="0" y="0"/>
              <wp:lineTo x="0" y="20965"/>
              <wp:lineTo x="21067" y="20965"/>
              <wp:lineTo x="20677" y="15247"/>
              <wp:lineTo x="17556" y="0"/>
              <wp:lineTo x="0" y="0"/>
            </wp:wrapPolygon>
          </wp:wrapTight>
          <wp:docPr id="10" name="Bille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7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A6CFC7" w14:textId="77777777" w:rsidR="00C6748F" w:rsidRPr="00154F28" w:rsidRDefault="00C6748F" w:rsidP="00154F28">
    <w:pPr>
      <w:pStyle w:val="Sidehoved"/>
    </w:pPr>
    <w:bookmarkStart w:id="3" w:name="Vignet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623218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AEA038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16494A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A29B3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50B2AA"/>
    <w:lvl w:ilvl="0">
      <w:start w:val="1"/>
      <w:numFmt w:val="bullet"/>
      <w:pStyle w:val="Opstilling-punkttegn5"/>
      <w:lvlText w:val=""/>
      <w:lvlJc w:val="left"/>
      <w:pPr>
        <w:ind w:left="1494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522C48"/>
    <w:lvl w:ilvl="0">
      <w:start w:val="1"/>
      <w:numFmt w:val="bullet"/>
      <w:pStyle w:val="Opstilling-punkttegn4"/>
      <w:lvlText w:val=""/>
      <w:lvlJc w:val="left"/>
      <w:pPr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70FB02"/>
    <w:lvl w:ilvl="0">
      <w:start w:val="1"/>
      <w:numFmt w:val="bullet"/>
      <w:pStyle w:val="Opstilling-punkttegn3"/>
      <w:lvlText w:val=""/>
      <w:lvlJc w:val="left"/>
      <w:pPr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9896D6"/>
    <w:lvl w:ilvl="0">
      <w:start w:val="1"/>
      <w:numFmt w:val="bullet"/>
      <w:pStyle w:val="Opstilling-punkttegn2"/>
      <w:lvlText w:val="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4344217"/>
    <w:multiLevelType w:val="hybridMultilevel"/>
    <w:tmpl w:val="6150C0FC"/>
    <w:lvl w:ilvl="0" w:tplc="D7A2E14A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2DBA9194">
      <w:numFmt w:val="bullet"/>
      <w:lvlText w:val="-"/>
      <w:lvlJc w:val="left"/>
      <w:pPr>
        <w:tabs>
          <w:tab w:val="num" w:pos="1815"/>
        </w:tabs>
        <w:ind w:left="1815" w:hanging="915"/>
      </w:pPr>
      <w:rPr>
        <w:rFonts w:ascii="Times New Roman" w:eastAsia="Times New Roman" w:hAnsi="Times New Roman" w:cs="Times New Roman" w:hint="default"/>
      </w:rPr>
    </w:lvl>
    <w:lvl w:ilvl="2" w:tplc="0406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20D8347F"/>
    <w:multiLevelType w:val="hybridMultilevel"/>
    <w:tmpl w:val="503A3CD0"/>
    <w:lvl w:ilvl="0" w:tplc="556C9CA8">
      <w:start w:val="1"/>
      <w:numFmt w:val="bullet"/>
      <w:pStyle w:val="NormalPunk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6F1"/>
    <w:multiLevelType w:val="hybridMultilevel"/>
    <w:tmpl w:val="901021EA"/>
    <w:lvl w:ilvl="0" w:tplc="BC48936E">
      <w:start w:val="1"/>
      <w:numFmt w:val="bullet"/>
      <w:pStyle w:val="Normal2Punk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0B87194"/>
    <w:multiLevelType w:val="hybridMultilevel"/>
    <w:tmpl w:val="06F8D4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170D"/>
    <w:multiLevelType w:val="hybridMultilevel"/>
    <w:tmpl w:val="C902C496"/>
    <w:lvl w:ilvl="0" w:tplc="5C92BAA0">
      <w:start w:val="1"/>
      <w:numFmt w:val="decimal"/>
      <w:pStyle w:val="TabelTitel"/>
      <w:lvlText w:val="Tabel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859E6"/>
    <w:multiLevelType w:val="hybridMultilevel"/>
    <w:tmpl w:val="2A1CEE58"/>
    <w:lvl w:ilvl="0" w:tplc="B5DE85A0">
      <w:start w:val="1"/>
      <w:numFmt w:val="decimal"/>
      <w:pStyle w:val="Figurtite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35375"/>
    <w:multiLevelType w:val="hybridMultilevel"/>
    <w:tmpl w:val="12B2888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A170C"/>
    <w:multiLevelType w:val="hybridMultilevel"/>
    <w:tmpl w:val="AF6EC0F6"/>
    <w:lvl w:ilvl="0" w:tplc="40544E26">
      <w:start w:val="1"/>
      <w:numFmt w:val="bullet"/>
      <w:pStyle w:val="Normal-punk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C80D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7" w15:restartNumberingAfterBreak="0">
    <w:nsid w:val="7E3B7A37"/>
    <w:multiLevelType w:val="hybridMultilevel"/>
    <w:tmpl w:val="B8ECD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354B8"/>
    <w:multiLevelType w:val="multilevel"/>
    <w:tmpl w:val="CF7C4A00"/>
    <w:lvl w:ilvl="0">
      <w:numFmt w:val="bullet"/>
      <w:pStyle w:val="Opstilling-punkttegn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340"/>
      </w:pPr>
      <w:rPr>
        <w:rFonts w:ascii="Calibri" w:hAnsi="Calibri" w:hint="default"/>
        <w:color w:val="auto"/>
      </w:rPr>
    </w:lvl>
    <w:lvl w:ilvl="2">
      <w:start w:val="1"/>
      <w:numFmt w:val="none"/>
      <w:lvlText w:val=""/>
      <w:lvlJc w:val="left"/>
      <w:pPr>
        <w:ind w:left="681" w:hanging="1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num w:numId="1" w16cid:durableId="301277958">
    <w:abstractNumId w:val="2"/>
  </w:num>
  <w:num w:numId="2" w16cid:durableId="1914198711">
    <w:abstractNumId w:val="18"/>
  </w:num>
  <w:num w:numId="3" w16cid:durableId="197935371">
    <w:abstractNumId w:val="16"/>
  </w:num>
  <w:num w:numId="4" w16cid:durableId="1678921090">
    <w:abstractNumId w:val="15"/>
  </w:num>
  <w:num w:numId="5" w16cid:durableId="495656804">
    <w:abstractNumId w:val="9"/>
  </w:num>
  <w:num w:numId="6" w16cid:durableId="887912138">
    <w:abstractNumId w:val="13"/>
  </w:num>
  <w:num w:numId="7" w16cid:durableId="1098603272">
    <w:abstractNumId w:val="12"/>
  </w:num>
  <w:num w:numId="8" w16cid:durableId="2007633927">
    <w:abstractNumId w:val="10"/>
  </w:num>
  <w:num w:numId="9" w16cid:durableId="1793556024">
    <w:abstractNumId w:val="7"/>
  </w:num>
  <w:num w:numId="10" w16cid:durableId="1568683502">
    <w:abstractNumId w:val="6"/>
  </w:num>
  <w:num w:numId="11" w16cid:durableId="2084834680">
    <w:abstractNumId w:val="5"/>
  </w:num>
  <w:num w:numId="12" w16cid:durableId="1738553745">
    <w:abstractNumId w:val="4"/>
  </w:num>
  <w:num w:numId="13" w16cid:durableId="708720560">
    <w:abstractNumId w:val="3"/>
  </w:num>
  <w:num w:numId="14" w16cid:durableId="435828163">
    <w:abstractNumId w:val="1"/>
  </w:num>
  <w:num w:numId="15" w16cid:durableId="42604696">
    <w:abstractNumId w:val="0"/>
  </w:num>
  <w:num w:numId="16" w16cid:durableId="1271472401">
    <w:abstractNumId w:val="8"/>
  </w:num>
  <w:num w:numId="17" w16cid:durableId="400907070">
    <w:abstractNumId w:val="14"/>
  </w:num>
  <w:num w:numId="18" w16cid:durableId="1417745305">
    <w:abstractNumId w:val="11"/>
  </w:num>
  <w:num w:numId="19" w16cid:durableId="406346755">
    <w:abstractNumId w:val="17"/>
  </w:num>
  <w:num w:numId="20" w16cid:durableId="98107828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CE"/>
    <w:rsid w:val="000005EC"/>
    <w:rsid w:val="00004865"/>
    <w:rsid w:val="00007915"/>
    <w:rsid w:val="00011997"/>
    <w:rsid w:val="00012142"/>
    <w:rsid w:val="00013BC9"/>
    <w:rsid w:val="00017F75"/>
    <w:rsid w:val="00027B9C"/>
    <w:rsid w:val="00033A93"/>
    <w:rsid w:val="000359E2"/>
    <w:rsid w:val="00036134"/>
    <w:rsid w:val="00044DD5"/>
    <w:rsid w:val="00044EB6"/>
    <w:rsid w:val="00053064"/>
    <w:rsid w:val="00061F44"/>
    <w:rsid w:val="0006333D"/>
    <w:rsid w:val="00063F9F"/>
    <w:rsid w:val="0006422D"/>
    <w:rsid w:val="00075F04"/>
    <w:rsid w:val="000765C7"/>
    <w:rsid w:val="000877E4"/>
    <w:rsid w:val="0009356A"/>
    <w:rsid w:val="00094ABD"/>
    <w:rsid w:val="000A5918"/>
    <w:rsid w:val="000A64BD"/>
    <w:rsid w:val="000A6A2B"/>
    <w:rsid w:val="000D243D"/>
    <w:rsid w:val="000D57E1"/>
    <w:rsid w:val="00101037"/>
    <w:rsid w:val="00101E30"/>
    <w:rsid w:val="0010553E"/>
    <w:rsid w:val="00105B36"/>
    <w:rsid w:val="0013244F"/>
    <w:rsid w:val="00137B2A"/>
    <w:rsid w:val="001406FA"/>
    <w:rsid w:val="001428A0"/>
    <w:rsid w:val="00143CC1"/>
    <w:rsid w:val="00154F28"/>
    <w:rsid w:val="0016206E"/>
    <w:rsid w:val="00162C31"/>
    <w:rsid w:val="001700C3"/>
    <w:rsid w:val="00182651"/>
    <w:rsid w:val="001875D3"/>
    <w:rsid w:val="00193408"/>
    <w:rsid w:val="00194CA0"/>
    <w:rsid w:val="001A0880"/>
    <w:rsid w:val="001A7E83"/>
    <w:rsid w:val="001B428B"/>
    <w:rsid w:val="001B7605"/>
    <w:rsid w:val="001C093E"/>
    <w:rsid w:val="001C4342"/>
    <w:rsid w:val="001C47F6"/>
    <w:rsid w:val="001D215A"/>
    <w:rsid w:val="001E043B"/>
    <w:rsid w:val="001E10ED"/>
    <w:rsid w:val="001E6FE6"/>
    <w:rsid w:val="001F0201"/>
    <w:rsid w:val="001F7757"/>
    <w:rsid w:val="002115B2"/>
    <w:rsid w:val="00216B9D"/>
    <w:rsid w:val="002251B6"/>
    <w:rsid w:val="0022524F"/>
    <w:rsid w:val="002324E1"/>
    <w:rsid w:val="00244D70"/>
    <w:rsid w:val="0024642A"/>
    <w:rsid w:val="00250DBA"/>
    <w:rsid w:val="00252480"/>
    <w:rsid w:val="00253F75"/>
    <w:rsid w:val="00261067"/>
    <w:rsid w:val="002649A8"/>
    <w:rsid w:val="00273067"/>
    <w:rsid w:val="0027535C"/>
    <w:rsid w:val="0028601E"/>
    <w:rsid w:val="0029485E"/>
    <w:rsid w:val="002B0E4E"/>
    <w:rsid w:val="002B2821"/>
    <w:rsid w:val="002B41FA"/>
    <w:rsid w:val="002C09BC"/>
    <w:rsid w:val="002C5F2D"/>
    <w:rsid w:val="002D1C7B"/>
    <w:rsid w:val="002D206A"/>
    <w:rsid w:val="002D74B0"/>
    <w:rsid w:val="002D7687"/>
    <w:rsid w:val="002E56A7"/>
    <w:rsid w:val="002E5EDA"/>
    <w:rsid w:val="002E6E45"/>
    <w:rsid w:val="002E74A4"/>
    <w:rsid w:val="00305D8C"/>
    <w:rsid w:val="00307122"/>
    <w:rsid w:val="00310F75"/>
    <w:rsid w:val="0031303C"/>
    <w:rsid w:val="00315139"/>
    <w:rsid w:val="003161D9"/>
    <w:rsid w:val="00322192"/>
    <w:rsid w:val="00325BD8"/>
    <w:rsid w:val="00333070"/>
    <w:rsid w:val="00335687"/>
    <w:rsid w:val="00341D5E"/>
    <w:rsid w:val="003453BD"/>
    <w:rsid w:val="00347CB1"/>
    <w:rsid w:val="00354ADC"/>
    <w:rsid w:val="003571CB"/>
    <w:rsid w:val="00360CD9"/>
    <w:rsid w:val="0036258C"/>
    <w:rsid w:val="00362B7D"/>
    <w:rsid w:val="00371EA8"/>
    <w:rsid w:val="003822DF"/>
    <w:rsid w:val="00382E75"/>
    <w:rsid w:val="0039219E"/>
    <w:rsid w:val="00393735"/>
    <w:rsid w:val="00396BC2"/>
    <w:rsid w:val="003A0DA5"/>
    <w:rsid w:val="003B0F70"/>
    <w:rsid w:val="003B35B0"/>
    <w:rsid w:val="003C4F9F"/>
    <w:rsid w:val="003C60F1"/>
    <w:rsid w:val="003D6AFF"/>
    <w:rsid w:val="003D75D2"/>
    <w:rsid w:val="003E3E56"/>
    <w:rsid w:val="003F4370"/>
    <w:rsid w:val="00401183"/>
    <w:rsid w:val="00403318"/>
    <w:rsid w:val="004074D5"/>
    <w:rsid w:val="00424709"/>
    <w:rsid w:val="004253F2"/>
    <w:rsid w:val="00426847"/>
    <w:rsid w:val="00430748"/>
    <w:rsid w:val="00445FDB"/>
    <w:rsid w:val="0047109D"/>
    <w:rsid w:val="00476012"/>
    <w:rsid w:val="00482A25"/>
    <w:rsid w:val="00490FB3"/>
    <w:rsid w:val="00491ABB"/>
    <w:rsid w:val="00493330"/>
    <w:rsid w:val="004A6270"/>
    <w:rsid w:val="004B0B88"/>
    <w:rsid w:val="004B10C8"/>
    <w:rsid w:val="004B32E2"/>
    <w:rsid w:val="004B6812"/>
    <w:rsid w:val="004C01B2"/>
    <w:rsid w:val="004C290D"/>
    <w:rsid w:val="004C7C45"/>
    <w:rsid w:val="004D070B"/>
    <w:rsid w:val="004E6288"/>
    <w:rsid w:val="004F63E0"/>
    <w:rsid w:val="004F646E"/>
    <w:rsid w:val="00510765"/>
    <w:rsid w:val="00512548"/>
    <w:rsid w:val="00517463"/>
    <w:rsid w:val="0051791C"/>
    <w:rsid w:val="0052143D"/>
    <w:rsid w:val="00522DE7"/>
    <w:rsid w:val="00523EB7"/>
    <w:rsid w:val="005243EB"/>
    <w:rsid w:val="00530333"/>
    <w:rsid w:val="00532B03"/>
    <w:rsid w:val="0053429C"/>
    <w:rsid w:val="0054068E"/>
    <w:rsid w:val="0054196C"/>
    <w:rsid w:val="005602E1"/>
    <w:rsid w:val="005634F2"/>
    <w:rsid w:val="00563578"/>
    <w:rsid w:val="00571624"/>
    <w:rsid w:val="005755B4"/>
    <w:rsid w:val="00581D26"/>
    <w:rsid w:val="00584FAD"/>
    <w:rsid w:val="00587F39"/>
    <w:rsid w:val="005941A3"/>
    <w:rsid w:val="005A07CF"/>
    <w:rsid w:val="005A28D4"/>
    <w:rsid w:val="005B06A0"/>
    <w:rsid w:val="005B6708"/>
    <w:rsid w:val="005C4FCA"/>
    <w:rsid w:val="005C5DE6"/>
    <w:rsid w:val="005C5F97"/>
    <w:rsid w:val="005D10FF"/>
    <w:rsid w:val="005E7571"/>
    <w:rsid w:val="005F1580"/>
    <w:rsid w:val="005F3ED8"/>
    <w:rsid w:val="005F5BB0"/>
    <w:rsid w:val="005F6FB5"/>
    <w:rsid w:val="00604E4E"/>
    <w:rsid w:val="006059A4"/>
    <w:rsid w:val="0062134D"/>
    <w:rsid w:val="006321E3"/>
    <w:rsid w:val="00634CC9"/>
    <w:rsid w:val="00634F8F"/>
    <w:rsid w:val="006369FE"/>
    <w:rsid w:val="00640784"/>
    <w:rsid w:val="00644179"/>
    <w:rsid w:val="00645FAD"/>
    <w:rsid w:val="00655B49"/>
    <w:rsid w:val="00661DF8"/>
    <w:rsid w:val="00664870"/>
    <w:rsid w:val="00665EF0"/>
    <w:rsid w:val="00670298"/>
    <w:rsid w:val="00681D83"/>
    <w:rsid w:val="0068535C"/>
    <w:rsid w:val="006900C2"/>
    <w:rsid w:val="006A3352"/>
    <w:rsid w:val="006A3B5C"/>
    <w:rsid w:val="006A5D4E"/>
    <w:rsid w:val="006A62A5"/>
    <w:rsid w:val="006B30A9"/>
    <w:rsid w:val="006B4402"/>
    <w:rsid w:val="006C720D"/>
    <w:rsid w:val="006D2989"/>
    <w:rsid w:val="006D7B13"/>
    <w:rsid w:val="006E04A5"/>
    <w:rsid w:val="006E1437"/>
    <w:rsid w:val="00700B22"/>
    <w:rsid w:val="0070166F"/>
    <w:rsid w:val="0070267E"/>
    <w:rsid w:val="00706E32"/>
    <w:rsid w:val="00733BA6"/>
    <w:rsid w:val="00737808"/>
    <w:rsid w:val="00742358"/>
    <w:rsid w:val="00742F6B"/>
    <w:rsid w:val="00747592"/>
    <w:rsid w:val="007546AF"/>
    <w:rsid w:val="00760629"/>
    <w:rsid w:val="00761004"/>
    <w:rsid w:val="0076253E"/>
    <w:rsid w:val="00764571"/>
    <w:rsid w:val="00765934"/>
    <w:rsid w:val="00770178"/>
    <w:rsid w:val="0077567E"/>
    <w:rsid w:val="00781C89"/>
    <w:rsid w:val="00786201"/>
    <w:rsid w:val="00787D37"/>
    <w:rsid w:val="007A1BBE"/>
    <w:rsid w:val="007A439E"/>
    <w:rsid w:val="007B04CF"/>
    <w:rsid w:val="007B2B74"/>
    <w:rsid w:val="007C22FC"/>
    <w:rsid w:val="007C34B0"/>
    <w:rsid w:val="007E1A5E"/>
    <w:rsid w:val="007E373C"/>
    <w:rsid w:val="007F21AB"/>
    <w:rsid w:val="007F7D80"/>
    <w:rsid w:val="00800727"/>
    <w:rsid w:val="008104DD"/>
    <w:rsid w:val="00831921"/>
    <w:rsid w:val="00833C96"/>
    <w:rsid w:val="00834C88"/>
    <w:rsid w:val="00840E3A"/>
    <w:rsid w:val="00844417"/>
    <w:rsid w:val="00854C31"/>
    <w:rsid w:val="00864C10"/>
    <w:rsid w:val="00876F0B"/>
    <w:rsid w:val="0088787A"/>
    <w:rsid w:val="00892D08"/>
    <w:rsid w:val="00893791"/>
    <w:rsid w:val="00894CFE"/>
    <w:rsid w:val="00895152"/>
    <w:rsid w:val="00895AC2"/>
    <w:rsid w:val="008A225D"/>
    <w:rsid w:val="008A551D"/>
    <w:rsid w:val="008B3BF2"/>
    <w:rsid w:val="008C2856"/>
    <w:rsid w:val="008C3979"/>
    <w:rsid w:val="008C5B98"/>
    <w:rsid w:val="008D59D1"/>
    <w:rsid w:val="008D7B18"/>
    <w:rsid w:val="008E5A6D"/>
    <w:rsid w:val="008F32DF"/>
    <w:rsid w:val="008F4D20"/>
    <w:rsid w:val="00902BA9"/>
    <w:rsid w:val="00903A25"/>
    <w:rsid w:val="00904F9C"/>
    <w:rsid w:val="00925FDC"/>
    <w:rsid w:val="00934A13"/>
    <w:rsid w:val="00935839"/>
    <w:rsid w:val="009359BA"/>
    <w:rsid w:val="00944559"/>
    <w:rsid w:val="00951B25"/>
    <w:rsid w:val="0096214F"/>
    <w:rsid w:val="00963FA7"/>
    <w:rsid w:val="00971FB1"/>
    <w:rsid w:val="00974AD8"/>
    <w:rsid w:val="00983B74"/>
    <w:rsid w:val="00983D11"/>
    <w:rsid w:val="009855A8"/>
    <w:rsid w:val="00990263"/>
    <w:rsid w:val="009902B5"/>
    <w:rsid w:val="009A18F7"/>
    <w:rsid w:val="009A28EA"/>
    <w:rsid w:val="009A4CCC"/>
    <w:rsid w:val="009B29F5"/>
    <w:rsid w:val="009B3E6B"/>
    <w:rsid w:val="009B5360"/>
    <w:rsid w:val="009B7A94"/>
    <w:rsid w:val="009D6E3F"/>
    <w:rsid w:val="009E0071"/>
    <w:rsid w:val="009E3B49"/>
    <w:rsid w:val="009E4B94"/>
    <w:rsid w:val="009E6F7B"/>
    <w:rsid w:val="009E73B5"/>
    <w:rsid w:val="009F4B9B"/>
    <w:rsid w:val="009F4EF8"/>
    <w:rsid w:val="00A01CC1"/>
    <w:rsid w:val="00A06D2B"/>
    <w:rsid w:val="00A12E89"/>
    <w:rsid w:val="00A32B06"/>
    <w:rsid w:val="00A332DC"/>
    <w:rsid w:val="00A36C21"/>
    <w:rsid w:val="00A57F82"/>
    <w:rsid w:val="00A72F2A"/>
    <w:rsid w:val="00A77601"/>
    <w:rsid w:val="00A84092"/>
    <w:rsid w:val="00A85FB0"/>
    <w:rsid w:val="00A94740"/>
    <w:rsid w:val="00AA4FCE"/>
    <w:rsid w:val="00AA6EF7"/>
    <w:rsid w:val="00AC0CE7"/>
    <w:rsid w:val="00AC553C"/>
    <w:rsid w:val="00AC68AE"/>
    <w:rsid w:val="00AC78E5"/>
    <w:rsid w:val="00AD5A2E"/>
    <w:rsid w:val="00AE093C"/>
    <w:rsid w:val="00AF1D02"/>
    <w:rsid w:val="00AF3A7A"/>
    <w:rsid w:val="00B00D92"/>
    <w:rsid w:val="00B035DD"/>
    <w:rsid w:val="00B049C4"/>
    <w:rsid w:val="00B06B67"/>
    <w:rsid w:val="00B10ABB"/>
    <w:rsid w:val="00B244D0"/>
    <w:rsid w:val="00B279F3"/>
    <w:rsid w:val="00B3450D"/>
    <w:rsid w:val="00B41737"/>
    <w:rsid w:val="00B4233F"/>
    <w:rsid w:val="00B5115B"/>
    <w:rsid w:val="00B6AC44"/>
    <w:rsid w:val="00B779BE"/>
    <w:rsid w:val="00B921A7"/>
    <w:rsid w:val="00B96CE5"/>
    <w:rsid w:val="00BB21E2"/>
    <w:rsid w:val="00BB2754"/>
    <w:rsid w:val="00BB61F5"/>
    <w:rsid w:val="00BB628A"/>
    <w:rsid w:val="00BB6535"/>
    <w:rsid w:val="00BB7764"/>
    <w:rsid w:val="00BC095C"/>
    <w:rsid w:val="00BC7927"/>
    <w:rsid w:val="00BD1ACF"/>
    <w:rsid w:val="00BD6300"/>
    <w:rsid w:val="00BE1177"/>
    <w:rsid w:val="00BE1201"/>
    <w:rsid w:val="00BE4358"/>
    <w:rsid w:val="00BF129F"/>
    <w:rsid w:val="00BF30AB"/>
    <w:rsid w:val="00BF63E3"/>
    <w:rsid w:val="00C07ECA"/>
    <w:rsid w:val="00C15A13"/>
    <w:rsid w:val="00C20FE0"/>
    <w:rsid w:val="00C223EC"/>
    <w:rsid w:val="00C23D10"/>
    <w:rsid w:val="00C335CC"/>
    <w:rsid w:val="00C4185C"/>
    <w:rsid w:val="00C41C2E"/>
    <w:rsid w:val="00C4672C"/>
    <w:rsid w:val="00C64AC6"/>
    <w:rsid w:val="00C6748F"/>
    <w:rsid w:val="00C71D2E"/>
    <w:rsid w:val="00C73A95"/>
    <w:rsid w:val="00C73D2F"/>
    <w:rsid w:val="00C770C2"/>
    <w:rsid w:val="00C86D1F"/>
    <w:rsid w:val="00C92EBE"/>
    <w:rsid w:val="00CA025E"/>
    <w:rsid w:val="00CA124D"/>
    <w:rsid w:val="00CA145F"/>
    <w:rsid w:val="00CA14A1"/>
    <w:rsid w:val="00CA4F21"/>
    <w:rsid w:val="00CA5EC6"/>
    <w:rsid w:val="00CB0B42"/>
    <w:rsid w:val="00CB0C0C"/>
    <w:rsid w:val="00CC5946"/>
    <w:rsid w:val="00CC6322"/>
    <w:rsid w:val="00CC640B"/>
    <w:rsid w:val="00CC7C20"/>
    <w:rsid w:val="00CD6622"/>
    <w:rsid w:val="00CD7C73"/>
    <w:rsid w:val="00CE0BAE"/>
    <w:rsid w:val="00CE6ECE"/>
    <w:rsid w:val="00CF4E05"/>
    <w:rsid w:val="00CF79D7"/>
    <w:rsid w:val="00D105AA"/>
    <w:rsid w:val="00D10CF7"/>
    <w:rsid w:val="00D13565"/>
    <w:rsid w:val="00D15E39"/>
    <w:rsid w:val="00D16A7C"/>
    <w:rsid w:val="00D21584"/>
    <w:rsid w:val="00D417E0"/>
    <w:rsid w:val="00D418D0"/>
    <w:rsid w:val="00D53C50"/>
    <w:rsid w:val="00D5614B"/>
    <w:rsid w:val="00D57A7F"/>
    <w:rsid w:val="00D57B00"/>
    <w:rsid w:val="00D60179"/>
    <w:rsid w:val="00D651FA"/>
    <w:rsid w:val="00D67D47"/>
    <w:rsid w:val="00D9179C"/>
    <w:rsid w:val="00D92600"/>
    <w:rsid w:val="00D96141"/>
    <w:rsid w:val="00DB143C"/>
    <w:rsid w:val="00DB31AF"/>
    <w:rsid w:val="00DB34F2"/>
    <w:rsid w:val="00DC6A3C"/>
    <w:rsid w:val="00DD2304"/>
    <w:rsid w:val="00DD2D7B"/>
    <w:rsid w:val="00DE133E"/>
    <w:rsid w:val="00DE2B28"/>
    <w:rsid w:val="00DE5AB5"/>
    <w:rsid w:val="00DE6C52"/>
    <w:rsid w:val="00DF38A8"/>
    <w:rsid w:val="00DF634B"/>
    <w:rsid w:val="00E06EE9"/>
    <w:rsid w:val="00E12564"/>
    <w:rsid w:val="00E24F36"/>
    <w:rsid w:val="00E2712A"/>
    <w:rsid w:val="00E33756"/>
    <w:rsid w:val="00E3488D"/>
    <w:rsid w:val="00E42735"/>
    <w:rsid w:val="00E62583"/>
    <w:rsid w:val="00E71654"/>
    <w:rsid w:val="00E71A47"/>
    <w:rsid w:val="00E86818"/>
    <w:rsid w:val="00E916BD"/>
    <w:rsid w:val="00EA360B"/>
    <w:rsid w:val="00EB3B5B"/>
    <w:rsid w:val="00EC12C6"/>
    <w:rsid w:val="00EC31EA"/>
    <w:rsid w:val="00ED1456"/>
    <w:rsid w:val="00EE7783"/>
    <w:rsid w:val="00EF0EEF"/>
    <w:rsid w:val="00EF7FDA"/>
    <w:rsid w:val="00F063E4"/>
    <w:rsid w:val="00F107E5"/>
    <w:rsid w:val="00F13E43"/>
    <w:rsid w:val="00F25065"/>
    <w:rsid w:val="00F25D9F"/>
    <w:rsid w:val="00F36722"/>
    <w:rsid w:val="00F433DE"/>
    <w:rsid w:val="00F4368C"/>
    <w:rsid w:val="00F46212"/>
    <w:rsid w:val="00F51C06"/>
    <w:rsid w:val="00F63B51"/>
    <w:rsid w:val="00F663BB"/>
    <w:rsid w:val="00F7017B"/>
    <w:rsid w:val="00F709F5"/>
    <w:rsid w:val="00F91947"/>
    <w:rsid w:val="00F92107"/>
    <w:rsid w:val="00FB244A"/>
    <w:rsid w:val="00FB5DD4"/>
    <w:rsid w:val="00FB7933"/>
    <w:rsid w:val="00FD6C94"/>
    <w:rsid w:val="00FD703A"/>
    <w:rsid w:val="00FE2C9C"/>
    <w:rsid w:val="00FF65CE"/>
    <w:rsid w:val="0495A4F3"/>
    <w:rsid w:val="08DD7A5C"/>
    <w:rsid w:val="11C09301"/>
    <w:rsid w:val="11FDCFF0"/>
    <w:rsid w:val="13348C5F"/>
    <w:rsid w:val="158F04E1"/>
    <w:rsid w:val="159E04C4"/>
    <w:rsid w:val="167FC681"/>
    <w:rsid w:val="186445F7"/>
    <w:rsid w:val="19F6424F"/>
    <w:rsid w:val="1A7F0DF7"/>
    <w:rsid w:val="1B9CEE6D"/>
    <w:rsid w:val="1C25E4B4"/>
    <w:rsid w:val="1E4695E9"/>
    <w:rsid w:val="212EA95D"/>
    <w:rsid w:val="22690DD4"/>
    <w:rsid w:val="231479DB"/>
    <w:rsid w:val="24BF1B0E"/>
    <w:rsid w:val="258327A8"/>
    <w:rsid w:val="25C7647C"/>
    <w:rsid w:val="2629AA58"/>
    <w:rsid w:val="287E7B9C"/>
    <w:rsid w:val="2B0BF094"/>
    <w:rsid w:val="2D6A8020"/>
    <w:rsid w:val="2DF86B80"/>
    <w:rsid w:val="30C20DEC"/>
    <w:rsid w:val="36E3019F"/>
    <w:rsid w:val="38F20BB4"/>
    <w:rsid w:val="3AEFE0F6"/>
    <w:rsid w:val="3C5A0CD0"/>
    <w:rsid w:val="3D0C544C"/>
    <w:rsid w:val="3FB30515"/>
    <w:rsid w:val="400DE0B4"/>
    <w:rsid w:val="41039C90"/>
    <w:rsid w:val="4249FA31"/>
    <w:rsid w:val="42644845"/>
    <w:rsid w:val="469F2EEB"/>
    <w:rsid w:val="4C45293B"/>
    <w:rsid w:val="4C630BD0"/>
    <w:rsid w:val="4E9089FE"/>
    <w:rsid w:val="4F86F0A0"/>
    <w:rsid w:val="500B01E8"/>
    <w:rsid w:val="51AF5EB3"/>
    <w:rsid w:val="52D80EDC"/>
    <w:rsid w:val="53BA0CB4"/>
    <w:rsid w:val="56763B3A"/>
    <w:rsid w:val="591994CF"/>
    <w:rsid w:val="5D25E2AF"/>
    <w:rsid w:val="5D3AF71C"/>
    <w:rsid w:val="5E6DA5F0"/>
    <w:rsid w:val="5E8D1D10"/>
    <w:rsid w:val="60C31EB5"/>
    <w:rsid w:val="648646BD"/>
    <w:rsid w:val="64C3F371"/>
    <w:rsid w:val="64E02B98"/>
    <w:rsid w:val="65E9FF80"/>
    <w:rsid w:val="6773C5AA"/>
    <w:rsid w:val="684659F7"/>
    <w:rsid w:val="6D21A26E"/>
    <w:rsid w:val="701D4EB8"/>
    <w:rsid w:val="75DCAF47"/>
    <w:rsid w:val="7A03999E"/>
    <w:rsid w:val="7BA0F582"/>
    <w:rsid w:val="7BDA6101"/>
    <w:rsid w:val="7CD50787"/>
    <w:rsid w:val="7E961C70"/>
    <w:rsid w:val="7FA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E52AC"/>
  <w15:docId w15:val="{902001DC-DBB7-4004-9E1C-335E560A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 Medium" w:eastAsiaTheme="minorHAnsi" w:hAnsi="Montserrat Medium" w:cstheme="minorBidi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10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2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2" w:unhideWhenUsed="1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"/>
    <w:lsdException w:name="Salutation" w:semiHidden="1"/>
    <w:lsdException w:name="Date" w:semiHidden="1" w:uiPriority="0"/>
    <w:lsdException w:name="Body Text First Indent" w:semiHidden="1" w:uiPriority="0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6C"/>
    <w:pPr>
      <w:spacing w:after="120" w:line="264" w:lineRule="auto"/>
    </w:pPr>
    <w:rPr>
      <w:rFonts w:asciiTheme="minorHAnsi" w:hAnsiTheme="minorHAnsi" w:cs="Times New Roman"/>
      <w:color w:val="212121" w:themeColor="text1"/>
      <w:lang w:eastAsia="ja-JP"/>
    </w:rPr>
  </w:style>
  <w:style w:type="paragraph" w:styleId="Overskrift1">
    <w:name w:val="heading 1"/>
    <w:basedOn w:val="Normal"/>
    <w:next w:val="Normal"/>
    <w:link w:val="Overskrift1Tegn"/>
    <w:qFormat/>
    <w:rsid w:val="00DB34F2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Cs/>
      <w:color w:val="0040D0" w:themeColor="accent1"/>
      <w:sz w:val="38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54196C"/>
    <w:pPr>
      <w:keepNext/>
      <w:keepLines/>
      <w:contextualSpacing/>
      <w:outlineLvl w:val="1"/>
    </w:pPr>
    <w:rPr>
      <w:rFonts w:asciiTheme="majorHAnsi" w:eastAsiaTheme="majorEastAsia" w:hAnsiTheme="majorHAnsi" w:cstheme="majorBidi"/>
      <w:bCs/>
      <w:color w:val="0040D0" w:themeColor="accent1"/>
      <w:sz w:val="24"/>
      <w:szCs w:val="26"/>
      <w:lang w:val="en-US"/>
    </w:rPr>
  </w:style>
  <w:style w:type="paragraph" w:styleId="Overskrift3">
    <w:name w:val="heading 3"/>
    <w:basedOn w:val="Normal"/>
    <w:next w:val="Normal"/>
    <w:link w:val="Overskrift3Tegn"/>
    <w:qFormat/>
    <w:rsid w:val="00F51C06"/>
    <w:pPr>
      <w:keepNext/>
      <w:keepLines/>
      <w:contextualSpacing/>
      <w:outlineLvl w:val="2"/>
    </w:pPr>
    <w:rPr>
      <w:rFonts w:asciiTheme="majorHAnsi" w:eastAsiaTheme="majorEastAsia" w:hAnsiTheme="majorHAnsi" w:cstheme="majorBidi"/>
      <w:bCs/>
    </w:rPr>
  </w:style>
  <w:style w:type="paragraph" w:styleId="Overskrift4">
    <w:name w:val="heading 4"/>
    <w:basedOn w:val="Normal"/>
    <w:next w:val="Normal"/>
    <w:link w:val="Overskrift4Tegn"/>
    <w:rsid w:val="00F51C06"/>
    <w:pPr>
      <w:keepNext/>
      <w:keepLines/>
      <w:spacing w:before="260"/>
      <w:contextualSpacing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Overskrift5">
    <w:name w:val="heading 5"/>
    <w:basedOn w:val="Normal"/>
    <w:next w:val="Normal"/>
    <w:link w:val="Overskrift5Tegn"/>
    <w:semiHidden/>
    <w:qFormat/>
    <w:rsid w:val="00BC095C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semiHidden/>
    <w:qFormat/>
    <w:rsid w:val="00BC095C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semiHidden/>
    <w:qFormat/>
    <w:rsid w:val="00BC095C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semiHidden/>
    <w:qFormat/>
    <w:rsid w:val="00BC095C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semiHidden/>
    <w:qFormat/>
    <w:rsid w:val="00BC095C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semiHidden/>
    <w:rsid w:val="00BC095C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hovedTegn">
    <w:name w:val="Sidehoved Tegn"/>
    <w:basedOn w:val="Standardskrifttypeiafsnit"/>
    <w:link w:val="Sidehoved"/>
    <w:semiHidden/>
    <w:rsid w:val="00BC095C"/>
    <w:rPr>
      <w:sz w:val="16"/>
    </w:rPr>
  </w:style>
  <w:style w:type="paragraph" w:styleId="Sidefod">
    <w:name w:val="footer"/>
    <w:basedOn w:val="Normal"/>
    <w:link w:val="SidefodTegn"/>
    <w:rsid w:val="00BC095C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21"/>
    <w:semiHidden/>
    <w:rsid w:val="00BC095C"/>
    <w:rPr>
      <w:sz w:val="16"/>
    </w:rPr>
  </w:style>
  <w:style w:type="character" w:customStyle="1" w:styleId="Overskrift1Tegn">
    <w:name w:val="Overskrift 1 Tegn"/>
    <w:basedOn w:val="Standardskrifttypeiafsnit"/>
    <w:link w:val="Overskrift1"/>
    <w:rsid w:val="00DB34F2"/>
    <w:rPr>
      <w:rFonts w:asciiTheme="majorHAnsi" w:eastAsiaTheme="majorEastAsia" w:hAnsiTheme="majorHAnsi" w:cstheme="majorBidi"/>
      <w:bCs/>
      <w:color w:val="0040D0" w:themeColor="accent1"/>
      <w:sz w:val="38"/>
      <w:szCs w:val="28"/>
      <w:lang w:eastAsia="ja-JP"/>
    </w:rPr>
  </w:style>
  <w:style w:type="character" w:customStyle="1" w:styleId="Overskrift2Tegn">
    <w:name w:val="Overskrift 2 Tegn"/>
    <w:basedOn w:val="Standardskrifttypeiafsnit"/>
    <w:link w:val="Overskrift2"/>
    <w:rsid w:val="0054196C"/>
    <w:rPr>
      <w:rFonts w:asciiTheme="majorHAnsi" w:eastAsiaTheme="majorEastAsia" w:hAnsiTheme="majorHAnsi" w:cstheme="majorBidi"/>
      <w:bCs/>
      <w:color w:val="0040D0" w:themeColor="accent1"/>
      <w:sz w:val="24"/>
      <w:szCs w:val="26"/>
      <w:lang w:val="en-US" w:eastAsia="ja-JP"/>
    </w:rPr>
  </w:style>
  <w:style w:type="character" w:customStyle="1" w:styleId="Overskrift3Tegn">
    <w:name w:val="Overskrift 3 Tegn"/>
    <w:basedOn w:val="Standardskrifttypeiafsnit"/>
    <w:link w:val="Overskrift3"/>
    <w:rsid w:val="00F51C06"/>
    <w:rPr>
      <w:rFonts w:asciiTheme="majorHAnsi" w:eastAsiaTheme="majorEastAsia" w:hAnsiTheme="majorHAnsi" w:cstheme="majorBidi"/>
      <w:bCs/>
    </w:rPr>
  </w:style>
  <w:style w:type="character" w:customStyle="1" w:styleId="Overskrift4Tegn">
    <w:name w:val="Overskrift 4 Tegn"/>
    <w:basedOn w:val="Standardskrifttypeiafsnit"/>
    <w:link w:val="Overskrift4"/>
    <w:rsid w:val="00F51C06"/>
    <w:rPr>
      <w:rFonts w:asciiTheme="majorHAnsi" w:eastAsiaTheme="majorEastAsia" w:hAnsiTheme="majorHAnsi" w:cstheme="majorBidi"/>
      <w:bCs/>
      <w:iCs/>
    </w:rPr>
  </w:style>
  <w:style w:type="character" w:customStyle="1" w:styleId="Overskrift5Tegn">
    <w:name w:val="Overskrift 5 Tegn"/>
    <w:basedOn w:val="Standardskrifttypeiafsnit"/>
    <w:link w:val="Overskrift5"/>
    <w:semiHidden/>
    <w:rsid w:val="00BC095C"/>
    <w:rPr>
      <w:rFonts w:eastAsiaTheme="majorEastAsia" w:cstheme="majorBidi"/>
      <w:b/>
    </w:rPr>
  </w:style>
  <w:style w:type="character" w:customStyle="1" w:styleId="Overskrift6Tegn">
    <w:name w:val="Overskrift 6 Tegn"/>
    <w:basedOn w:val="Standardskrifttypeiafsnit"/>
    <w:link w:val="Overskrift6"/>
    <w:semiHidden/>
    <w:rsid w:val="00BC095C"/>
    <w:rPr>
      <w:rFonts w:eastAsiaTheme="majorEastAsia" w:cstheme="majorBidi"/>
      <w:b/>
      <w:iCs/>
    </w:rPr>
  </w:style>
  <w:style w:type="character" w:customStyle="1" w:styleId="Overskrift7Tegn">
    <w:name w:val="Overskrift 7 Tegn"/>
    <w:basedOn w:val="Standardskrifttypeiafsnit"/>
    <w:link w:val="Overskrift7"/>
    <w:semiHidden/>
    <w:rsid w:val="00BC095C"/>
    <w:rPr>
      <w:rFonts w:eastAsiaTheme="majorEastAsia" w:cstheme="majorBidi"/>
      <w:b/>
      <w:iCs/>
    </w:rPr>
  </w:style>
  <w:style w:type="character" w:customStyle="1" w:styleId="Overskrift8Tegn">
    <w:name w:val="Overskrift 8 Tegn"/>
    <w:basedOn w:val="Standardskrifttypeiafsnit"/>
    <w:link w:val="Overskrift8"/>
    <w:semiHidden/>
    <w:rsid w:val="00BC095C"/>
    <w:rPr>
      <w:rFonts w:eastAsiaTheme="majorEastAsia" w:cstheme="majorBidi"/>
      <w:b/>
    </w:rPr>
  </w:style>
  <w:style w:type="character" w:customStyle="1" w:styleId="Overskrift9Tegn">
    <w:name w:val="Overskrift 9 Tegn"/>
    <w:basedOn w:val="Standardskrifttypeiafsnit"/>
    <w:link w:val="Overskrift9"/>
    <w:semiHidden/>
    <w:rsid w:val="00BC095C"/>
    <w:rPr>
      <w:rFonts w:eastAsiaTheme="majorEastAsia" w:cstheme="majorBidi"/>
      <w:b/>
      <w:iCs/>
    </w:rPr>
  </w:style>
  <w:style w:type="paragraph" w:styleId="Titel">
    <w:name w:val="Title"/>
    <w:basedOn w:val="Normal"/>
    <w:next w:val="Normal"/>
    <w:link w:val="TitelTegn"/>
    <w:uiPriority w:val="10"/>
    <w:semiHidden/>
    <w:rsid w:val="00BC095C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BC095C"/>
    <w:rPr>
      <w:rFonts w:eastAsiaTheme="majorEastAsia" w:cstheme="majorBidi"/>
      <w:b/>
      <w:kern w:val="28"/>
      <w:sz w:val="40"/>
      <w:szCs w:val="52"/>
    </w:rPr>
  </w:style>
  <w:style w:type="paragraph" w:styleId="Undertitel">
    <w:name w:val="Subtitle"/>
    <w:aliases w:val="Manchet"/>
    <w:basedOn w:val="Normal"/>
    <w:next w:val="Normal"/>
    <w:link w:val="UndertitelTegn"/>
    <w:uiPriority w:val="1"/>
    <w:rsid w:val="00BC095C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UndertitelTegn">
    <w:name w:val="Undertitel Tegn"/>
    <w:aliases w:val="Manchet Tegn"/>
    <w:basedOn w:val="Standardskrifttypeiafsnit"/>
    <w:link w:val="Undertitel"/>
    <w:uiPriority w:val="1"/>
    <w:rsid w:val="00BC095C"/>
    <w:rPr>
      <w:rFonts w:eastAsiaTheme="majorEastAsia" w:cstheme="majorBidi"/>
      <w:b/>
      <w:iCs/>
      <w:sz w:val="36"/>
      <w:szCs w:val="24"/>
    </w:rPr>
  </w:style>
  <w:style w:type="character" w:styleId="Svagfremhvning">
    <w:name w:val="Subtle Emphasis"/>
    <w:basedOn w:val="Standardskrifttypeiafsnit"/>
    <w:uiPriority w:val="19"/>
    <w:semiHidden/>
    <w:qFormat/>
    <w:rsid w:val="00BC095C"/>
    <w:rPr>
      <w:i/>
      <w:iCs/>
      <w:color w:val="909090" w:themeColor="text1" w:themeTint="7F"/>
    </w:rPr>
  </w:style>
  <w:style w:type="character" w:styleId="Kraftigfremhvning">
    <w:name w:val="Intense Emphasis"/>
    <w:basedOn w:val="Standardskrifttypeiafsnit"/>
    <w:uiPriority w:val="21"/>
    <w:semiHidden/>
    <w:rsid w:val="00BC095C"/>
    <w:rPr>
      <w:b/>
      <w:bCs/>
      <w:i/>
      <w:iCs/>
      <w:color w:val="auto"/>
    </w:rPr>
  </w:style>
  <w:style w:type="character" w:styleId="Strk">
    <w:name w:val="Strong"/>
    <w:basedOn w:val="Standardskrifttypeiafsnit"/>
    <w:semiHidden/>
    <w:rsid w:val="00BC095C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C095C"/>
    <w:pPr>
      <w:spacing w:before="260" w:after="260"/>
      <w:ind w:left="851" w:right="8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C095C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semiHidden/>
    <w:qFormat/>
    <w:rsid w:val="00BC095C"/>
    <w:rPr>
      <w:caps w:val="0"/>
      <w:smallCaps w:val="0"/>
      <w:color w:val="auto"/>
      <w:u w:val="single"/>
    </w:rPr>
  </w:style>
  <w:style w:type="character" w:styleId="Kraftighenvisning">
    <w:name w:val="Intense Reference"/>
    <w:basedOn w:val="Standardskrifttypeiafsnit"/>
    <w:uiPriority w:val="32"/>
    <w:semiHidden/>
    <w:qFormat/>
    <w:rsid w:val="00BC095C"/>
    <w:rPr>
      <w:b/>
      <w:bCs/>
      <w:caps w:val="0"/>
      <w:smallCaps w:val="0"/>
      <w:color w:val="auto"/>
      <w:spacing w:val="5"/>
      <w:u w:val="single"/>
    </w:rPr>
  </w:style>
  <w:style w:type="paragraph" w:styleId="Billedtekst">
    <w:name w:val="caption"/>
    <w:basedOn w:val="Normal"/>
    <w:next w:val="Normal"/>
    <w:qFormat/>
    <w:rsid w:val="00D57B00"/>
    <w:rPr>
      <w:b/>
      <w:bCs/>
    </w:rPr>
  </w:style>
  <w:style w:type="paragraph" w:styleId="Indholdsfortegnelse1">
    <w:name w:val="toc 1"/>
    <w:basedOn w:val="Normal"/>
    <w:next w:val="Normal"/>
    <w:uiPriority w:val="39"/>
    <w:rsid w:val="00BB7764"/>
    <w:pPr>
      <w:spacing w:before="120"/>
      <w:ind w:right="567"/>
    </w:pPr>
    <w:rPr>
      <w:b/>
    </w:rPr>
  </w:style>
  <w:style w:type="paragraph" w:styleId="Indholdsfortegnelse2">
    <w:name w:val="toc 2"/>
    <w:basedOn w:val="Normal"/>
    <w:next w:val="Normal"/>
    <w:uiPriority w:val="39"/>
    <w:rsid w:val="00BB7764"/>
    <w:pPr>
      <w:ind w:left="284" w:right="567"/>
    </w:pPr>
  </w:style>
  <w:style w:type="paragraph" w:styleId="Indholdsfortegnelse3">
    <w:name w:val="toc 3"/>
    <w:basedOn w:val="Normal"/>
    <w:next w:val="Normal"/>
    <w:uiPriority w:val="39"/>
    <w:rsid w:val="00BB7764"/>
    <w:pPr>
      <w:ind w:left="284" w:right="567"/>
    </w:pPr>
  </w:style>
  <w:style w:type="paragraph" w:styleId="Indholdsfortegnelse4">
    <w:name w:val="toc 4"/>
    <w:basedOn w:val="Normal"/>
    <w:next w:val="Normal"/>
    <w:uiPriority w:val="39"/>
    <w:semiHidden/>
    <w:rsid w:val="00BC095C"/>
    <w:pPr>
      <w:ind w:right="567"/>
    </w:pPr>
  </w:style>
  <w:style w:type="paragraph" w:styleId="Indholdsfortegnelse5">
    <w:name w:val="toc 5"/>
    <w:basedOn w:val="Normal"/>
    <w:next w:val="Normal"/>
    <w:semiHidden/>
    <w:rsid w:val="00BC095C"/>
    <w:pPr>
      <w:ind w:right="567"/>
    </w:pPr>
  </w:style>
  <w:style w:type="paragraph" w:styleId="Indholdsfortegnelse6">
    <w:name w:val="toc 6"/>
    <w:basedOn w:val="Normal"/>
    <w:next w:val="Normal"/>
    <w:semiHidden/>
    <w:rsid w:val="00BC095C"/>
    <w:pPr>
      <w:ind w:right="567"/>
    </w:pPr>
  </w:style>
  <w:style w:type="paragraph" w:styleId="Indholdsfortegnelse7">
    <w:name w:val="toc 7"/>
    <w:basedOn w:val="Normal"/>
    <w:next w:val="Normal"/>
    <w:semiHidden/>
    <w:rsid w:val="00BC095C"/>
    <w:pPr>
      <w:ind w:right="567"/>
    </w:pPr>
  </w:style>
  <w:style w:type="paragraph" w:styleId="Indholdsfortegnelse8">
    <w:name w:val="toc 8"/>
    <w:basedOn w:val="Normal"/>
    <w:next w:val="Normal"/>
    <w:semiHidden/>
    <w:rsid w:val="00BC095C"/>
    <w:pPr>
      <w:ind w:right="567"/>
    </w:pPr>
  </w:style>
  <w:style w:type="paragraph" w:styleId="Indholdsfortegnelse9">
    <w:name w:val="toc 9"/>
    <w:basedOn w:val="Normal"/>
    <w:next w:val="Normal"/>
    <w:semiHidden/>
    <w:rsid w:val="00BC095C"/>
    <w:pPr>
      <w:ind w:right="567"/>
    </w:pPr>
  </w:style>
  <w:style w:type="paragraph" w:styleId="Overskrift">
    <w:name w:val="TOC Heading"/>
    <w:basedOn w:val="Overskrift1"/>
    <w:next w:val="Normal"/>
    <w:uiPriority w:val="39"/>
    <w:rsid w:val="00BC095C"/>
    <w:pPr>
      <w:spacing w:after="520" w:line="360" w:lineRule="atLeast"/>
      <w:outlineLvl w:val="9"/>
    </w:pPr>
    <w:rPr>
      <w:sz w:val="28"/>
    </w:rPr>
  </w:style>
  <w:style w:type="paragraph" w:styleId="Bloktekst">
    <w:name w:val="Block Text"/>
    <w:basedOn w:val="Normal"/>
    <w:uiPriority w:val="99"/>
    <w:semiHidden/>
    <w:rsid w:val="00BC095C"/>
    <w:pPr>
      <w:pBdr>
        <w:top w:val="single" w:sz="2" w:space="10" w:color="8F8F8F" w:themeColor="text1" w:themeTint="80"/>
        <w:left w:val="single" w:sz="2" w:space="10" w:color="8F8F8F" w:themeColor="text1" w:themeTint="80"/>
        <w:bottom w:val="single" w:sz="2" w:space="10" w:color="8F8F8F" w:themeColor="text1" w:themeTint="80"/>
        <w:right w:val="single" w:sz="2" w:space="10" w:color="8F8F8F" w:themeColor="text1" w:themeTint="80"/>
      </w:pBdr>
      <w:ind w:left="1151" w:right="1151"/>
    </w:pPr>
    <w:rPr>
      <w:rFonts w:eastAsiaTheme="minorEastAsia"/>
      <w:i/>
      <w:iCs/>
    </w:rPr>
  </w:style>
  <w:style w:type="paragraph" w:styleId="Slutnotetekst">
    <w:name w:val="endnote text"/>
    <w:basedOn w:val="Normal"/>
    <w:link w:val="SlutnotetekstTegn"/>
    <w:uiPriority w:val="21"/>
    <w:semiHidden/>
    <w:rsid w:val="00BC095C"/>
    <w:pPr>
      <w:spacing w:line="240" w:lineRule="atLeast"/>
      <w:ind w:left="85" w:hanging="85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uiPriority w:val="21"/>
    <w:semiHidden/>
    <w:rsid w:val="00BC095C"/>
    <w:rPr>
      <w:sz w:val="16"/>
    </w:rPr>
  </w:style>
  <w:style w:type="character" w:styleId="Slutnotehenvisning">
    <w:name w:val="endnote reference"/>
    <w:basedOn w:val="Standardskrifttypeiafsnit"/>
    <w:semiHidden/>
    <w:rsid w:val="00BC095C"/>
    <w:rPr>
      <w:vertAlign w:val="superscript"/>
    </w:rPr>
  </w:style>
  <w:style w:type="paragraph" w:styleId="Fodnotetekst">
    <w:name w:val="footnote text"/>
    <w:basedOn w:val="Normal"/>
    <w:link w:val="FodnotetekstTegn"/>
    <w:rsid w:val="00BC095C"/>
    <w:pPr>
      <w:spacing w:line="240" w:lineRule="atLeast"/>
      <w:ind w:left="85" w:hanging="85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rsid w:val="00BC095C"/>
    <w:rPr>
      <w:sz w:val="16"/>
    </w:rPr>
  </w:style>
  <w:style w:type="paragraph" w:styleId="Opstilling-punkttegn">
    <w:name w:val="List Bullet"/>
    <w:basedOn w:val="Normal"/>
    <w:uiPriority w:val="2"/>
    <w:semiHidden/>
    <w:qFormat/>
    <w:rsid w:val="00BC095C"/>
    <w:pPr>
      <w:numPr>
        <w:numId w:val="2"/>
      </w:numPr>
      <w:contextualSpacing/>
    </w:pPr>
    <w:rPr>
      <w:noProof/>
    </w:rPr>
  </w:style>
  <w:style w:type="paragraph" w:styleId="Opstilling-talellerbogst">
    <w:name w:val="List Number"/>
    <w:basedOn w:val="Normal"/>
    <w:semiHidden/>
    <w:qFormat/>
    <w:rsid w:val="00BC095C"/>
    <w:pPr>
      <w:numPr>
        <w:numId w:val="3"/>
      </w:numPr>
      <w:contextualSpacing/>
    </w:pPr>
  </w:style>
  <w:style w:type="character" w:styleId="Sidetal">
    <w:name w:val="page number"/>
    <w:basedOn w:val="Standardskrifttypeiafsnit"/>
    <w:semiHidden/>
    <w:rsid w:val="00BC095C"/>
    <w:rPr>
      <w:sz w:val="14"/>
    </w:rPr>
  </w:style>
  <w:style w:type="paragraph" w:customStyle="1" w:styleId="Template">
    <w:name w:val="Template"/>
    <w:uiPriority w:val="8"/>
    <w:semiHidden/>
    <w:rsid w:val="00BC095C"/>
    <w:pPr>
      <w:spacing w:line="190" w:lineRule="atLeast"/>
    </w:pPr>
    <w:rPr>
      <w:noProof/>
      <w:color w:val="505050"/>
      <w:sz w:val="14"/>
    </w:rPr>
  </w:style>
  <w:style w:type="paragraph" w:customStyle="1" w:styleId="Template-Adresse">
    <w:name w:val="Template - Adresse"/>
    <w:basedOn w:val="Template"/>
    <w:uiPriority w:val="8"/>
    <w:semiHidden/>
    <w:rsid w:val="00BC095C"/>
    <w:pPr>
      <w:tabs>
        <w:tab w:val="left" w:pos="567"/>
      </w:tabs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BC095C"/>
    <w:rPr>
      <w:rFonts w:ascii="Georgia" w:hAnsi="Georgia"/>
      <w:b/>
    </w:rPr>
  </w:style>
  <w:style w:type="paragraph" w:styleId="Citatoverskrift">
    <w:name w:val="toa heading"/>
    <w:basedOn w:val="Normal"/>
    <w:next w:val="Normal"/>
    <w:rsid w:val="00BC095C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Listeoverfigurer">
    <w:name w:val="table of figures"/>
    <w:basedOn w:val="Normal"/>
    <w:next w:val="Normal"/>
    <w:uiPriority w:val="10"/>
    <w:semiHidden/>
    <w:rsid w:val="00BC095C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BC095C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BC095C"/>
  </w:style>
  <w:style w:type="character" w:styleId="Pladsholdertekst">
    <w:name w:val="Placeholder Text"/>
    <w:basedOn w:val="Standardskrifttypeiafsnit"/>
    <w:uiPriority w:val="99"/>
    <w:semiHidden/>
    <w:rsid w:val="00BC095C"/>
    <w:rPr>
      <w:color w:val="auto"/>
    </w:rPr>
  </w:style>
  <w:style w:type="paragraph" w:customStyle="1" w:styleId="Tabel">
    <w:name w:val="Tabel"/>
    <w:uiPriority w:val="4"/>
    <w:semiHidden/>
    <w:rsid w:val="00BC095C"/>
    <w:pPr>
      <w:spacing w:before="40" w:after="40" w:line="240" w:lineRule="atLeast"/>
      <w:ind w:left="113" w:right="113"/>
    </w:pPr>
    <w:rPr>
      <w:sz w:val="16"/>
    </w:rPr>
  </w:style>
  <w:style w:type="paragraph" w:customStyle="1" w:styleId="Tabel-Tekst">
    <w:name w:val="Tabel - Tekst"/>
    <w:basedOn w:val="Tabel"/>
    <w:uiPriority w:val="4"/>
    <w:semiHidden/>
    <w:rsid w:val="00BC095C"/>
  </w:style>
  <w:style w:type="paragraph" w:customStyle="1" w:styleId="Tabel-TekstTotal">
    <w:name w:val="Tabel - Tekst Total"/>
    <w:basedOn w:val="Tabel-Tekst"/>
    <w:uiPriority w:val="4"/>
    <w:semiHidden/>
    <w:rsid w:val="00BC095C"/>
    <w:rPr>
      <w:b/>
    </w:rPr>
  </w:style>
  <w:style w:type="paragraph" w:customStyle="1" w:styleId="Tabel-Tal">
    <w:name w:val="Tabel - Tal"/>
    <w:basedOn w:val="Tabel"/>
    <w:uiPriority w:val="4"/>
    <w:semiHidden/>
    <w:rsid w:val="00BC095C"/>
    <w:pPr>
      <w:jc w:val="right"/>
    </w:pPr>
  </w:style>
  <w:style w:type="paragraph" w:customStyle="1" w:styleId="Tabel-TalTotal">
    <w:name w:val="Tabel - Tal Total"/>
    <w:basedOn w:val="Tabel-Tal"/>
    <w:uiPriority w:val="4"/>
    <w:semiHidden/>
    <w:rsid w:val="00BC095C"/>
    <w:rPr>
      <w:b/>
    </w:rPr>
  </w:style>
  <w:style w:type="paragraph" w:styleId="Citat">
    <w:name w:val="Quote"/>
    <w:basedOn w:val="Normal"/>
    <w:next w:val="Normal"/>
    <w:link w:val="CitatTegn"/>
    <w:uiPriority w:val="29"/>
    <w:qFormat/>
    <w:rsid w:val="00CB0C0C"/>
    <w:pPr>
      <w:spacing w:before="260" w:after="260"/>
      <w:ind w:left="567" w:right="567"/>
    </w:pPr>
    <w:rPr>
      <w:i/>
      <w:iCs/>
      <w:sz w:val="18"/>
    </w:rPr>
  </w:style>
  <w:style w:type="character" w:customStyle="1" w:styleId="CitatTegn">
    <w:name w:val="Citat Tegn"/>
    <w:basedOn w:val="Standardskrifttypeiafsnit"/>
    <w:link w:val="Citat"/>
    <w:uiPriority w:val="29"/>
    <w:rsid w:val="00CB0C0C"/>
    <w:rPr>
      <w:rFonts w:asciiTheme="minorHAnsi" w:hAnsiTheme="minorHAnsi" w:cs="Times New Roman"/>
      <w:i/>
      <w:iCs/>
      <w:color w:val="212121" w:themeColor="text1"/>
      <w:sz w:val="18"/>
      <w:lang w:eastAsia="ja-JP"/>
    </w:rPr>
  </w:style>
  <w:style w:type="character" w:styleId="Bogenstitel">
    <w:name w:val="Book Title"/>
    <w:basedOn w:val="Standardskrifttypeiafsnit"/>
    <w:uiPriority w:val="33"/>
    <w:semiHidden/>
    <w:qFormat/>
    <w:rsid w:val="00BC095C"/>
    <w:rPr>
      <w:b/>
      <w:bCs/>
      <w:caps w:val="0"/>
      <w:smallCaps w:val="0"/>
      <w:spacing w:val="5"/>
    </w:rPr>
  </w:style>
  <w:style w:type="paragraph" w:styleId="Citatsamling">
    <w:name w:val="table of authorities"/>
    <w:basedOn w:val="Normal"/>
    <w:next w:val="Normal"/>
    <w:semiHidden/>
    <w:rsid w:val="00BC095C"/>
    <w:pPr>
      <w:ind w:right="567"/>
    </w:pPr>
  </w:style>
  <w:style w:type="paragraph" w:styleId="Normalindrykning">
    <w:name w:val="Normal Indent"/>
    <w:basedOn w:val="Normal"/>
    <w:semiHidden/>
    <w:rsid w:val="00BC095C"/>
    <w:pPr>
      <w:ind w:left="1134"/>
    </w:pPr>
  </w:style>
  <w:style w:type="table" w:styleId="Tabel-Gitter">
    <w:name w:val="Table Grid"/>
    <w:basedOn w:val="Tabel-Normal"/>
    <w:rsid w:val="00BC0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BC095C"/>
    <w:rPr>
      <w:b/>
      <w:sz w:val="24"/>
    </w:rPr>
  </w:style>
  <w:style w:type="paragraph" w:customStyle="1" w:styleId="DocumentName">
    <w:name w:val="Document Name"/>
    <w:basedOn w:val="Normal"/>
    <w:uiPriority w:val="8"/>
    <w:semiHidden/>
    <w:rsid w:val="00BC095C"/>
    <w:pPr>
      <w:spacing w:line="360" w:lineRule="atLeast"/>
    </w:pPr>
    <w:rPr>
      <w:b/>
      <w:caps/>
      <w:sz w:val="28"/>
    </w:rPr>
  </w:style>
  <w:style w:type="paragraph" w:customStyle="1" w:styleId="Template-Dokinfo">
    <w:name w:val="Template - Dok info"/>
    <w:basedOn w:val="Template"/>
    <w:uiPriority w:val="8"/>
    <w:semiHidden/>
    <w:rsid w:val="00BC095C"/>
    <w:pPr>
      <w:tabs>
        <w:tab w:val="left" w:pos="720"/>
      </w:tabs>
    </w:pPr>
    <w:rPr>
      <w:color w:val="auto"/>
    </w:rPr>
  </w:style>
  <w:style w:type="paragraph" w:styleId="Markeringsbobletekst">
    <w:name w:val="Balloon Text"/>
    <w:basedOn w:val="Normal"/>
    <w:link w:val="MarkeringsbobletekstTegn"/>
    <w:semiHidden/>
    <w:rsid w:val="00BC0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BC095C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rsid w:val="00BC095C"/>
    <w:rPr>
      <w:color w:val="004DFF" w:themeColor="hyperlink"/>
      <w:u w:val="single"/>
    </w:rPr>
  </w:style>
  <w:style w:type="paragraph" w:customStyle="1" w:styleId="Modtageradresse">
    <w:name w:val="Modtager adresse"/>
    <w:basedOn w:val="Normal"/>
    <w:uiPriority w:val="7"/>
    <w:semiHidden/>
    <w:qFormat/>
    <w:rsid w:val="00BC095C"/>
    <w:pPr>
      <w:ind w:right="2155"/>
    </w:pPr>
  </w:style>
  <w:style w:type="paragraph" w:customStyle="1" w:styleId="Kolofon">
    <w:name w:val="Kolofon"/>
    <w:basedOn w:val="Normal"/>
    <w:semiHidden/>
    <w:qFormat/>
    <w:rsid w:val="00BC095C"/>
    <w:pPr>
      <w:framePr w:wrap="around" w:vAnchor="page" w:hAnchor="page" w:x="9254" w:y="4821"/>
      <w:tabs>
        <w:tab w:val="left" w:pos="691"/>
      </w:tabs>
      <w:spacing w:line="190" w:lineRule="atLeast"/>
      <w:suppressOverlap/>
    </w:pPr>
    <w:rPr>
      <w:sz w:val="14"/>
      <w:szCs w:val="16"/>
    </w:rPr>
  </w:style>
  <w:style w:type="paragraph" w:customStyle="1" w:styleId="Enhedsnavn">
    <w:name w:val="Enhedsnavn"/>
    <w:basedOn w:val="Kolofon"/>
    <w:next w:val="Kolofon"/>
    <w:semiHidden/>
    <w:qFormat/>
    <w:rsid w:val="00BC095C"/>
    <w:pPr>
      <w:framePr w:wrap="around"/>
    </w:pPr>
    <w:rPr>
      <w:rFonts w:ascii="Georgia" w:hAnsi="Georgia" w:cstheme="minorHAnsi"/>
      <w:b/>
      <w:szCs w:val="15"/>
    </w:rPr>
  </w:style>
  <w:style w:type="paragraph" w:customStyle="1" w:styleId="Forsikringsidefod">
    <w:name w:val="Forsikring sidefod"/>
    <w:basedOn w:val="Normal"/>
    <w:semiHidden/>
    <w:qFormat/>
    <w:rsid w:val="00BC095C"/>
    <w:pPr>
      <w:spacing w:line="190" w:lineRule="atLeast"/>
    </w:pPr>
    <w:rPr>
      <w:noProof/>
      <w:color w:val="505050"/>
      <w:sz w:val="14"/>
    </w:rPr>
  </w:style>
  <w:style w:type="paragraph" w:customStyle="1" w:styleId="Intro">
    <w:name w:val="Intro"/>
    <w:basedOn w:val="Normal"/>
    <w:qFormat/>
    <w:rsid w:val="00430748"/>
    <w:rPr>
      <w:b/>
      <w:caps/>
      <w:sz w:val="22"/>
    </w:rPr>
  </w:style>
  <w:style w:type="paragraph" w:customStyle="1" w:styleId="Undertitel1">
    <w:name w:val="Undertitel 1"/>
    <w:basedOn w:val="Overskrift1"/>
    <w:next w:val="Normal"/>
    <w:link w:val="Undertitel1Tegn"/>
    <w:uiPriority w:val="1"/>
    <w:qFormat/>
    <w:rsid w:val="00F36722"/>
    <w:pPr>
      <w:spacing w:after="240" w:line="240" w:lineRule="auto"/>
      <w:contextualSpacing w:val="0"/>
    </w:pPr>
    <w:rPr>
      <w:rFonts w:asciiTheme="minorHAnsi" w:hAnsiTheme="minorHAnsi"/>
      <w:color w:val="212121" w:themeColor="text1"/>
      <w:sz w:val="32"/>
    </w:rPr>
  </w:style>
  <w:style w:type="character" w:customStyle="1" w:styleId="Undertitel1Tegn">
    <w:name w:val="Undertitel 1 Tegn"/>
    <w:basedOn w:val="Overskrift1Tegn"/>
    <w:link w:val="Undertitel1"/>
    <w:uiPriority w:val="1"/>
    <w:rsid w:val="00F36722"/>
    <w:rPr>
      <w:rFonts w:asciiTheme="minorHAnsi" w:eastAsiaTheme="majorEastAsia" w:hAnsiTheme="minorHAnsi" w:cstheme="majorBidi"/>
      <w:bCs/>
      <w:color w:val="212121" w:themeColor="text1"/>
      <w:sz w:val="32"/>
      <w:szCs w:val="28"/>
      <w:lang w:eastAsia="ja-JP"/>
    </w:rPr>
  </w:style>
  <w:style w:type="paragraph" w:customStyle="1" w:styleId="Titel1">
    <w:name w:val="Titel 1"/>
    <w:basedOn w:val="Overskrift1"/>
    <w:next w:val="Undertitel1"/>
    <w:link w:val="Titel1Tegn"/>
    <w:uiPriority w:val="1"/>
    <w:qFormat/>
    <w:rsid w:val="00E12564"/>
    <w:pPr>
      <w:spacing w:line="240" w:lineRule="auto"/>
      <w:contextualSpacing w:val="0"/>
    </w:pPr>
    <w:rPr>
      <w:rFonts w:ascii="Montserrat SemiBold" w:hAnsi="Montserrat SemiBold"/>
      <w:sz w:val="72"/>
    </w:rPr>
  </w:style>
  <w:style w:type="character" w:customStyle="1" w:styleId="Titel1Tegn">
    <w:name w:val="Titel 1 Tegn"/>
    <w:basedOn w:val="Overskrift1Tegn"/>
    <w:link w:val="Titel1"/>
    <w:uiPriority w:val="1"/>
    <w:rsid w:val="00E12564"/>
    <w:rPr>
      <w:rFonts w:ascii="Montserrat SemiBold" w:eastAsiaTheme="majorEastAsia" w:hAnsi="Montserrat SemiBold" w:cstheme="majorBidi"/>
      <w:b w:val="0"/>
      <w:bCs/>
      <w:color w:val="0040D0" w:themeColor="accent1"/>
      <w:sz w:val="72"/>
      <w:szCs w:val="28"/>
      <w:lang w:eastAsia="ja-JP"/>
    </w:rPr>
  </w:style>
  <w:style w:type="paragraph" w:customStyle="1" w:styleId="BoksNormal">
    <w:name w:val="Boks Normal"/>
    <w:basedOn w:val="Normal"/>
    <w:uiPriority w:val="4"/>
    <w:qFormat/>
    <w:rsid w:val="009E3B49"/>
    <w:pPr>
      <w:spacing w:line="240" w:lineRule="auto"/>
    </w:pPr>
  </w:style>
  <w:style w:type="paragraph" w:customStyle="1" w:styleId="Arrnummer">
    <w:name w:val="Arr.nummer"/>
    <w:basedOn w:val="Normal"/>
    <w:qFormat/>
    <w:rsid w:val="005243EB"/>
    <w:pPr>
      <w:spacing w:line="240" w:lineRule="auto"/>
      <w:jc w:val="right"/>
    </w:pPr>
    <w:rPr>
      <w:color w:val="101010" w:themeColor="text1" w:themeShade="80"/>
      <w:sz w:val="18"/>
      <w:szCs w:val="18"/>
    </w:rPr>
  </w:style>
  <w:style w:type="paragraph" w:customStyle="1" w:styleId="Normal-punkt">
    <w:name w:val="Normal-punkt"/>
    <w:basedOn w:val="Normal"/>
    <w:link w:val="Normal-punktTegn"/>
    <w:qFormat/>
    <w:rsid w:val="00F36722"/>
    <w:pPr>
      <w:numPr>
        <w:numId w:val="4"/>
      </w:numPr>
      <w:tabs>
        <w:tab w:val="left" w:pos="142"/>
      </w:tabs>
      <w:spacing w:after="0" w:line="240" w:lineRule="auto"/>
      <w:ind w:left="142" w:hanging="142"/>
    </w:pPr>
  </w:style>
  <w:style w:type="character" w:customStyle="1" w:styleId="Normal-punktTegn">
    <w:name w:val="Normal-punkt Tegn"/>
    <w:basedOn w:val="Standardskrifttypeiafsnit"/>
    <w:link w:val="Normal-punkt"/>
    <w:rsid w:val="00F36722"/>
    <w:rPr>
      <w:rFonts w:asciiTheme="minorHAnsi" w:hAnsiTheme="minorHAnsi" w:cs="Times New Roman"/>
      <w:color w:val="212121" w:themeColor="text1"/>
      <w:lang w:eastAsia="ja-JP"/>
    </w:rPr>
  </w:style>
  <w:style w:type="paragraph" w:customStyle="1" w:styleId="Typografi1">
    <w:name w:val="Typografi1"/>
    <w:basedOn w:val="Overskrift2"/>
    <w:next w:val="Normal"/>
    <w:qFormat/>
    <w:rsid w:val="00261067"/>
    <w:pPr>
      <w:spacing w:line="240" w:lineRule="auto"/>
      <w:contextualSpacing w:val="0"/>
    </w:pPr>
    <w:rPr>
      <w:lang w:val="da-DK"/>
    </w:rPr>
  </w:style>
  <w:style w:type="paragraph" w:customStyle="1" w:styleId="Undertitel2">
    <w:name w:val="Undertitel 2"/>
    <w:basedOn w:val="Normal"/>
    <w:next w:val="Normal"/>
    <w:link w:val="Undertitel2Tegn"/>
    <w:uiPriority w:val="1"/>
    <w:rsid w:val="00371EA8"/>
    <w:pPr>
      <w:spacing w:line="240" w:lineRule="auto"/>
    </w:pPr>
    <w:rPr>
      <w:rFonts w:asciiTheme="majorHAnsi" w:eastAsiaTheme="majorEastAsia" w:hAnsiTheme="majorHAnsi"/>
      <w:i/>
      <w:sz w:val="28"/>
    </w:rPr>
  </w:style>
  <w:style w:type="character" w:customStyle="1" w:styleId="Undertitel2Tegn">
    <w:name w:val="Undertitel 2 Tegn"/>
    <w:basedOn w:val="Overskrift3Tegn"/>
    <w:link w:val="Undertitel2"/>
    <w:uiPriority w:val="1"/>
    <w:rsid w:val="00371EA8"/>
    <w:rPr>
      <w:rFonts w:asciiTheme="majorHAnsi" w:eastAsiaTheme="majorEastAsia" w:hAnsiTheme="majorHAnsi" w:cs="Times New Roman"/>
      <w:b/>
      <w:bCs w:val="0"/>
      <w:i/>
      <w:sz w:val="28"/>
      <w:lang w:eastAsia="ja-JP"/>
    </w:rPr>
  </w:style>
  <w:style w:type="paragraph" w:customStyle="1" w:styleId="NormalPunkt">
    <w:name w:val="Normal Punkt"/>
    <w:basedOn w:val="Normal"/>
    <w:uiPriority w:val="1"/>
    <w:rsid w:val="00371EA8"/>
    <w:pPr>
      <w:numPr>
        <w:numId w:val="5"/>
      </w:numPr>
      <w:tabs>
        <w:tab w:val="left" w:pos="9639"/>
      </w:tabs>
      <w:spacing w:line="240" w:lineRule="auto"/>
      <w:ind w:left="284" w:hanging="284"/>
    </w:pPr>
  </w:style>
  <w:style w:type="paragraph" w:customStyle="1" w:styleId="Figurtitel">
    <w:name w:val="Figur titel"/>
    <w:basedOn w:val="Normal"/>
    <w:next w:val="Figurtekst"/>
    <w:semiHidden/>
    <w:qFormat/>
    <w:rsid w:val="00371EA8"/>
    <w:pPr>
      <w:numPr>
        <w:numId w:val="6"/>
      </w:numPr>
      <w:spacing w:line="240" w:lineRule="auto"/>
      <w:ind w:left="284" w:hanging="284"/>
    </w:pPr>
    <w:rPr>
      <w:rFonts w:ascii="Georgia" w:hAnsi="Georgia"/>
      <w:b/>
    </w:rPr>
  </w:style>
  <w:style w:type="paragraph" w:customStyle="1" w:styleId="Figurtekst">
    <w:name w:val="Figur tekst"/>
    <w:basedOn w:val="Normal"/>
    <w:semiHidden/>
    <w:qFormat/>
    <w:rsid w:val="00371EA8"/>
    <w:pPr>
      <w:spacing w:after="140" w:line="240" w:lineRule="auto"/>
    </w:pPr>
    <w:rPr>
      <w:rFonts w:ascii="Georgia" w:hAnsi="Georgia"/>
    </w:rPr>
  </w:style>
  <w:style w:type="paragraph" w:customStyle="1" w:styleId="Kilde">
    <w:name w:val="Kilde"/>
    <w:basedOn w:val="Normal"/>
    <w:uiPriority w:val="6"/>
    <w:qFormat/>
    <w:rsid w:val="00F51C06"/>
    <w:pPr>
      <w:spacing w:before="140"/>
    </w:pPr>
    <w:rPr>
      <w:sz w:val="16"/>
      <w:szCs w:val="16"/>
    </w:rPr>
  </w:style>
  <w:style w:type="paragraph" w:customStyle="1" w:styleId="BoksPunkt">
    <w:name w:val="Boks Punkt"/>
    <w:basedOn w:val="NormalPunkt"/>
    <w:uiPriority w:val="4"/>
    <w:qFormat/>
    <w:rsid w:val="00371EA8"/>
  </w:style>
  <w:style w:type="paragraph" w:customStyle="1" w:styleId="TabelTekst">
    <w:name w:val="Tabel Tekst"/>
    <w:basedOn w:val="Figurtekst"/>
    <w:semiHidden/>
    <w:qFormat/>
    <w:rsid w:val="00371EA8"/>
  </w:style>
  <w:style w:type="paragraph" w:customStyle="1" w:styleId="TabelTitel">
    <w:name w:val="Tabel Titel"/>
    <w:basedOn w:val="Normal"/>
    <w:next w:val="TabelTekst"/>
    <w:semiHidden/>
    <w:qFormat/>
    <w:rsid w:val="00371EA8"/>
    <w:pPr>
      <w:numPr>
        <w:numId w:val="7"/>
      </w:numPr>
      <w:spacing w:line="240" w:lineRule="auto"/>
      <w:ind w:left="868" w:hanging="868"/>
    </w:pPr>
    <w:rPr>
      <w:rFonts w:ascii="Georgia" w:hAnsi="Georgia"/>
      <w:b/>
    </w:rPr>
  </w:style>
  <w:style w:type="table" w:customStyle="1" w:styleId="IDAtabel">
    <w:name w:val="IDA tabel"/>
    <w:basedOn w:val="Tabel-Normal"/>
    <w:uiPriority w:val="99"/>
    <w:rsid w:val="00371EA8"/>
    <w:pPr>
      <w:spacing w:line="240" w:lineRule="auto"/>
      <w:jc w:val="right"/>
    </w:pPr>
    <w:tblPr>
      <w:tblInd w:w="57" w:type="dxa"/>
      <w:tblBorders>
        <w:top w:val="single" w:sz="4" w:space="0" w:color="auto"/>
        <w:bottom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Boksoverskrift">
    <w:name w:val="Boksoverskrift"/>
    <w:basedOn w:val="Overskrift1"/>
    <w:uiPriority w:val="4"/>
    <w:qFormat/>
    <w:rsid w:val="00F51C06"/>
    <w:pPr>
      <w:spacing w:line="240" w:lineRule="auto"/>
    </w:pPr>
    <w:rPr>
      <w:rFonts w:cs="Times New Roman"/>
      <w:color w:val="auto"/>
      <w:sz w:val="20"/>
    </w:rPr>
  </w:style>
  <w:style w:type="paragraph" w:styleId="Opstilling-talellerbogst3">
    <w:name w:val="List Number 3"/>
    <w:basedOn w:val="Normal"/>
    <w:semiHidden/>
    <w:unhideWhenUsed/>
    <w:rsid w:val="001E6FE6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1E6FE6"/>
    <w:pPr>
      <w:spacing w:line="240" w:lineRule="auto"/>
      <w:ind w:left="720"/>
      <w:contextualSpacing/>
    </w:pPr>
  </w:style>
  <w:style w:type="paragraph" w:styleId="NormalWeb">
    <w:name w:val="Normal (Web)"/>
    <w:basedOn w:val="Normal"/>
    <w:uiPriority w:val="99"/>
    <w:rsid w:val="001E6FE6"/>
    <w:pPr>
      <w:spacing w:line="240" w:lineRule="auto"/>
    </w:pPr>
    <w:rPr>
      <w:rFonts w:ascii="Verdana" w:hAnsi="Verdana"/>
      <w:szCs w:val="24"/>
    </w:rPr>
  </w:style>
  <w:style w:type="paragraph" w:customStyle="1" w:styleId="Normal2Punkt">
    <w:name w:val="Normal 2 Punkt"/>
    <w:basedOn w:val="Normal"/>
    <w:uiPriority w:val="1"/>
    <w:rsid w:val="001E6FE6"/>
    <w:pPr>
      <w:numPr>
        <w:numId w:val="8"/>
      </w:numPr>
      <w:spacing w:line="240" w:lineRule="auto"/>
      <w:ind w:left="568" w:hanging="284"/>
    </w:pPr>
  </w:style>
  <w:style w:type="paragraph" w:customStyle="1" w:styleId="Boksoverskrift0">
    <w:name w:val="Boks overskrift"/>
    <w:basedOn w:val="Normal"/>
    <w:qFormat/>
    <w:rsid w:val="001E6FE6"/>
    <w:pPr>
      <w:spacing w:before="120"/>
    </w:pPr>
    <w:rPr>
      <w:b/>
    </w:rPr>
  </w:style>
  <w:style w:type="character" w:styleId="Fodnotehenvisning">
    <w:name w:val="footnote reference"/>
    <w:basedOn w:val="Standardskrifttypeiafsnit"/>
    <w:rsid w:val="001E6FE6"/>
    <w:rPr>
      <w:vertAlign w:val="superscript"/>
    </w:rPr>
  </w:style>
  <w:style w:type="table" w:styleId="Gittertabel4-farve1">
    <w:name w:val="Grid Table 4 Accent 1"/>
    <w:basedOn w:val="Tabel-Normal"/>
    <w:uiPriority w:val="49"/>
    <w:rsid w:val="00F63B51"/>
    <w:pPr>
      <w:spacing w:line="240" w:lineRule="auto"/>
    </w:pPr>
    <w:tblPr>
      <w:tblStyleRowBandSize w:val="1"/>
      <w:tblStyleColBandSize w:val="1"/>
      <w:tblBorders>
        <w:top w:val="single" w:sz="4" w:space="0" w:color="4981FF" w:themeColor="accent1" w:themeTint="99"/>
        <w:left w:val="single" w:sz="4" w:space="0" w:color="4981FF" w:themeColor="accent1" w:themeTint="99"/>
        <w:bottom w:val="single" w:sz="4" w:space="0" w:color="4981FF" w:themeColor="accent1" w:themeTint="99"/>
        <w:right w:val="single" w:sz="4" w:space="0" w:color="4981FF" w:themeColor="accent1" w:themeTint="99"/>
        <w:insideH w:val="single" w:sz="4" w:space="0" w:color="4981FF" w:themeColor="accent1" w:themeTint="99"/>
        <w:insideV w:val="single" w:sz="4" w:space="0" w:color="4981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0D0" w:themeColor="accent1"/>
          <w:left w:val="single" w:sz="4" w:space="0" w:color="0040D0" w:themeColor="accent1"/>
          <w:bottom w:val="single" w:sz="4" w:space="0" w:color="0040D0" w:themeColor="accent1"/>
          <w:right w:val="single" w:sz="4" w:space="0" w:color="0040D0" w:themeColor="accent1"/>
          <w:insideH w:val="nil"/>
          <w:insideV w:val="nil"/>
        </w:tcBorders>
        <w:shd w:val="clear" w:color="auto" w:fill="0040D0" w:themeFill="accent1"/>
      </w:tcPr>
    </w:tblStylePr>
    <w:tblStylePr w:type="lastRow">
      <w:rPr>
        <w:b/>
        <w:bCs/>
      </w:rPr>
      <w:tblPr/>
      <w:tcPr>
        <w:tcBorders>
          <w:top w:val="double" w:sz="4" w:space="0" w:color="0040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4FF" w:themeFill="accent1" w:themeFillTint="33"/>
      </w:tcPr>
    </w:tblStylePr>
    <w:tblStylePr w:type="band1Horz">
      <w:tblPr/>
      <w:tcPr>
        <w:shd w:val="clear" w:color="auto" w:fill="C2D4FF" w:themeFill="accent1" w:themeFillTint="33"/>
      </w:tcPr>
    </w:tblStylePr>
  </w:style>
  <w:style w:type="table" w:styleId="Listetabel4-farve1">
    <w:name w:val="List Table 4 Accent 1"/>
    <w:basedOn w:val="Tabel-Normal"/>
    <w:uiPriority w:val="49"/>
    <w:rsid w:val="00490FB3"/>
    <w:pPr>
      <w:spacing w:line="240" w:lineRule="auto"/>
    </w:pPr>
    <w:rPr>
      <w:rFonts w:ascii="Times New Roman" w:hAnsi="Times New Roman" w:cs="Times New Roman"/>
    </w:rPr>
    <w:tblPr>
      <w:tblStyleRowBandSize w:val="1"/>
      <w:tblStyleColBandSize w:val="1"/>
      <w:tblBorders>
        <w:top w:val="single" w:sz="4" w:space="0" w:color="4981FF" w:themeColor="accent1" w:themeTint="99"/>
        <w:left w:val="single" w:sz="4" w:space="0" w:color="4981FF" w:themeColor="accent1" w:themeTint="99"/>
        <w:bottom w:val="single" w:sz="4" w:space="0" w:color="4981FF" w:themeColor="accent1" w:themeTint="99"/>
        <w:right w:val="single" w:sz="4" w:space="0" w:color="4981FF" w:themeColor="accent1" w:themeTint="99"/>
        <w:insideH w:val="single" w:sz="4" w:space="0" w:color="4981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0D0" w:themeColor="accent1"/>
          <w:left w:val="single" w:sz="4" w:space="0" w:color="0040D0" w:themeColor="accent1"/>
          <w:bottom w:val="single" w:sz="4" w:space="0" w:color="0040D0" w:themeColor="accent1"/>
          <w:right w:val="single" w:sz="4" w:space="0" w:color="0040D0" w:themeColor="accent1"/>
          <w:insideH w:val="nil"/>
        </w:tcBorders>
        <w:shd w:val="clear" w:color="auto" w:fill="0040D0" w:themeFill="accent1"/>
      </w:tcPr>
    </w:tblStylePr>
    <w:tblStylePr w:type="lastRow">
      <w:rPr>
        <w:b/>
        <w:bCs/>
      </w:rPr>
      <w:tblPr/>
      <w:tcPr>
        <w:tcBorders>
          <w:top w:val="double" w:sz="4" w:space="0" w:color="498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4FF" w:themeFill="accent1" w:themeFillTint="33"/>
      </w:tcPr>
    </w:tblStylePr>
    <w:tblStylePr w:type="band1Horz">
      <w:tblPr/>
      <w:tcPr>
        <w:shd w:val="clear" w:color="auto" w:fill="C2D4FF" w:themeFill="accent1" w:themeFillTint="33"/>
      </w:tcPr>
    </w:tblStylePr>
  </w:style>
  <w:style w:type="table" w:styleId="Listetabel3-farve1">
    <w:name w:val="List Table 3 Accent 1"/>
    <w:basedOn w:val="Tabel-Normal"/>
    <w:uiPriority w:val="48"/>
    <w:rsid w:val="00490FB3"/>
    <w:pPr>
      <w:spacing w:line="240" w:lineRule="auto"/>
    </w:pPr>
    <w:tblPr>
      <w:tblStyleRowBandSize w:val="1"/>
      <w:tblStyleColBandSize w:val="1"/>
      <w:tblBorders>
        <w:top w:val="single" w:sz="4" w:space="0" w:color="0040D0" w:themeColor="accent1"/>
        <w:left w:val="single" w:sz="4" w:space="0" w:color="0040D0" w:themeColor="accent1"/>
        <w:bottom w:val="single" w:sz="4" w:space="0" w:color="0040D0" w:themeColor="accent1"/>
        <w:right w:val="single" w:sz="4" w:space="0" w:color="0040D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0D0" w:themeFill="accent1"/>
      </w:tcPr>
    </w:tblStylePr>
    <w:tblStylePr w:type="lastRow">
      <w:rPr>
        <w:b/>
        <w:bCs/>
      </w:rPr>
      <w:tblPr/>
      <w:tcPr>
        <w:tcBorders>
          <w:top w:val="double" w:sz="4" w:space="0" w:color="0040D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0D0" w:themeColor="accent1"/>
          <w:right w:val="single" w:sz="4" w:space="0" w:color="0040D0" w:themeColor="accent1"/>
        </w:tcBorders>
      </w:tcPr>
    </w:tblStylePr>
    <w:tblStylePr w:type="band1Horz">
      <w:tblPr/>
      <w:tcPr>
        <w:tcBorders>
          <w:top w:val="single" w:sz="4" w:space="0" w:color="0040D0" w:themeColor="accent1"/>
          <w:bottom w:val="single" w:sz="4" w:space="0" w:color="0040D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0D0" w:themeColor="accent1"/>
          <w:left w:val="nil"/>
        </w:tcBorders>
      </w:tcPr>
    </w:tblStylePr>
    <w:tblStylePr w:type="swCell">
      <w:tblPr/>
      <w:tcPr>
        <w:tcBorders>
          <w:top w:val="double" w:sz="4" w:space="0" w:color="0040D0" w:themeColor="accent1"/>
          <w:right w:val="nil"/>
        </w:tcBorders>
      </w:tcPr>
    </w:tblStylePr>
  </w:style>
  <w:style w:type="table" w:styleId="Farvetliste-fremhvningsfarve6">
    <w:name w:val="Colorful List Accent 6"/>
    <w:basedOn w:val="Tabel-Normal"/>
    <w:uiPriority w:val="72"/>
    <w:rsid w:val="00490FB3"/>
    <w:pPr>
      <w:spacing w:line="240" w:lineRule="auto"/>
    </w:pPr>
    <w:rPr>
      <w:color w:val="212121" w:themeColor="text1"/>
    </w:rPr>
    <w:tblPr>
      <w:tblStyleRowBandSize w:val="1"/>
      <w:tblStyleColBandSize w:val="1"/>
    </w:tblPr>
    <w:tcPr>
      <w:shd w:val="clear" w:color="auto" w:fill="E9E9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5" w:themeFillShade="CC"/>
      </w:tcPr>
    </w:tblStylePr>
    <w:tblStylePr w:type="lastRow">
      <w:rPr>
        <w:b/>
        <w:bCs/>
        <w:color w:val="7A7A7A" w:themeColor="accent5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  <w:tblStylePr w:type="band1Horz">
      <w:tblPr/>
      <w:tcPr>
        <w:shd w:val="clear" w:color="auto" w:fill="D2D2D2" w:themeFill="accent6" w:themeFillTint="33"/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6A3B5C"/>
    <w:rPr>
      <w:sz w:val="16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6A3B5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semiHidden/>
    <w:rsid w:val="006A3B5C"/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6A3B5C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6A3B5C"/>
    <w:rPr>
      <w:b/>
      <w:bCs/>
    </w:rPr>
  </w:style>
  <w:style w:type="table" w:styleId="Lysliste-farve1">
    <w:name w:val="Light List Accent 1"/>
    <w:basedOn w:val="Tabel-Normal"/>
    <w:uiPriority w:val="61"/>
    <w:rsid w:val="00335687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0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  <w:tblStylePr w:type="band1Horz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</w:style>
  <w:style w:type="character" w:customStyle="1" w:styleId="Personligmeddelelsesform">
    <w:name w:val="Personlig meddelelsesform"/>
    <w:basedOn w:val="Standardskrifttypeiafsnit"/>
    <w:semiHidden/>
    <w:rsid w:val="00C6748F"/>
    <w:rPr>
      <w:rFonts w:ascii="Verdana" w:hAnsi="Verdana" w:cs="Arial"/>
      <w:color w:val="auto"/>
      <w:sz w:val="20"/>
    </w:rPr>
  </w:style>
  <w:style w:type="character" w:customStyle="1" w:styleId="Personligsvarlayout">
    <w:name w:val="Personlig svarlayout"/>
    <w:basedOn w:val="Standardskrifttypeiafsnit"/>
    <w:semiHidden/>
    <w:rsid w:val="00C6748F"/>
    <w:rPr>
      <w:rFonts w:ascii="Gill Sans MT" w:hAnsi="Gill Sans MT" w:cs="Arial"/>
      <w:color w:val="auto"/>
      <w:sz w:val="20"/>
    </w:rPr>
  </w:style>
  <w:style w:type="paragraph" w:styleId="Brevhoved">
    <w:name w:val="Message Header"/>
    <w:basedOn w:val="Normal"/>
    <w:link w:val="BrevhovedTegn"/>
    <w:semiHidden/>
    <w:rsid w:val="00C674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C6748F"/>
    <w:rPr>
      <w:rFonts w:ascii="Arial" w:eastAsiaTheme="majorEastAsia" w:hAnsi="Arial" w:cstheme="majorBidi"/>
      <w:color w:val="212121" w:themeColor="text1"/>
      <w:szCs w:val="24"/>
      <w:shd w:val="pct20" w:color="auto" w:fill="auto"/>
      <w:lang w:eastAsia="ja-JP"/>
    </w:rPr>
  </w:style>
  <w:style w:type="paragraph" w:styleId="Brdtekst">
    <w:name w:val="Body Text"/>
    <w:basedOn w:val="Normal"/>
    <w:link w:val="BrdtekstTegn"/>
    <w:rsid w:val="00C6748F"/>
    <w:pPr>
      <w:spacing w:line="240" w:lineRule="auto"/>
    </w:pPr>
  </w:style>
  <w:style w:type="character" w:customStyle="1" w:styleId="BrdtekstTegn">
    <w:name w:val="Brødtekst Tegn"/>
    <w:basedOn w:val="Standardskrifttypeiafsnit"/>
    <w:link w:val="Brdtekst"/>
    <w:rsid w:val="00C6748F"/>
    <w:rPr>
      <w:rFonts w:ascii="Arial" w:hAnsi="Arial" w:cs="Times New Roman"/>
      <w:color w:val="212121" w:themeColor="text1"/>
      <w:lang w:eastAsia="ja-JP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C6748F"/>
    <w:pPr>
      <w:spacing w:after="0"/>
      <w:ind w:firstLine="284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C6748F"/>
    <w:rPr>
      <w:rFonts w:ascii="Arial" w:hAnsi="Arial" w:cs="Times New Roman"/>
      <w:color w:val="212121" w:themeColor="text1"/>
      <w:lang w:eastAsia="ja-JP"/>
    </w:rPr>
  </w:style>
  <w:style w:type="paragraph" w:styleId="Brdtekstindrykning">
    <w:name w:val="Body Text Indent"/>
    <w:basedOn w:val="Normal"/>
    <w:link w:val="BrdtekstindrykningTegn"/>
    <w:semiHidden/>
    <w:rsid w:val="00C6748F"/>
    <w:pPr>
      <w:spacing w:line="240" w:lineRule="auto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C6748F"/>
    <w:rPr>
      <w:rFonts w:ascii="Arial" w:hAnsi="Arial" w:cs="Times New Roman"/>
      <w:color w:val="212121" w:themeColor="text1"/>
      <w:lang w:eastAsia="ja-JP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C6748F"/>
    <w:pPr>
      <w:spacing w:after="0"/>
      <w:ind w:left="357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C6748F"/>
    <w:rPr>
      <w:rFonts w:ascii="Arial" w:hAnsi="Arial" w:cs="Times New Roman"/>
      <w:color w:val="212121" w:themeColor="text1"/>
      <w:lang w:eastAsia="ja-JP"/>
    </w:rPr>
  </w:style>
  <w:style w:type="paragraph" w:styleId="Brdtekst2">
    <w:name w:val="Body Text 2"/>
    <w:basedOn w:val="Normal"/>
    <w:link w:val="Brdtekst2Tegn"/>
    <w:semiHidden/>
    <w:rsid w:val="00C6748F"/>
    <w:pPr>
      <w:spacing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C6748F"/>
    <w:rPr>
      <w:rFonts w:ascii="Arial" w:hAnsi="Arial" w:cs="Times New Roman"/>
      <w:color w:val="212121" w:themeColor="text1"/>
      <w:lang w:eastAsia="ja-JP"/>
    </w:rPr>
  </w:style>
  <w:style w:type="paragraph" w:styleId="Dato">
    <w:name w:val="Date"/>
    <w:basedOn w:val="Normal"/>
    <w:next w:val="Normal"/>
    <w:link w:val="DatoTegn"/>
    <w:semiHidden/>
    <w:rsid w:val="00C6748F"/>
    <w:pPr>
      <w:spacing w:line="240" w:lineRule="auto"/>
    </w:pPr>
  </w:style>
  <w:style w:type="character" w:customStyle="1" w:styleId="DatoTegn">
    <w:name w:val="Dato Tegn"/>
    <w:basedOn w:val="Standardskrifttypeiafsnit"/>
    <w:link w:val="Dato"/>
    <w:semiHidden/>
    <w:rsid w:val="00C6748F"/>
    <w:rPr>
      <w:rFonts w:ascii="Arial" w:hAnsi="Arial" w:cs="Times New Roman"/>
      <w:color w:val="212121" w:themeColor="text1"/>
      <w:lang w:eastAsia="ja-JP"/>
    </w:rPr>
  </w:style>
  <w:style w:type="paragraph" w:styleId="Dokumentoversigt">
    <w:name w:val="Document Map"/>
    <w:basedOn w:val="Normal"/>
    <w:link w:val="DokumentoversigtTegn"/>
    <w:semiHidden/>
    <w:rsid w:val="00C6748F"/>
    <w:pPr>
      <w:spacing w:line="240" w:lineRule="auto"/>
    </w:pPr>
    <w:rPr>
      <w:rFonts w:ascii="Gill Sans MT" w:hAnsi="Gill Sans MT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C6748F"/>
    <w:rPr>
      <w:rFonts w:ascii="Gill Sans MT" w:hAnsi="Gill Sans MT" w:cs="Tahoma"/>
      <w:color w:val="212121" w:themeColor="text1"/>
      <w:sz w:val="16"/>
      <w:szCs w:val="16"/>
      <w:lang w:eastAsia="ja-JP"/>
    </w:rPr>
  </w:style>
  <w:style w:type="paragraph" w:styleId="FormateretHTML">
    <w:name w:val="HTML Preformatted"/>
    <w:basedOn w:val="Normal"/>
    <w:link w:val="FormateretHTMLTegn"/>
    <w:semiHidden/>
    <w:rsid w:val="00C6748F"/>
    <w:pPr>
      <w:spacing w:line="240" w:lineRule="auto"/>
    </w:pPr>
    <w:rPr>
      <w:rFonts w:ascii="Verdana" w:hAnsi="Verdana" w:cs="Consolas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C6748F"/>
    <w:rPr>
      <w:rFonts w:ascii="Verdana" w:hAnsi="Verdana" w:cs="Consolas"/>
      <w:color w:val="212121" w:themeColor="text1"/>
      <w:lang w:eastAsia="ja-JP"/>
    </w:rPr>
  </w:style>
  <w:style w:type="character" w:styleId="Fremhv">
    <w:name w:val="Emphasis"/>
    <w:aliases w:val="Kursiv"/>
    <w:basedOn w:val="Standardskrifttypeiafsnit"/>
    <w:rsid w:val="00C6748F"/>
    <w:rPr>
      <w:i/>
      <w:iCs/>
    </w:rPr>
  </w:style>
  <w:style w:type="character" w:styleId="HTML-eksempel">
    <w:name w:val="HTML Sample"/>
    <w:basedOn w:val="Standardskrifttypeiafsnit"/>
    <w:semiHidden/>
    <w:rsid w:val="00C6748F"/>
    <w:rPr>
      <w:rFonts w:ascii="Verdana" w:hAnsi="Verdana" w:cs="Consolas"/>
      <w:sz w:val="20"/>
      <w:szCs w:val="24"/>
    </w:rPr>
  </w:style>
  <w:style w:type="character" w:styleId="HTML-kode">
    <w:name w:val="HTML Code"/>
    <w:basedOn w:val="Standardskrifttypeiafsnit"/>
    <w:semiHidden/>
    <w:rsid w:val="00C6748F"/>
    <w:rPr>
      <w:rFonts w:ascii="Verdana" w:hAnsi="Verdana" w:cs="Consolas"/>
      <w:sz w:val="20"/>
      <w:szCs w:val="20"/>
    </w:rPr>
  </w:style>
  <w:style w:type="character" w:styleId="HTML-skrivemaskine">
    <w:name w:val="HTML Typewriter"/>
    <w:basedOn w:val="Standardskrifttypeiafsnit"/>
    <w:semiHidden/>
    <w:rsid w:val="00C6748F"/>
    <w:rPr>
      <w:rFonts w:ascii="Verdana" w:hAnsi="Verdana" w:cs="Consolas"/>
      <w:sz w:val="20"/>
      <w:szCs w:val="20"/>
    </w:rPr>
  </w:style>
  <w:style w:type="character" w:styleId="HTML-tastatur">
    <w:name w:val="HTML Keyboard"/>
    <w:basedOn w:val="Standardskrifttypeiafsnit"/>
    <w:semiHidden/>
    <w:rsid w:val="00C6748F"/>
    <w:rPr>
      <w:rFonts w:ascii="Verdana" w:hAnsi="Verdana" w:cs="Consolas"/>
      <w:sz w:val="20"/>
      <w:szCs w:val="20"/>
    </w:rPr>
  </w:style>
  <w:style w:type="paragraph" w:styleId="Indeks1">
    <w:name w:val="index 1"/>
    <w:basedOn w:val="Normal"/>
    <w:next w:val="Normal"/>
    <w:autoRedefine/>
    <w:semiHidden/>
    <w:rsid w:val="00C6748F"/>
    <w:pPr>
      <w:tabs>
        <w:tab w:val="right" w:leader="dot" w:pos="9639"/>
      </w:tabs>
      <w:spacing w:before="240" w:line="240" w:lineRule="auto"/>
    </w:pPr>
    <w:rPr>
      <w:rFonts w:ascii="Gill Sans MT" w:hAnsi="Gill Sans MT"/>
      <w:b/>
      <w:smallCaps/>
      <w:sz w:val="22"/>
    </w:rPr>
  </w:style>
  <w:style w:type="paragraph" w:styleId="Indeks2">
    <w:name w:val="index 2"/>
    <w:basedOn w:val="Normal"/>
    <w:next w:val="Normal"/>
    <w:autoRedefine/>
    <w:semiHidden/>
    <w:rsid w:val="00C6748F"/>
    <w:pPr>
      <w:tabs>
        <w:tab w:val="right" w:leader="dot" w:pos="9639"/>
      </w:tabs>
      <w:spacing w:line="240" w:lineRule="auto"/>
    </w:pPr>
  </w:style>
  <w:style w:type="paragraph" w:styleId="Indeks3">
    <w:name w:val="index 3"/>
    <w:basedOn w:val="Normal"/>
    <w:next w:val="Normal"/>
    <w:autoRedefine/>
    <w:semiHidden/>
    <w:rsid w:val="00C6748F"/>
    <w:pPr>
      <w:tabs>
        <w:tab w:val="right" w:leader="dot" w:pos="9639"/>
      </w:tabs>
      <w:spacing w:line="240" w:lineRule="auto"/>
      <w:ind w:left="284"/>
    </w:pPr>
  </w:style>
  <w:style w:type="paragraph" w:styleId="Indeks4">
    <w:name w:val="index 4"/>
    <w:basedOn w:val="Normal"/>
    <w:next w:val="Normal"/>
    <w:autoRedefine/>
    <w:semiHidden/>
    <w:rsid w:val="00C6748F"/>
    <w:pPr>
      <w:spacing w:line="240" w:lineRule="auto"/>
      <w:ind w:left="601"/>
    </w:pPr>
  </w:style>
  <w:style w:type="paragraph" w:styleId="Indeks5">
    <w:name w:val="index 5"/>
    <w:basedOn w:val="Normal"/>
    <w:next w:val="Normal"/>
    <w:autoRedefine/>
    <w:semiHidden/>
    <w:rsid w:val="00C6748F"/>
    <w:pPr>
      <w:spacing w:line="240" w:lineRule="auto"/>
      <w:ind w:left="799"/>
    </w:pPr>
  </w:style>
  <w:style w:type="paragraph" w:styleId="Indeks6">
    <w:name w:val="index 6"/>
    <w:basedOn w:val="Normal"/>
    <w:next w:val="Normal"/>
    <w:autoRedefine/>
    <w:semiHidden/>
    <w:rsid w:val="00C6748F"/>
    <w:pPr>
      <w:spacing w:line="240" w:lineRule="auto"/>
      <w:ind w:left="998"/>
    </w:pPr>
  </w:style>
  <w:style w:type="paragraph" w:styleId="Indeks7">
    <w:name w:val="index 7"/>
    <w:basedOn w:val="Normal"/>
    <w:next w:val="Normal"/>
    <w:autoRedefine/>
    <w:semiHidden/>
    <w:rsid w:val="00C6748F"/>
    <w:pPr>
      <w:spacing w:line="240" w:lineRule="auto"/>
      <w:ind w:left="1202"/>
    </w:pPr>
  </w:style>
  <w:style w:type="paragraph" w:styleId="Indeks8">
    <w:name w:val="index 8"/>
    <w:basedOn w:val="Normal"/>
    <w:next w:val="Normal"/>
    <w:autoRedefine/>
    <w:semiHidden/>
    <w:rsid w:val="00C6748F"/>
    <w:pPr>
      <w:spacing w:line="240" w:lineRule="auto"/>
      <w:ind w:left="1400"/>
    </w:pPr>
  </w:style>
  <w:style w:type="paragraph" w:styleId="Indeks9">
    <w:name w:val="index 9"/>
    <w:basedOn w:val="Normal"/>
    <w:next w:val="Normal"/>
    <w:autoRedefine/>
    <w:semiHidden/>
    <w:rsid w:val="00C6748F"/>
    <w:pPr>
      <w:spacing w:line="240" w:lineRule="auto"/>
      <w:ind w:left="1599"/>
    </w:pPr>
  </w:style>
  <w:style w:type="paragraph" w:styleId="Indeksoverskrift">
    <w:name w:val="index heading"/>
    <w:basedOn w:val="Normal"/>
    <w:next w:val="Indeks1"/>
    <w:semiHidden/>
    <w:rsid w:val="00C6748F"/>
    <w:pPr>
      <w:spacing w:line="240" w:lineRule="auto"/>
    </w:pPr>
    <w:rPr>
      <w:rFonts w:ascii="Gill Sans MT" w:eastAsiaTheme="majorEastAsia" w:hAnsi="Gill Sans MT" w:cstheme="majorBidi"/>
      <w:b/>
      <w:bCs/>
      <w:sz w:val="40"/>
    </w:rPr>
  </w:style>
  <w:style w:type="paragraph" w:styleId="Makrotekst">
    <w:name w:val="macro"/>
    <w:link w:val="MakrotekstTegn"/>
    <w:semiHidden/>
    <w:rsid w:val="00C674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</w:pPr>
    <w:rPr>
      <w:rFonts w:ascii="Verdana" w:hAnsi="Verdana" w:cs="Consolas"/>
      <w:lang w:eastAsia="ja-JP"/>
    </w:rPr>
  </w:style>
  <w:style w:type="character" w:customStyle="1" w:styleId="MakrotekstTegn">
    <w:name w:val="Makrotekst Tegn"/>
    <w:basedOn w:val="Standardskrifttypeiafsnit"/>
    <w:link w:val="Makrotekst"/>
    <w:semiHidden/>
    <w:rsid w:val="00C6748F"/>
    <w:rPr>
      <w:rFonts w:ascii="Verdana" w:hAnsi="Verdana" w:cs="Consolas"/>
      <w:lang w:eastAsia="ja-JP"/>
    </w:rPr>
  </w:style>
  <w:style w:type="paragraph" w:styleId="Modtageradresse0">
    <w:name w:val="envelope address"/>
    <w:basedOn w:val="Normal"/>
    <w:semiHidden/>
    <w:rsid w:val="00C6748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="Gill Sans MT" w:eastAsiaTheme="majorEastAsia" w:hAnsi="Gill Sans MT" w:cstheme="majorBidi"/>
      <w:sz w:val="24"/>
      <w:szCs w:val="24"/>
    </w:rPr>
  </w:style>
  <w:style w:type="paragraph" w:styleId="Liste">
    <w:name w:val="List"/>
    <w:basedOn w:val="Normal"/>
    <w:semiHidden/>
    <w:rsid w:val="00C6748F"/>
    <w:pPr>
      <w:spacing w:line="240" w:lineRule="auto"/>
      <w:ind w:left="283" w:hanging="283"/>
      <w:contextualSpacing/>
    </w:pPr>
  </w:style>
  <w:style w:type="paragraph" w:styleId="Opstilling-punkttegn2">
    <w:name w:val="List Bullet 2"/>
    <w:basedOn w:val="Normal"/>
    <w:semiHidden/>
    <w:rsid w:val="00C6748F"/>
    <w:pPr>
      <w:numPr>
        <w:numId w:val="9"/>
      </w:numPr>
      <w:spacing w:line="240" w:lineRule="auto"/>
      <w:ind w:left="568" w:hanging="284"/>
      <w:contextualSpacing/>
    </w:pPr>
  </w:style>
  <w:style w:type="paragraph" w:styleId="Opstilling-punkttegn3">
    <w:name w:val="List Bullet 3"/>
    <w:basedOn w:val="Normal"/>
    <w:semiHidden/>
    <w:rsid w:val="00C6748F"/>
    <w:pPr>
      <w:numPr>
        <w:numId w:val="10"/>
      </w:numPr>
      <w:spacing w:line="240" w:lineRule="auto"/>
      <w:ind w:left="851" w:hanging="284"/>
      <w:contextualSpacing/>
    </w:pPr>
  </w:style>
  <w:style w:type="paragraph" w:styleId="Opstilling-punkttegn4">
    <w:name w:val="List Bullet 4"/>
    <w:basedOn w:val="Normal"/>
    <w:semiHidden/>
    <w:rsid w:val="00C6748F"/>
    <w:pPr>
      <w:numPr>
        <w:numId w:val="11"/>
      </w:numPr>
      <w:spacing w:line="240" w:lineRule="auto"/>
      <w:ind w:left="1135" w:hanging="284"/>
      <w:contextualSpacing/>
    </w:pPr>
  </w:style>
  <w:style w:type="paragraph" w:styleId="Opstilling-punkttegn5">
    <w:name w:val="List Bullet 5"/>
    <w:basedOn w:val="Normal"/>
    <w:semiHidden/>
    <w:rsid w:val="00C6748F"/>
    <w:pPr>
      <w:numPr>
        <w:numId w:val="12"/>
      </w:numPr>
      <w:spacing w:line="240" w:lineRule="auto"/>
      <w:contextualSpacing/>
    </w:pPr>
  </w:style>
  <w:style w:type="paragraph" w:styleId="Opstilling-talellerbogst2">
    <w:name w:val="List Number 2"/>
    <w:basedOn w:val="Normal"/>
    <w:semiHidden/>
    <w:rsid w:val="00C6748F"/>
    <w:pPr>
      <w:numPr>
        <w:numId w:val="13"/>
      </w:numPr>
      <w:tabs>
        <w:tab w:val="clear" w:pos="643"/>
        <w:tab w:val="num" w:pos="567"/>
      </w:tabs>
      <w:spacing w:line="240" w:lineRule="auto"/>
      <w:ind w:left="568" w:hanging="284"/>
      <w:contextualSpacing/>
    </w:pPr>
  </w:style>
  <w:style w:type="paragraph" w:styleId="Opstilling-talellerbogst4">
    <w:name w:val="List Number 4"/>
    <w:basedOn w:val="Normal"/>
    <w:semiHidden/>
    <w:rsid w:val="00C6748F"/>
    <w:pPr>
      <w:numPr>
        <w:numId w:val="14"/>
      </w:numPr>
      <w:tabs>
        <w:tab w:val="clear" w:pos="1209"/>
        <w:tab w:val="left" w:pos="1134"/>
      </w:tabs>
      <w:spacing w:line="240" w:lineRule="auto"/>
      <w:ind w:left="1135" w:hanging="284"/>
      <w:contextualSpacing/>
    </w:pPr>
  </w:style>
  <w:style w:type="paragraph" w:styleId="Opstilling-talellerbogst5">
    <w:name w:val="List Number 5"/>
    <w:basedOn w:val="Normal"/>
    <w:semiHidden/>
    <w:rsid w:val="00C6748F"/>
    <w:pPr>
      <w:numPr>
        <w:numId w:val="15"/>
      </w:numPr>
      <w:tabs>
        <w:tab w:val="clear" w:pos="1492"/>
        <w:tab w:val="left" w:pos="1418"/>
      </w:tabs>
      <w:spacing w:line="240" w:lineRule="auto"/>
      <w:ind w:left="1418" w:hanging="284"/>
      <w:contextualSpacing/>
    </w:pPr>
  </w:style>
  <w:style w:type="table" w:styleId="Lysskygge">
    <w:name w:val="Light Shading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181818" w:themeColor="text1" w:themeShade="BF"/>
      <w:sz w:val="18"/>
    </w:rPr>
    <w:tblPr>
      <w:tblStyleRowBandSize w:val="1"/>
      <w:tblStyleColBandSize w:val="1"/>
      <w:tblBorders>
        <w:top w:val="single" w:sz="4" w:space="0" w:color="212121" w:themeColor="text1"/>
        <w:bottom w:val="single" w:sz="4" w:space="0" w:color="212121" w:themeColor="text1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text1"/>
          <w:left w:val="nil"/>
          <w:bottom w:val="single" w:sz="8" w:space="0" w:color="2121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text1"/>
          <w:left w:val="nil"/>
          <w:bottom w:val="single" w:sz="8" w:space="0" w:color="2121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00AEA5" w:themeColor="accent2"/>
        <w:bottom w:val="single" w:sz="8" w:space="0" w:color="00AEA5" w:themeColor="accent2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A5" w:themeColor="accent2"/>
          <w:left w:val="nil"/>
          <w:bottom w:val="single" w:sz="8" w:space="0" w:color="00AE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A5" w:themeColor="accent2"/>
          <w:left w:val="nil"/>
          <w:bottom w:val="single" w:sz="8" w:space="0" w:color="00AE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text1"/>
        <w:bottom w:val="single" w:sz="8" w:space="0" w:color="212121" w:themeColor="text1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F" w:themeColor="accent3"/>
          <w:left w:val="nil"/>
          <w:bottom w:val="single" w:sz="8" w:space="0" w:color="0030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F" w:themeColor="accent3"/>
          <w:left w:val="nil"/>
          <w:bottom w:val="single" w:sz="8" w:space="0" w:color="0030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E5E5E5" w:themeColor="accent4"/>
        <w:bottom w:val="single" w:sz="8" w:space="0" w:color="E5E5E5" w:themeColor="accent4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5E5" w:themeColor="accent4"/>
          <w:left w:val="nil"/>
          <w:bottom w:val="single" w:sz="8" w:space="0" w:color="E5E5E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5E5" w:themeColor="accent4"/>
          <w:left w:val="nil"/>
          <w:bottom w:val="single" w:sz="8" w:space="0" w:color="E5E5E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accent6"/>
        <w:bottom w:val="single" w:sz="8" w:space="0" w:color="212121" w:themeColor="accent6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accent6"/>
          <w:left w:val="nil"/>
          <w:bottom w:val="single" w:sz="8" w:space="0" w:color="21212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1" w:themeColor="accent6"/>
          <w:left w:val="nil"/>
          <w:bottom w:val="single" w:sz="8" w:space="0" w:color="21212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</w:style>
  <w:style w:type="table" w:styleId="Lysskygge-farve1">
    <w:name w:val="Light Shading Accent 1"/>
    <w:basedOn w:val="Tabel-Normal"/>
    <w:uiPriority w:val="60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0040D0" w:themeColor="accent1"/>
        <w:bottom w:val="single" w:sz="8" w:space="0" w:color="0040D0" w:themeColor="accent1"/>
      </w:tblBorders>
      <w:tblCellMar>
        <w:top w:w="113" w:type="dxa"/>
        <w:bottom w:w="113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0D0" w:themeColor="accent1"/>
          <w:left w:val="nil"/>
          <w:bottom w:val="single" w:sz="8" w:space="0" w:color="0040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0D0" w:themeColor="accent1"/>
          <w:left w:val="nil"/>
          <w:bottom w:val="single" w:sz="8" w:space="0" w:color="0040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</w:style>
  <w:style w:type="table" w:styleId="Lysliste">
    <w:name w:val="Light List"/>
    <w:basedOn w:val="Tabel-Normal"/>
    <w:uiPriority w:val="61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  <w:tblStylePr w:type="band1Horz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  <w:tblStylePr w:type="band1Horz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0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  <w:tblStylePr w:type="band1Horz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5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  <w:tblStylePr w:type="band1Horz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</w:style>
  <w:style w:type="table" w:styleId="Lysliste-fremhvningsfarve6">
    <w:name w:val="Light List Accent 6"/>
    <w:basedOn w:val="Tabel-Normal"/>
    <w:uiPriority w:val="61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  <w:tblStylePr w:type="band1Horz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</w:style>
  <w:style w:type="table" w:styleId="Lystgitter">
    <w:name w:val="Light Grid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  <w:insideH w:val="single" w:sz="8" w:space="0" w:color="212121" w:themeColor="text1"/>
        <w:insideV w:val="single" w:sz="8" w:space="0" w:color="2121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18" w:space="0" w:color="212121" w:themeColor="text1"/>
          <w:right w:val="single" w:sz="8" w:space="0" w:color="212121" w:themeColor="text1"/>
          <w:insideH w:val="nil"/>
          <w:insideV w:val="single" w:sz="8" w:space="0" w:color="2121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  <w:insideH w:val="nil"/>
          <w:insideV w:val="single" w:sz="8" w:space="0" w:color="2121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</w:tcPr>
    </w:tblStylePr>
    <w:tblStylePr w:type="band1Vert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</w:tcBorders>
        <w:shd w:val="clear" w:color="auto" w:fill="C8C8C8" w:themeFill="text1" w:themeFillTint="3F"/>
      </w:tcPr>
    </w:tblStylePr>
    <w:tblStylePr w:type="band1Horz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  <w:insideV w:val="single" w:sz="8" w:space="0" w:color="212121" w:themeColor="text1"/>
        </w:tcBorders>
        <w:shd w:val="clear" w:color="auto" w:fill="C8C8C8" w:themeFill="text1" w:themeFillTint="3F"/>
      </w:tcPr>
    </w:tblStylePr>
    <w:tblStylePr w:type="band2Horz">
      <w:tblPr/>
      <w:tcPr>
        <w:tcBorders>
          <w:top w:val="single" w:sz="8" w:space="0" w:color="212121" w:themeColor="text1"/>
          <w:left w:val="single" w:sz="8" w:space="0" w:color="212121" w:themeColor="text1"/>
          <w:bottom w:val="single" w:sz="8" w:space="0" w:color="212121" w:themeColor="text1"/>
          <w:right w:val="single" w:sz="8" w:space="0" w:color="212121" w:themeColor="text1"/>
          <w:insideV w:val="single" w:sz="8" w:space="0" w:color="212121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  <w:insideH w:val="single" w:sz="8" w:space="0" w:color="00AEA5" w:themeColor="accent2"/>
        <w:insideV w:val="single" w:sz="8" w:space="0" w:color="00AEA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18" w:space="0" w:color="00AEA5" w:themeColor="accent2"/>
          <w:right w:val="single" w:sz="8" w:space="0" w:color="00AEA5" w:themeColor="accent2"/>
          <w:insideH w:val="nil"/>
          <w:insideV w:val="single" w:sz="8" w:space="0" w:color="00AE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  <w:insideH w:val="nil"/>
          <w:insideV w:val="single" w:sz="8" w:space="0" w:color="00AE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</w:tcPr>
    </w:tblStylePr>
    <w:tblStylePr w:type="band1Vert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</w:tcBorders>
        <w:shd w:val="clear" w:color="auto" w:fill="ABFFFA" w:themeFill="accent2" w:themeFillTint="3F"/>
      </w:tcPr>
    </w:tblStylePr>
    <w:tblStylePr w:type="band1Horz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  <w:insideV w:val="single" w:sz="8" w:space="0" w:color="00AEA5" w:themeColor="accent2"/>
        </w:tcBorders>
        <w:shd w:val="clear" w:color="auto" w:fill="ABFFFA" w:themeFill="accent2" w:themeFillTint="3F"/>
      </w:tcPr>
    </w:tblStylePr>
    <w:tblStylePr w:type="band2Horz">
      <w:tblPr/>
      <w:tcPr>
        <w:tcBorders>
          <w:top w:val="single" w:sz="8" w:space="0" w:color="00AEA5" w:themeColor="accent2"/>
          <w:left w:val="single" w:sz="8" w:space="0" w:color="00AEA5" w:themeColor="accent2"/>
          <w:bottom w:val="single" w:sz="8" w:space="0" w:color="00AEA5" w:themeColor="accent2"/>
          <w:right w:val="single" w:sz="8" w:space="0" w:color="00AEA5" w:themeColor="accent2"/>
          <w:insideV w:val="single" w:sz="8" w:space="0" w:color="00AEA5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  <w:insideH w:val="single" w:sz="8" w:space="0" w:color="00305F" w:themeColor="accent3"/>
        <w:insideV w:val="single" w:sz="8" w:space="0" w:color="0030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18" w:space="0" w:color="00305F" w:themeColor="accent3"/>
          <w:right w:val="single" w:sz="8" w:space="0" w:color="00305F" w:themeColor="accent3"/>
          <w:insideH w:val="nil"/>
          <w:insideV w:val="single" w:sz="8" w:space="0" w:color="0030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  <w:insideH w:val="nil"/>
          <w:insideV w:val="single" w:sz="8" w:space="0" w:color="0030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</w:tcPr>
    </w:tblStylePr>
    <w:tblStylePr w:type="band1Vert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</w:tcBorders>
        <w:shd w:val="clear" w:color="auto" w:fill="98CBFF" w:themeFill="accent3" w:themeFillTint="3F"/>
      </w:tcPr>
    </w:tblStylePr>
    <w:tblStylePr w:type="band1Horz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  <w:insideV w:val="single" w:sz="8" w:space="0" w:color="00305F" w:themeColor="accent3"/>
        </w:tcBorders>
        <w:shd w:val="clear" w:color="auto" w:fill="98CBFF" w:themeFill="accent3" w:themeFillTint="3F"/>
      </w:tcPr>
    </w:tblStylePr>
    <w:tblStylePr w:type="band2Horz">
      <w:tblPr/>
      <w:tcPr>
        <w:tcBorders>
          <w:top w:val="single" w:sz="8" w:space="0" w:color="00305F" w:themeColor="accent3"/>
          <w:left w:val="single" w:sz="8" w:space="0" w:color="00305F" w:themeColor="accent3"/>
          <w:bottom w:val="single" w:sz="8" w:space="0" w:color="00305F" w:themeColor="accent3"/>
          <w:right w:val="single" w:sz="8" w:space="0" w:color="00305F" w:themeColor="accent3"/>
          <w:insideV w:val="single" w:sz="8" w:space="0" w:color="00305F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  <w:insideH w:val="single" w:sz="8" w:space="0" w:color="E5E5E5" w:themeColor="accent4"/>
        <w:insideV w:val="single" w:sz="8" w:space="0" w:color="E5E5E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18" w:space="0" w:color="E5E5E5" w:themeColor="accent4"/>
          <w:right w:val="single" w:sz="8" w:space="0" w:color="E5E5E5" w:themeColor="accent4"/>
          <w:insideH w:val="nil"/>
          <w:insideV w:val="single" w:sz="8" w:space="0" w:color="E5E5E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  <w:insideH w:val="nil"/>
          <w:insideV w:val="single" w:sz="8" w:space="0" w:color="E5E5E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</w:tcPr>
    </w:tblStylePr>
    <w:tblStylePr w:type="band1Vert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</w:tcBorders>
        <w:shd w:val="clear" w:color="auto" w:fill="F8F8F8" w:themeFill="accent4" w:themeFillTint="3F"/>
      </w:tcPr>
    </w:tblStylePr>
    <w:tblStylePr w:type="band1Horz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  <w:insideV w:val="single" w:sz="8" w:space="0" w:color="E5E5E5" w:themeColor="accent4"/>
        </w:tcBorders>
        <w:shd w:val="clear" w:color="auto" w:fill="F8F8F8" w:themeFill="accent4" w:themeFillTint="3F"/>
      </w:tcPr>
    </w:tblStylePr>
    <w:tblStylePr w:type="band2Horz">
      <w:tblPr/>
      <w:tcPr>
        <w:tcBorders>
          <w:top w:val="single" w:sz="8" w:space="0" w:color="E5E5E5" w:themeColor="accent4"/>
          <w:left w:val="single" w:sz="8" w:space="0" w:color="E5E5E5" w:themeColor="accent4"/>
          <w:bottom w:val="single" w:sz="8" w:space="0" w:color="E5E5E5" w:themeColor="accent4"/>
          <w:right w:val="single" w:sz="8" w:space="0" w:color="E5E5E5" w:themeColor="accent4"/>
          <w:insideV w:val="single" w:sz="8" w:space="0" w:color="E5E5E5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  <w:insideH w:val="single" w:sz="8" w:space="0" w:color="999999" w:themeColor="accent5"/>
        <w:insideV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18" w:space="0" w:color="999999" w:themeColor="accent5"/>
          <w:right w:val="single" w:sz="8" w:space="0" w:color="999999" w:themeColor="accent5"/>
          <w:insideH w:val="nil"/>
          <w:insideV w:val="single" w:sz="8" w:space="0" w:color="99999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  <w:insideH w:val="nil"/>
          <w:insideV w:val="single" w:sz="8" w:space="0" w:color="99999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  <w:tblStylePr w:type="band1Vert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  <w:shd w:val="clear" w:color="auto" w:fill="E5E5E5" w:themeFill="accent5" w:themeFillTint="3F"/>
      </w:tcPr>
    </w:tblStylePr>
    <w:tblStylePr w:type="band1Horz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  <w:insideV w:val="single" w:sz="8" w:space="0" w:color="999999" w:themeColor="accent5"/>
        </w:tcBorders>
        <w:shd w:val="clear" w:color="auto" w:fill="E5E5E5" w:themeFill="accent5" w:themeFillTint="3F"/>
      </w:tcPr>
    </w:tblStylePr>
    <w:tblStylePr w:type="band2Horz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  <w:insideV w:val="single" w:sz="8" w:space="0" w:color="999999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  <w:insideH w:val="single" w:sz="8" w:space="0" w:color="212121" w:themeColor="accent6"/>
        <w:insideV w:val="single" w:sz="8" w:space="0" w:color="21212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18" w:space="0" w:color="212121" w:themeColor="accent6"/>
          <w:right w:val="single" w:sz="8" w:space="0" w:color="212121" w:themeColor="accent6"/>
          <w:insideH w:val="nil"/>
          <w:insideV w:val="single" w:sz="8" w:space="0" w:color="21212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  <w:insideH w:val="nil"/>
          <w:insideV w:val="single" w:sz="8" w:space="0" w:color="21212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</w:tcPr>
    </w:tblStylePr>
    <w:tblStylePr w:type="band1Vert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</w:tcBorders>
        <w:shd w:val="clear" w:color="auto" w:fill="C8C8C8" w:themeFill="accent6" w:themeFillTint="3F"/>
      </w:tcPr>
    </w:tblStylePr>
    <w:tblStylePr w:type="band1Horz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  <w:insideV w:val="single" w:sz="8" w:space="0" w:color="212121" w:themeColor="accent6"/>
        </w:tcBorders>
        <w:shd w:val="clear" w:color="auto" w:fill="C8C8C8" w:themeFill="accent6" w:themeFillTint="3F"/>
      </w:tcPr>
    </w:tblStylePr>
    <w:tblStylePr w:type="band2Horz">
      <w:tblPr/>
      <w:tcPr>
        <w:tcBorders>
          <w:top w:val="single" w:sz="8" w:space="0" w:color="212121" w:themeColor="accent6"/>
          <w:left w:val="single" w:sz="8" w:space="0" w:color="212121" w:themeColor="accent6"/>
          <w:bottom w:val="single" w:sz="8" w:space="0" w:color="212121" w:themeColor="accent6"/>
          <w:right w:val="single" w:sz="8" w:space="0" w:color="212121" w:themeColor="accent6"/>
          <w:insideV w:val="single" w:sz="8" w:space="0" w:color="212121" w:themeColor="accent6"/>
        </w:tcBorders>
      </w:tcPr>
    </w:tblStylePr>
  </w:style>
  <w:style w:type="table" w:styleId="Lystgitter-farve1">
    <w:name w:val="Light Grid Accent 1"/>
    <w:basedOn w:val="Tabel-Normal"/>
    <w:uiPriority w:val="62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  <w:insideH w:val="single" w:sz="8" w:space="0" w:color="0040D0" w:themeColor="accent1"/>
        <w:insideV w:val="single" w:sz="8" w:space="0" w:color="0040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18" w:space="0" w:color="0040D0" w:themeColor="accent1"/>
          <w:right w:val="single" w:sz="8" w:space="0" w:color="0040D0" w:themeColor="accent1"/>
          <w:insideH w:val="nil"/>
          <w:insideV w:val="single" w:sz="8" w:space="0" w:color="0040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  <w:insideH w:val="nil"/>
          <w:insideV w:val="single" w:sz="8" w:space="0" w:color="0040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</w:tcPr>
    </w:tblStylePr>
    <w:tblStylePr w:type="band1Vert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</w:tcBorders>
        <w:shd w:val="clear" w:color="auto" w:fill="B4CBFF" w:themeFill="accent1" w:themeFillTint="3F"/>
      </w:tcPr>
    </w:tblStylePr>
    <w:tblStylePr w:type="band1Horz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  <w:insideV w:val="single" w:sz="8" w:space="0" w:color="0040D0" w:themeColor="accent1"/>
        </w:tcBorders>
        <w:shd w:val="clear" w:color="auto" w:fill="B4CBFF" w:themeFill="accent1" w:themeFillTint="3F"/>
      </w:tcPr>
    </w:tblStylePr>
    <w:tblStylePr w:type="band2Horz">
      <w:tblPr/>
      <w:tcPr>
        <w:tcBorders>
          <w:top w:val="single" w:sz="8" w:space="0" w:color="0040D0" w:themeColor="accent1"/>
          <w:left w:val="single" w:sz="8" w:space="0" w:color="0040D0" w:themeColor="accent1"/>
          <w:bottom w:val="single" w:sz="8" w:space="0" w:color="0040D0" w:themeColor="accent1"/>
          <w:right w:val="single" w:sz="8" w:space="0" w:color="0040D0" w:themeColor="accent1"/>
          <w:insideV w:val="single" w:sz="8" w:space="0" w:color="0040D0" w:themeColor="accent1"/>
        </w:tcBorders>
      </w:tcPr>
    </w:tblStylePr>
  </w:style>
  <w:style w:type="table" w:styleId="Mediumskygge1">
    <w:name w:val="Medium Shading 1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585858" w:themeColor="text1" w:themeTint="BF"/>
        <w:left w:val="single" w:sz="8" w:space="0" w:color="585858" w:themeColor="text1" w:themeTint="BF"/>
        <w:bottom w:val="single" w:sz="8" w:space="0" w:color="585858" w:themeColor="text1" w:themeTint="BF"/>
        <w:right w:val="single" w:sz="8" w:space="0" w:color="585858" w:themeColor="text1" w:themeTint="BF"/>
        <w:insideH w:val="single" w:sz="8" w:space="0" w:color="58585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858" w:themeColor="text1" w:themeTint="BF"/>
          <w:left w:val="single" w:sz="8" w:space="0" w:color="585858" w:themeColor="text1" w:themeTint="BF"/>
          <w:bottom w:val="single" w:sz="8" w:space="0" w:color="585858" w:themeColor="text1" w:themeTint="BF"/>
          <w:right w:val="single" w:sz="8" w:space="0" w:color="585858" w:themeColor="text1" w:themeTint="BF"/>
          <w:insideH w:val="nil"/>
          <w:insideV w:val="nil"/>
        </w:tcBorders>
        <w:shd w:val="clear" w:color="auto" w:fill="2121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858" w:themeColor="text1" w:themeTint="BF"/>
          <w:left w:val="single" w:sz="8" w:space="0" w:color="585858" w:themeColor="text1" w:themeTint="BF"/>
          <w:bottom w:val="single" w:sz="8" w:space="0" w:color="585858" w:themeColor="text1" w:themeTint="BF"/>
          <w:right w:val="single" w:sz="8" w:space="0" w:color="58585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8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8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3FFF1" w:themeColor="accent2" w:themeTint="BF"/>
        <w:left w:val="single" w:sz="8" w:space="0" w:color="03FFF1" w:themeColor="accent2" w:themeTint="BF"/>
        <w:bottom w:val="single" w:sz="8" w:space="0" w:color="03FFF1" w:themeColor="accent2" w:themeTint="BF"/>
        <w:right w:val="single" w:sz="8" w:space="0" w:color="03FFF1" w:themeColor="accent2" w:themeTint="BF"/>
        <w:insideH w:val="single" w:sz="8" w:space="0" w:color="03FFF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FFF1" w:themeColor="accent2" w:themeTint="BF"/>
          <w:left w:val="single" w:sz="8" w:space="0" w:color="03FFF1" w:themeColor="accent2" w:themeTint="BF"/>
          <w:bottom w:val="single" w:sz="8" w:space="0" w:color="03FFF1" w:themeColor="accent2" w:themeTint="BF"/>
          <w:right w:val="single" w:sz="8" w:space="0" w:color="03FFF1" w:themeColor="accent2" w:themeTint="BF"/>
          <w:insideH w:val="nil"/>
          <w:insideV w:val="nil"/>
        </w:tcBorders>
        <w:shd w:val="clear" w:color="auto" w:fill="00AE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FFF1" w:themeColor="accent2" w:themeTint="BF"/>
          <w:left w:val="single" w:sz="8" w:space="0" w:color="03FFF1" w:themeColor="accent2" w:themeTint="BF"/>
          <w:bottom w:val="single" w:sz="8" w:space="0" w:color="03FFF1" w:themeColor="accent2" w:themeTint="BF"/>
          <w:right w:val="single" w:sz="8" w:space="0" w:color="03FFF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63C7" w:themeColor="accent3" w:themeTint="BF"/>
        <w:left w:val="single" w:sz="8" w:space="0" w:color="0063C7" w:themeColor="accent3" w:themeTint="BF"/>
        <w:bottom w:val="single" w:sz="8" w:space="0" w:color="0063C7" w:themeColor="accent3" w:themeTint="BF"/>
        <w:right w:val="single" w:sz="8" w:space="0" w:color="0063C7" w:themeColor="accent3" w:themeTint="BF"/>
        <w:insideH w:val="single" w:sz="8" w:space="0" w:color="0063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3C7" w:themeColor="accent3" w:themeTint="BF"/>
          <w:left w:val="single" w:sz="8" w:space="0" w:color="0063C7" w:themeColor="accent3" w:themeTint="BF"/>
          <w:bottom w:val="single" w:sz="8" w:space="0" w:color="0063C7" w:themeColor="accent3" w:themeTint="BF"/>
          <w:right w:val="single" w:sz="8" w:space="0" w:color="0063C7" w:themeColor="accent3" w:themeTint="BF"/>
          <w:insideH w:val="nil"/>
          <w:insideV w:val="nil"/>
        </w:tcBorders>
        <w:shd w:val="clear" w:color="auto" w:fill="0030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3C7" w:themeColor="accent3" w:themeTint="BF"/>
          <w:left w:val="single" w:sz="8" w:space="0" w:color="0063C7" w:themeColor="accent3" w:themeTint="BF"/>
          <w:bottom w:val="single" w:sz="8" w:space="0" w:color="0063C7" w:themeColor="accent3" w:themeTint="BF"/>
          <w:right w:val="single" w:sz="8" w:space="0" w:color="0063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EBEBEB" w:themeColor="accent4" w:themeTint="BF"/>
        <w:left w:val="single" w:sz="8" w:space="0" w:color="EBEBEB" w:themeColor="accent4" w:themeTint="BF"/>
        <w:bottom w:val="single" w:sz="8" w:space="0" w:color="EBEBEB" w:themeColor="accent4" w:themeTint="BF"/>
        <w:right w:val="single" w:sz="8" w:space="0" w:color="EBEBEB" w:themeColor="accent4" w:themeTint="BF"/>
        <w:insideH w:val="single" w:sz="8" w:space="0" w:color="EBEBE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BEB" w:themeColor="accent4" w:themeTint="BF"/>
          <w:left w:val="single" w:sz="8" w:space="0" w:color="EBEBEB" w:themeColor="accent4" w:themeTint="BF"/>
          <w:bottom w:val="single" w:sz="8" w:space="0" w:color="EBEBEB" w:themeColor="accent4" w:themeTint="BF"/>
          <w:right w:val="single" w:sz="8" w:space="0" w:color="EBEBEB" w:themeColor="accent4" w:themeTint="BF"/>
          <w:insideH w:val="nil"/>
          <w:insideV w:val="nil"/>
        </w:tcBorders>
        <w:shd w:val="clear" w:color="auto" w:fill="E5E5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BEB" w:themeColor="accent4" w:themeTint="BF"/>
          <w:left w:val="single" w:sz="8" w:space="0" w:color="EBEBEB" w:themeColor="accent4" w:themeTint="BF"/>
          <w:bottom w:val="single" w:sz="8" w:space="0" w:color="EBEBEB" w:themeColor="accent4" w:themeTint="BF"/>
          <w:right w:val="single" w:sz="8" w:space="0" w:color="EBEBE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B2B2B2" w:themeColor="accent5" w:themeTint="BF"/>
        <w:left w:val="single" w:sz="8" w:space="0" w:color="B2B2B2" w:themeColor="accent5" w:themeTint="BF"/>
        <w:bottom w:val="single" w:sz="8" w:space="0" w:color="B2B2B2" w:themeColor="accent5" w:themeTint="BF"/>
        <w:right w:val="single" w:sz="8" w:space="0" w:color="B2B2B2" w:themeColor="accent5" w:themeTint="BF"/>
        <w:insideH w:val="single" w:sz="8" w:space="0" w:color="B2B2B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5" w:themeTint="BF"/>
          <w:left w:val="single" w:sz="8" w:space="0" w:color="B2B2B2" w:themeColor="accent5" w:themeTint="BF"/>
          <w:bottom w:val="single" w:sz="8" w:space="0" w:color="B2B2B2" w:themeColor="accent5" w:themeTint="BF"/>
          <w:right w:val="single" w:sz="8" w:space="0" w:color="B2B2B2" w:themeColor="accent5" w:themeTint="BF"/>
          <w:insideH w:val="nil"/>
          <w:insideV w:val="nil"/>
        </w:tcBorders>
        <w:shd w:val="clear" w:color="auto" w:fill="99999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5" w:themeTint="BF"/>
          <w:left w:val="single" w:sz="8" w:space="0" w:color="B2B2B2" w:themeColor="accent5" w:themeTint="BF"/>
          <w:bottom w:val="single" w:sz="8" w:space="0" w:color="B2B2B2" w:themeColor="accent5" w:themeTint="BF"/>
          <w:right w:val="single" w:sz="8" w:space="0" w:color="B2B2B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585858" w:themeColor="accent6" w:themeTint="BF"/>
        <w:left w:val="single" w:sz="8" w:space="0" w:color="585858" w:themeColor="accent6" w:themeTint="BF"/>
        <w:bottom w:val="single" w:sz="8" w:space="0" w:color="585858" w:themeColor="accent6" w:themeTint="BF"/>
        <w:right w:val="single" w:sz="8" w:space="0" w:color="585858" w:themeColor="accent6" w:themeTint="BF"/>
        <w:insideH w:val="single" w:sz="8" w:space="0" w:color="58585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858" w:themeColor="accent6" w:themeTint="BF"/>
          <w:left w:val="single" w:sz="8" w:space="0" w:color="585858" w:themeColor="accent6" w:themeTint="BF"/>
          <w:bottom w:val="single" w:sz="8" w:space="0" w:color="585858" w:themeColor="accent6" w:themeTint="BF"/>
          <w:right w:val="single" w:sz="8" w:space="0" w:color="585858" w:themeColor="accent6" w:themeTint="BF"/>
          <w:insideH w:val="nil"/>
          <w:insideV w:val="nil"/>
        </w:tcBorders>
        <w:shd w:val="clear" w:color="auto" w:fill="21212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858" w:themeColor="accent6" w:themeTint="BF"/>
          <w:left w:val="single" w:sz="8" w:space="0" w:color="585858" w:themeColor="accent6" w:themeTint="BF"/>
          <w:bottom w:val="single" w:sz="8" w:space="0" w:color="585858" w:themeColor="accent6" w:themeTint="BF"/>
          <w:right w:val="single" w:sz="8" w:space="0" w:color="58585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1C61FF" w:themeColor="accent1" w:themeTint="BF"/>
        <w:left w:val="single" w:sz="8" w:space="0" w:color="1C61FF" w:themeColor="accent1" w:themeTint="BF"/>
        <w:bottom w:val="single" w:sz="8" w:space="0" w:color="1C61FF" w:themeColor="accent1" w:themeTint="BF"/>
        <w:right w:val="single" w:sz="8" w:space="0" w:color="1C61FF" w:themeColor="accent1" w:themeTint="BF"/>
        <w:insideH w:val="single" w:sz="8" w:space="0" w:color="1C61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C61FF" w:themeColor="accent1" w:themeTint="BF"/>
          <w:left w:val="single" w:sz="8" w:space="0" w:color="1C61FF" w:themeColor="accent1" w:themeTint="BF"/>
          <w:bottom w:val="single" w:sz="8" w:space="0" w:color="1C61FF" w:themeColor="accent1" w:themeTint="BF"/>
          <w:right w:val="single" w:sz="8" w:space="0" w:color="1C61FF" w:themeColor="accent1" w:themeTint="BF"/>
          <w:insideH w:val="nil"/>
          <w:insideV w:val="nil"/>
        </w:tcBorders>
        <w:shd w:val="clear" w:color="auto" w:fill="0040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61FF" w:themeColor="accent1" w:themeTint="BF"/>
          <w:left w:val="single" w:sz="8" w:space="0" w:color="1C61FF" w:themeColor="accent1" w:themeTint="BF"/>
          <w:bottom w:val="single" w:sz="8" w:space="0" w:color="1C61FF" w:themeColor="accent1" w:themeTint="BF"/>
          <w:right w:val="single" w:sz="8" w:space="0" w:color="1C61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C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0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0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0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5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5E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0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0D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0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text1"/>
        <w:bottom w:val="single" w:sz="8" w:space="0" w:color="2121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1" w:themeColor="text1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212121" w:themeColor="text1"/>
          <w:bottom w:val="single" w:sz="8" w:space="0" w:color="2121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1" w:themeColor="text1"/>
          <w:bottom w:val="single" w:sz="8" w:space="0" w:color="212121" w:themeColor="text1"/>
        </w:tcBorders>
      </w:tcPr>
    </w:tblStylePr>
    <w:tblStylePr w:type="band1Vert">
      <w:tblPr/>
      <w:tcPr>
        <w:shd w:val="clear" w:color="auto" w:fill="C8C8C8" w:themeFill="text1" w:themeFillTint="3F"/>
      </w:tcPr>
    </w:tblStylePr>
    <w:tblStylePr w:type="band1Horz">
      <w:tblPr/>
      <w:tcPr>
        <w:shd w:val="clear" w:color="auto" w:fill="C8C8C8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00AEA5" w:themeColor="accent2"/>
        <w:bottom w:val="single" w:sz="8" w:space="0" w:color="00AEA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A5" w:themeColor="accent2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00AEA5" w:themeColor="accent2"/>
          <w:bottom w:val="single" w:sz="8" w:space="0" w:color="00AE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A5" w:themeColor="accent2"/>
          <w:bottom w:val="single" w:sz="8" w:space="0" w:color="00AEA5" w:themeColor="accent2"/>
        </w:tcBorders>
      </w:tcPr>
    </w:tblStylePr>
    <w:tblStylePr w:type="band1Vert">
      <w:tblPr/>
      <w:tcPr>
        <w:shd w:val="clear" w:color="auto" w:fill="ABFFFA" w:themeFill="accent2" w:themeFillTint="3F"/>
      </w:tcPr>
    </w:tblStylePr>
    <w:tblStylePr w:type="band1Horz">
      <w:tblPr/>
      <w:tcPr>
        <w:shd w:val="clear" w:color="auto" w:fill="ABFFFA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00305F" w:themeColor="accent3"/>
        <w:bottom w:val="single" w:sz="8" w:space="0" w:color="0030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05F" w:themeColor="accent3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00305F" w:themeColor="accent3"/>
          <w:bottom w:val="single" w:sz="8" w:space="0" w:color="0030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05F" w:themeColor="accent3"/>
          <w:bottom w:val="single" w:sz="8" w:space="0" w:color="00305F" w:themeColor="accent3"/>
        </w:tcBorders>
      </w:tcPr>
    </w:tblStylePr>
    <w:tblStylePr w:type="band1Vert">
      <w:tblPr/>
      <w:tcPr>
        <w:shd w:val="clear" w:color="auto" w:fill="98CBFF" w:themeFill="accent3" w:themeFillTint="3F"/>
      </w:tcPr>
    </w:tblStylePr>
    <w:tblStylePr w:type="band1Horz">
      <w:tblPr/>
      <w:tcPr>
        <w:shd w:val="clear" w:color="auto" w:fill="98CBFF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E5E5E5" w:themeColor="accent4"/>
        <w:bottom w:val="single" w:sz="8" w:space="0" w:color="E5E5E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5E5" w:themeColor="accent4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E5E5E5" w:themeColor="accent4"/>
          <w:bottom w:val="single" w:sz="8" w:space="0" w:color="E5E5E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5E5" w:themeColor="accent4"/>
          <w:bottom w:val="single" w:sz="8" w:space="0" w:color="E5E5E5" w:themeColor="accent4"/>
        </w:tcBorders>
      </w:tcPr>
    </w:tblStylePr>
    <w:tblStylePr w:type="band1Vert">
      <w:tblPr/>
      <w:tcPr>
        <w:shd w:val="clear" w:color="auto" w:fill="F8F8F8" w:themeFill="accent4" w:themeFillTint="3F"/>
      </w:tcPr>
    </w:tblStylePr>
    <w:tblStylePr w:type="band1Horz">
      <w:tblPr/>
      <w:tcPr>
        <w:shd w:val="clear" w:color="auto" w:fill="F8F8F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5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999999" w:themeColor="accent5"/>
          <w:bottom w:val="single" w:sz="8" w:space="0" w:color="99999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5"/>
          <w:bottom w:val="single" w:sz="8" w:space="0" w:color="999999" w:themeColor="accent5"/>
        </w:tcBorders>
      </w:tcPr>
    </w:tblStylePr>
    <w:tblStylePr w:type="band1Vert">
      <w:tblPr/>
      <w:tcPr>
        <w:shd w:val="clear" w:color="auto" w:fill="E5E5E5" w:themeFill="accent5" w:themeFillTint="3F"/>
      </w:tcPr>
    </w:tblStylePr>
    <w:tblStylePr w:type="band1Horz">
      <w:tblPr/>
      <w:tcPr>
        <w:shd w:val="clear" w:color="auto" w:fill="E5E5E5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accent6"/>
        <w:bottom w:val="single" w:sz="8" w:space="0" w:color="21212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1" w:themeColor="accent6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212121" w:themeColor="accent6"/>
          <w:bottom w:val="single" w:sz="8" w:space="0" w:color="2121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1" w:themeColor="accent6"/>
          <w:bottom w:val="single" w:sz="8" w:space="0" w:color="212121" w:themeColor="accent6"/>
        </w:tcBorders>
      </w:tcPr>
    </w:tblStylePr>
    <w:tblStylePr w:type="band1Vert">
      <w:tblPr/>
      <w:tcPr>
        <w:shd w:val="clear" w:color="auto" w:fill="C8C8C8" w:themeFill="accent6" w:themeFillTint="3F"/>
      </w:tcPr>
    </w:tblStylePr>
    <w:tblStylePr w:type="band1Horz">
      <w:tblPr/>
      <w:tcPr>
        <w:shd w:val="clear" w:color="auto" w:fill="C8C8C8" w:themeFill="accent6" w:themeFillTint="3F"/>
      </w:tcPr>
    </w:tblStylePr>
  </w:style>
  <w:style w:type="table" w:styleId="Mediumliste1-farve1">
    <w:name w:val="Medium List 1 Accent 1"/>
    <w:basedOn w:val="Tabel-Normal"/>
    <w:uiPriority w:val="65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8" w:space="0" w:color="0040D0" w:themeColor="accent1"/>
        <w:bottom w:val="single" w:sz="8" w:space="0" w:color="0040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0D0" w:themeColor="accent1"/>
        </w:tcBorders>
      </w:tcPr>
    </w:tblStylePr>
    <w:tblStylePr w:type="lastRow">
      <w:rPr>
        <w:b/>
        <w:bCs/>
        <w:color w:val="00305F" w:themeColor="text2"/>
      </w:rPr>
      <w:tblPr/>
      <w:tcPr>
        <w:tcBorders>
          <w:top w:val="single" w:sz="8" w:space="0" w:color="0040D0" w:themeColor="accent1"/>
          <w:bottom w:val="single" w:sz="8" w:space="0" w:color="0040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0D0" w:themeColor="accent1"/>
          <w:bottom w:val="single" w:sz="8" w:space="0" w:color="0040D0" w:themeColor="accent1"/>
        </w:tcBorders>
      </w:tcPr>
    </w:tblStylePr>
    <w:tblStylePr w:type="band1Vert">
      <w:tblPr/>
      <w:tcPr>
        <w:shd w:val="clear" w:color="auto" w:fill="B4CBFF" w:themeFill="accent1" w:themeFillTint="3F"/>
      </w:tcPr>
    </w:tblStylePr>
    <w:tblStylePr w:type="band1Horz">
      <w:tblPr/>
      <w:tcPr>
        <w:shd w:val="clear" w:color="auto" w:fill="B4CBFF" w:themeFill="accent1" w:themeFillTint="3F"/>
      </w:tcPr>
    </w:tblStylePr>
  </w:style>
  <w:style w:type="table" w:styleId="Mediumliste2">
    <w:name w:val="Medium List 2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8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0D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0D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0D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0D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CB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0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305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0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0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5E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E5E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5E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5E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212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585858" w:themeColor="text1" w:themeTint="BF"/>
        <w:left w:val="single" w:sz="8" w:space="0" w:color="585858" w:themeColor="text1" w:themeTint="BF"/>
        <w:bottom w:val="single" w:sz="8" w:space="0" w:color="585858" w:themeColor="text1" w:themeTint="BF"/>
        <w:right w:val="single" w:sz="8" w:space="0" w:color="585858" w:themeColor="text1" w:themeTint="BF"/>
        <w:insideH w:val="single" w:sz="8" w:space="0" w:color="585858" w:themeColor="text1" w:themeTint="BF"/>
        <w:insideV w:val="single" w:sz="8" w:space="0" w:color="585858" w:themeColor="text1" w:themeTint="BF"/>
      </w:tblBorders>
    </w:tblPr>
    <w:tcPr>
      <w:shd w:val="clear" w:color="auto" w:fill="C8C8C8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85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9090" w:themeFill="text1" w:themeFillTint="7F"/>
      </w:tcPr>
    </w:tblStylePr>
    <w:tblStylePr w:type="band1Horz">
      <w:tblPr/>
      <w:tcPr>
        <w:shd w:val="clear" w:color="auto" w:fill="90909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1C61FF" w:themeColor="accent1" w:themeTint="BF"/>
        <w:left w:val="single" w:sz="8" w:space="0" w:color="1C61FF" w:themeColor="accent1" w:themeTint="BF"/>
        <w:bottom w:val="single" w:sz="8" w:space="0" w:color="1C61FF" w:themeColor="accent1" w:themeTint="BF"/>
        <w:right w:val="single" w:sz="8" w:space="0" w:color="1C61FF" w:themeColor="accent1" w:themeTint="BF"/>
        <w:insideH w:val="single" w:sz="8" w:space="0" w:color="1C61FF" w:themeColor="accent1" w:themeTint="BF"/>
        <w:insideV w:val="single" w:sz="8" w:space="0" w:color="1C61FF" w:themeColor="accent1" w:themeTint="BF"/>
      </w:tblBorders>
    </w:tblPr>
    <w:tcPr>
      <w:shd w:val="clear" w:color="auto" w:fill="B4C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C61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96FF" w:themeFill="accent1" w:themeFillTint="7F"/>
      </w:tcPr>
    </w:tblStylePr>
    <w:tblStylePr w:type="band1Horz">
      <w:tblPr/>
      <w:tcPr>
        <w:shd w:val="clear" w:color="auto" w:fill="6896FF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3FFF1" w:themeColor="accent2" w:themeTint="BF"/>
        <w:left w:val="single" w:sz="8" w:space="0" w:color="03FFF1" w:themeColor="accent2" w:themeTint="BF"/>
        <w:bottom w:val="single" w:sz="8" w:space="0" w:color="03FFF1" w:themeColor="accent2" w:themeTint="BF"/>
        <w:right w:val="single" w:sz="8" w:space="0" w:color="03FFF1" w:themeColor="accent2" w:themeTint="BF"/>
        <w:insideH w:val="single" w:sz="8" w:space="0" w:color="03FFF1" w:themeColor="accent2" w:themeTint="BF"/>
        <w:insideV w:val="single" w:sz="8" w:space="0" w:color="03FFF1" w:themeColor="accent2" w:themeTint="BF"/>
      </w:tblBorders>
    </w:tblPr>
    <w:tcPr>
      <w:shd w:val="clear" w:color="auto" w:fill="AB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FFF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7FFF5" w:themeFill="accent2" w:themeFillTint="7F"/>
      </w:tcPr>
    </w:tblStylePr>
    <w:tblStylePr w:type="band1Horz">
      <w:tblPr/>
      <w:tcPr>
        <w:shd w:val="clear" w:color="auto" w:fill="57FFF5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0063C7" w:themeColor="accent3" w:themeTint="BF"/>
        <w:left w:val="single" w:sz="8" w:space="0" w:color="0063C7" w:themeColor="accent3" w:themeTint="BF"/>
        <w:bottom w:val="single" w:sz="8" w:space="0" w:color="0063C7" w:themeColor="accent3" w:themeTint="BF"/>
        <w:right w:val="single" w:sz="8" w:space="0" w:color="0063C7" w:themeColor="accent3" w:themeTint="BF"/>
        <w:insideH w:val="single" w:sz="8" w:space="0" w:color="0063C7" w:themeColor="accent3" w:themeTint="BF"/>
        <w:insideV w:val="single" w:sz="8" w:space="0" w:color="0063C7" w:themeColor="accent3" w:themeTint="BF"/>
      </w:tblBorders>
    </w:tblPr>
    <w:tcPr>
      <w:shd w:val="clear" w:color="auto" w:fill="D4E9FF" w:themeFill="accent3" w:themeFillTint="1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3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7FF" w:themeFill="accent3" w:themeFillTint="7F"/>
      </w:tcPr>
    </w:tblStylePr>
    <w:tblStylePr w:type="band1Horz">
      <w:tblPr/>
      <w:tcPr>
        <w:shd w:val="clear" w:color="auto" w:fill="3097FF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EBEBEB" w:themeColor="accent4" w:themeTint="BF"/>
        <w:left w:val="single" w:sz="8" w:space="0" w:color="EBEBEB" w:themeColor="accent4" w:themeTint="BF"/>
        <w:bottom w:val="single" w:sz="8" w:space="0" w:color="EBEBEB" w:themeColor="accent4" w:themeTint="BF"/>
        <w:right w:val="single" w:sz="8" w:space="0" w:color="EBEBEB" w:themeColor="accent4" w:themeTint="BF"/>
        <w:insideH w:val="single" w:sz="8" w:space="0" w:color="EBEBEB" w:themeColor="accent4" w:themeTint="BF"/>
        <w:insideV w:val="single" w:sz="8" w:space="0" w:color="EBEBEB" w:themeColor="accent4" w:themeTint="BF"/>
      </w:tblBorders>
    </w:tblPr>
    <w:tcPr>
      <w:shd w:val="clear" w:color="auto" w:fill="F8F8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BE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4" w:themeFillTint="7F"/>
      </w:tcPr>
    </w:tblStylePr>
    <w:tblStylePr w:type="band1Horz">
      <w:tblPr/>
      <w:tcPr>
        <w:shd w:val="clear" w:color="auto" w:fill="F2F2F2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B2B2B2" w:themeColor="accent5" w:themeTint="BF"/>
        <w:left w:val="single" w:sz="8" w:space="0" w:color="B2B2B2" w:themeColor="accent5" w:themeTint="BF"/>
        <w:bottom w:val="single" w:sz="8" w:space="0" w:color="B2B2B2" w:themeColor="accent5" w:themeTint="BF"/>
        <w:right w:val="single" w:sz="8" w:space="0" w:color="B2B2B2" w:themeColor="accent5" w:themeTint="BF"/>
        <w:insideH w:val="single" w:sz="8" w:space="0" w:color="B2B2B2" w:themeColor="accent5" w:themeTint="BF"/>
        <w:insideV w:val="single" w:sz="8" w:space="0" w:color="B2B2B2" w:themeColor="accent5" w:themeTint="BF"/>
      </w:tblBorders>
    </w:tblPr>
    <w:tcPr>
      <w:shd w:val="clear" w:color="auto" w:fill="E5E5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5" w:themeFillTint="7F"/>
      </w:tcPr>
    </w:tblStylePr>
    <w:tblStylePr w:type="band1Horz">
      <w:tblPr/>
      <w:tcPr>
        <w:shd w:val="clear" w:color="auto" w:fill="CCCCCC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585858" w:themeColor="accent6" w:themeTint="BF"/>
        <w:left w:val="single" w:sz="8" w:space="0" w:color="585858" w:themeColor="accent6" w:themeTint="BF"/>
        <w:bottom w:val="single" w:sz="8" w:space="0" w:color="585858" w:themeColor="accent6" w:themeTint="BF"/>
        <w:right w:val="single" w:sz="8" w:space="0" w:color="585858" w:themeColor="accent6" w:themeTint="BF"/>
        <w:insideH w:val="single" w:sz="8" w:space="0" w:color="585858" w:themeColor="accent6" w:themeTint="BF"/>
        <w:insideV w:val="single" w:sz="8" w:space="0" w:color="585858" w:themeColor="accent6" w:themeTint="BF"/>
      </w:tblBorders>
    </w:tblPr>
    <w:tcPr>
      <w:shd w:val="clear" w:color="auto" w:fill="C8C8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85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9090" w:themeFill="accent6" w:themeFillTint="7F"/>
      </w:tcPr>
    </w:tblStylePr>
    <w:tblStylePr w:type="band1Horz">
      <w:tblPr/>
      <w:tcPr>
        <w:shd w:val="clear" w:color="auto" w:fill="909090" w:themeFill="accent6" w:themeFillTint="7F"/>
      </w:tcPr>
    </w:tblStylePr>
  </w:style>
  <w:style w:type="table" w:styleId="Mediumgitter2">
    <w:name w:val="Medium Grid 2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text1"/>
        <w:left w:val="single" w:sz="8" w:space="0" w:color="212121" w:themeColor="text1"/>
        <w:bottom w:val="single" w:sz="8" w:space="0" w:color="212121" w:themeColor="text1"/>
        <w:right w:val="single" w:sz="8" w:space="0" w:color="212121" w:themeColor="text1"/>
        <w:insideH w:val="single" w:sz="8" w:space="0" w:color="212121" w:themeColor="text1"/>
        <w:insideV w:val="single" w:sz="8" w:space="0" w:color="212121" w:themeColor="text1"/>
      </w:tblBorders>
    </w:tblPr>
    <w:tcPr>
      <w:shd w:val="clear" w:color="auto" w:fill="C8C8C8" w:themeFill="text1" w:themeFillTint="3F"/>
    </w:tcPr>
    <w:tblStylePr w:type="firstRow">
      <w:rPr>
        <w:b/>
        <w:bCs/>
        <w:color w:val="212121" w:themeColor="text1"/>
      </w:rPr>
      <w:tblPr/>
      <w:tcPr>
        <w:shd w:val="clear" w:color="auto" w:fill="E9E9E9" w:themeFill="text1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text1" w:themeFillTint="33"/>
      </w:tcPr>
    </w:tblStylePr>
    <w:tblStylePr w:type="band1Vert">
      <w:tblPr/>
      <w:tcPr>
        <w:shd w:val="clear" w:color="auto" w:fill="909090" w:themeFill="text1" w:themeFillTint="7F"/>
      </w:tcPr>
    </w:tblStylePr>
    <w:tblStylePr w:type="band1Horz">
      <w:tblPr/>
      <w:tcPr>
        <w:tcBorders>
          <w:insideH w:val="single" w:sz="6" w:space="0" w:color="212121" w:themeColor="text1"/>
          <w:insideV w:val="single" w:sz="6" w:space="0" w:color="212121" w:themeColor="text1"/>
        </w:tcBorders>
        <w:shd w:val="clear" w:color="auto" w:fill="90909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0040D0" w:themeColor="accent1"/>
        <w:left w:val="single" w:sz="8" w:space="0" w:color="0040D0" w:themeColor="accent1"/>
        <w:bottom w:val="single" w:sz="8" w:space="0" w:color="0040D0" w:themeColor="accent1"/>
        <w:right w:val="single" w:sz="8" w:space="0" w:color="0040D0" w:themeColor="accent1"/>
        <w:insideH w:val="single" w:sz="8" w:space="0" w:color="0040D0" w:themeColor="accent1"/>
        <w:insideV w:val="single" w:sz="8" w:space="0" w:color="0040D0" w:themeColor="accent1"/>
      </w:tblBorders>
    </w:tblPr>
    <w:tcPr>
      <w:shd w:val="clear" w:color="auto" w:fill="B4CBFF" w:themeFill="accent1" w:themeFillTint="3F"/>
    </w:tcPr>
    <w:tblStylePr w:type="firstRow">
      <w:rPr>
        <w:b/>
        <w:bCs/>
        <w:color w:val="212121" w:themeColor="text1"/>
      </w:rPr>
      <w:tblPr/>
      <w:tcPr>
        <w:shd w:val="clear" w:color="auto" w:fill="E1EAFF" w:themeFill="accent1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4FF" w:themeFill="accent1" w:themeFillTint="33"/>
      </w:tcPr>
    </w:tblStylePr>
    <w:tblStylePr w:type="band1Vert">
      <w:tblPr/>
      <w:tcPr>
        <w:shd w:val="clear" w:color="auto" w:fill="6896FF" w:themeFill="accent1" w:themeFillTint="7F"/>
      </w:tcPr>
    </w:tblStylePr>
    <w:tblStylePr w:type="band1Horz">
      <w:tblPr/>
      <w:tcPr>
        <w:tcBorders>
          <w:insideH w:val="single" w:sz="6" w:space="0" w:color="0040D0" w:themeColor="accent1"/>
          <w:insideV w:val="single" w:sz="6" w:space="0" w:color="0040D0" w:themeColor="accent1"/>
        </w:tcBorders>
        <w:shd w:val="clear" w:color="auto" w:fill="689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00AEA5" w:themeColor="accent2"/>
        <w:left w:val="single" w:sz="8" w:space="0" w:color="00AEA5" w:themeColor="accent2"/>
        <w:bottom w:val="single" w:sz="8" w:space="0" w:color="00AEA5" w:themeColor="accent2"/>
        <w:right w:val="single" w:sz="8" w:space="0" w:color="00AEA5" w:themeColor="accent2"/>
        <w:insideH w:val="single" w:sz="8" w:space="0" w:color="00AEA5" w:themeColor="accent2"/>
        <w:insideV w:val="single" w:sz="8" w:space="0" w:color="00AEA5" w:themeColor="accent2"/>
      </w:tblBorders>
    </w:tblPr>
    <w:tcPr>
      <w:shd w:val="clear" w:color="auto" w:fill="ABFFFA" w:themeFill="accent2" w:themeFillTint="3F"/>
    </w:tcPr>
    <w:tblStylePr w:type="firstRow">
      <w:rPr>
        <w:b/>
        <w:bCs/>
        <w:color w:val="212121" w:themeColor="text1"/>
      </w:rPr>
      <w:tblPr/>
      <w:tcPr>
        <w:shd w:val="clear" w:color="auto" w:fill="DEFFFD" w:themeFill="accent2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FFB" w:themeFill="accent2" w:themeFillTint="33"/>
      </w:tcPr>
    </w:tblStylePr>
    <w:tblStylePr w:type="band1Vert">
      <w:tblPr/>
      <w:tcPr>
        <w:shd w:val="clear" w:color="auto" w:fill="57FFF5" w:themeFill="accent2" w:themeFillTint="7F"/>
      </w:tcPr>
    </w:tblStylePr>
    <w:tblStylePr w:type="band1Horz">
      <w:tblPr/>
      <w:tcPr>
        <w:tcBorders>
          <w:insideH w:val="single" w:sz="6" w:space="0" w:color="00AEA5" w:themeColor="accent2"/>
          <w:insideV w:val="single" w:sz="6" w:space="0" w:color="00AEA5" w:themeColor="accent2"/>
        </w:tcBorders>
        <w:shd w:val="clear" w:color="auto" w:fill="57FFF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00305F" w:themeColor="accent3"/>
        <w:left w:val="single" w:sz="8" w:space="0" w:color="00305F" w:themeColor="accent3"/>
        <w:bottom w:val="single" w:sz="8" w:space="0" w:color="00305F" w:themeColor="accent3"/>
        <w:right w:val="single" w:sz="8" w:space="0" w:color="00305F" w:themeColor="accent3"/>
        <w:insideH w:val="single" w:sz="8" w:space="0" w:color="00305F" w:themeColor="accent3"/>
        <w:insideV w:val="single" w:sz="8" w:space="0" w:color="00305F" w:themeColor="accent3"/>
      </w:tblBorders>
    </w:tblPr>
    <w:tcPr>
      <w:shd w:val="clear" w:color="auto" w:fill="98CBFF" w:themeFill="accent3" w:themeFillTint="3F"/>
    </w:tcPr>
    <w:tblStylePr w:type="firstRow">
      <w:rPr>
        <w:b/>
        <w:bCs/>
        <w:color w:val="212121" w:themeColor="text1"/>
      </w:rPr>
      <w:tblPr/>
      <w:tcPr>
        <w:shd w:val="clear" w:color="auto" w:fill="D6EAFF" w:themeFill="accent3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5FF" w:themeFill="accent3" w:themeFillTint="33"/>
      </w:tcPr>
    </w:tblStylePr>
    <w:tblStylePr w:type="band1Vert">
      <w:tblPr/>
      <w:tcPr>
        <w:shd w:val="clear" w:color="auto" w:fill="3097FF" w:themeFill="accent3" w:themeFillTint="7F"/>
      </w:tcPr>
    </w:tblStylePr>
    <w:tblStylePr w:type="band1Horz">
      <w:tblPr/>
      <w:tcPr>
        <w:tcBorders>
          <w:insideH w:val="single" w:sz="6" w:space="0" w:color="00305F" w:themeColor="accent3"/>
          <w:insideV w:val="single" w:sz="6" w:space="0" w:color="00305F" w:themeColor="accent3"/>
        </w:tcBorders>
        <w:shd w:val="clear" w:color="auto" w:fill="309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E5E5E5" w:themeColor="accent4"/>
        <w:left w:val="single" w:sz="8" w:space="0" w:color="E5E5E5" w:themeColor="accent4"/>
        <w:bottom w:val="single" w:sz="8" w:space="0" w:color="E5E5E5" w:themeColor="accent4"/>
        <w:right w:val="single" w:sz="8" w:space="0" w:color="E5E5E5" w:themeColor="accent4"/>
        <w:insideH w:val="single" w:sz="8" w:space="0" w:color="E5E5E5" w:themeColor="accent4"/>
        <w:insideV w:val="single" w:sz="8" w:space="0" w:color="E5E5E5" w:themeColor="accent4"/>
      </w:tblBorders>
    </w:tblPr>
    <w:tcPr>
      <w:shd w:val="clear" w:color="auto" w:fill="F8F8F8" w:themeFill="accent4" w:themeFillTint="3F"/>
    </w:tcPr>
    <w:tblStylePr w:type="firstRow">
      <w:rPr>
        <w:b/>
        <w:bCs/>
        <w:color w:val="212121" w:themeColor="text1"/>
      </w:rPr>
      <w:tblPr/>
      <w:tcPr>
        <w:shd w:val="clear" w:color="auto" w:fill="FCFCFC" w:themeFill="accent4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4" w:themeFillTint="33"/>
      </w:tcPr>
    </w:tblStylePr>
    <w:tblStylePr w:type="band1Vert">
      <w:tblPr/>
      <w:tcPr>
        <w:shd w:val="clear" w:color="auto" w:fill="F2F2F2" w:themeFill="accent4" w:themeFillTint="7F"/>
      </w:tcPr>
    </w:tblStylePr>
    <w:tblStylePr w:type="band1Horz">
      <w:tblPr/>
      <w:tcPr>
        <w:tcBorders>
          <w:insideH w:val="single" w:sz="6" w:space="0" w:color="E5E5E5" w:themeColor="accent4"/>
          <w:insideV w:val="single" w:sz="6" w:space="0" w:color="E5E5E5" w:themeColor="accent4"/>
        </w:tcBorders>
        <w:shd w:val="clear" w:color="auto" w:fill="F2F2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  <w:insideH w:val="single" w:sz="8" w:space="0" w:color="999999" w:themeColor="accent5"/>
        <w:insideV w:val="single" w:sz="8" w:space="0" w:color="999999" w:themeColor="accent5"/>
      </w:tblBorders>
    </w:tblPr>
    <w:tcPr>
      <w:shd w:val="clear" w:color="auto" w:fill="E5E5E5" w:themeFill="accent5" w:themeFillTint="3F"/>
    </w:tcPr>
    <w:tblStylePr w:type="firstRow">
      <w:rPr>
        <w:b/>
        <w:bCs/>
        <w:color w:val="212121" w:themeColor="text1"/>
      </w:rPr>
      <w:tblPr/>
      <w:tcPr>
        <w:shd w:val="clear" w:color="auto" w:fill="F5F5F5" w:themeFill="accent5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5" w:themeFillTint="33"/>
      </w:tcPr>
    </w:tblStylePr>
    <w:tblStylePr w:type="band1Vert">
      <w:tblPr/>
      <w:tcPr>
        <w:shd w:val="clear" w:color="auto" w:fill="CCCCCC" w:themeFill="accent5" w:themeFillTint="7F"/>
      </w:tcPr>
    </w:tblStylePr>
    <w:tblStylePr w:type="band1Horz">
      <w:tblPr/>
      <w:tcPr>
        <w:tcBorders>
          <w:insideH w:val="single" w:sz="6" w:space="0" w:color="999999" w:themeColor="accent5"/>
          <w:insideV w:val="single" w:sz="6" w:space="0" w:color="999999" w:themeColor="accent5"/>
        </w:tcBorders>
        <w:shd w:val="clear" w:color="auto" w:fill="CCCCC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6748F"/>
    <w:pPr>
      <w:spacing w:line="240" w:lineRule="auto"/>
    </w:pPr>
    <w:rPr>
      <w:rFonts w:ascii="Gill Sans MT" w:eastAsiaTheme="majorEastAsia" w:hAnsi="Gill Sans MT" w:cstheme="majorBidi"/>
      <w:color w:val="212121" w:themeColor="text1"/>
      <w:sz w:val="18"/>
    </w:rPr>
    <w:tblPr>
      <w:tblStyleRowBandSize w:val="1"/>
      <w:tblStyleColBandSize w:val="1"/>
      <w:tblBorders>
        <w:top w:val="single" w:sz="8" w:space="0" w:color="212121" w:themeColor="accent6"/>
        <w:left w:val="single" w:sz="8" w:space="0" w:color="212121" w:themeColor="accent6"/>
        <w:bottom w:val="single" w:sz="8" w:space="0" w:color="212121" w:themeColor="accent6"/>
        <w:right w:val="single" w:sz="8" w:space="0" w:color="212121" w:themeColor="accent6"/>
        <w:insideH w:val="single" w:sz="8" w:space="0" w:color="212121" w:themeColor="accent6"/>
        <w:insideV w:val="single" w:sz="8" w:space="0" w:color="212121" w:themeColor="accent6"/>
      </w:tblBorders>
    </w:tblPr>
    <w:tcPr>
      <w:shd w:val="clear" w:color="auto" w:fill="C8C8C8" w:themeFill="accent6" w:themeFillTint="3F"/>
    </w:tcPr>
    <w:tblStylePr w:type="firstRow">
      <w:rPr>
        <w:b/>
        <w:bCs/>
        <w:color w:val="212121" w:themeColor="text1"/>
      </w:rPr>
      <w:tblPr/>
      <w:tcPr>
        <w:shd w:val="clear" w:color="auto" w:fill="E9E9E9" w:themeFill="accent6" w:themeFillTint="19"/>
      </w:tcPr>
    </w:tblStylePr>
    <w:tblStylePr w:type="lastRow">
      <w:rPr>
        <w:b/>
        <w:bCs/>
        <w:color w:val="212121" w:themeColor="text1"/>
      </w:rPr>
      <w:tblPr/>
      <w:tcPr>
        <w:tcBorders>
          <w:top w:val="single" w:sz="12" w:space="0" w:color="2121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accent6" w:themeFillTint="33"/>
      </w:tcPr>
    </w:tblStylePr>
    <w:tblStylePr w:type="band1Vert">
      <w:tblPr/>
      <w:tcPr>
        <w:shd w:val="clear" w:color="auto" w:fill="909090" w:themeFill="accent6" w:themeFillTint="7F"/>
      </w:tcPr>
    </w:tblStylePr>
    <w:tblStylePr w:type="band1Horz">
      <w:tblPr/>
      <w:tcPr>
        <w:tcBorders>
          <w:insideH w:val="single" w:sz="6" w:space="0" w:color="212121" w:themeColor="accent6"/>
          <w:insideV w:val="single" w:sz="6" w:space="0" w:color="212121" w:themeColor="accent6"/>
        </w:tcBorders>
        <w:shd w:val="clear" w:color="auto" w:fill="90909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8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909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909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CB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0D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0D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0D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0D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9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96FF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A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A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A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7FFF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7FFF5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0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0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0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0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7FF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5E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5E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2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2F2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909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9090" w:themeFill="accent6" w:themeFillTint="7F"/>
      </w:tcPr>
    </w:tblStylePr>
  </w:style>
  <w:style w:type="table" w:styleId="Mrkliste">
    <w:name w:val="Dark List"/>
    <w:basedOn w:val="Tabel-Normal"/>
    <w:uiPriority w:val="70"/>
    <w:rsid w:val="00C6748F"/>
    <w:pPr>
      <w:spacing w:line="240" w:lineRule="auto"/>
    </w:pPr>
    <w:rPr>
      <w:rFonts w:ascii="Gill Sans MT" w:hAnsi="Gill Sans MT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2121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6748F"/>
    <w:pPr>
      <w:spacing w:line="240" w:lineRule="auto"/>
    </w:pPr>
    <w:rPr>
      <w:rFonts w:ascii="Gill Sans MT" w:hAnsi="Gill Sans MT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0040D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F6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F9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F9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9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9B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6748F"/>
    <w:pPr>
      <w:spacing w:line="240" w:lineRule="auto"/>
    </w:pPr>
    <w:rPr>
      <w:rFonts w:ascii="Gill Sans MT" w:hAnsi="Gill Sans MT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00AE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5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7A" w:themeFill="accent2" w:themeFillShade="BF"/>
      </w:tcPr>
    </w:tblStylePr>
  </w:style>
  <w:style w:type="table" w:styleId="Lysliste-fremhvningsfarve5">
    <w:name w:val="Light List Accent 5"/>
    <w:basedOn w:val="Tabel-Normal"/>
    <w:uiPriority w:val="61"/>
    <w:rsid w:val="00C6748F"/>
    <w:pPr>
      <w:spacing w:line="240" w:lineRule="auto"/>
    </w:pPr>
    <w:rPr>
      <w:rFonts w:ascii="Gill Sans MT" w:hAnsi="Gill Sans MT" w:cs="Times New Roman"/>
      <w:sz w:val="18"/>
    </w:rPr>
    <w:tblPr>
      <w:tblStyleRowBandSize w:val="1"/>
      <w:tblStyleColBandSize w:val="1"/>
      <w:tblBorders>
        <w:top w:val="single" w:sz="8" w:space="0" w:color="999999" w:themeColor="accent5"/>
        <w:left w:val="single" w:sz="8" w:space="0" w:color="999999" w:themeColor="accent5"/>
        <w:bottom w:val="single" w:sz="8" w:space="0" w:color="999999" w:themeColor="accent5"/>
        <w:right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  <w:tblStylePr w:type="band1Horz">
      <w:tblPr/>
      <w:tcPr>
        <w:tcBorders>
          <w:top w:val="single" w:sz="8" w:space="0" w:color="999999" w:themeColor="accent5"/>
          <w:left w:val="single" w:sz="8" w:space="0" w:color="999999" w:themeColor="accent5"/>
          <w:bottom w:val="single" w:sz="8" w:space="0" w:color="999999" w:themeColor="accent5"/>
          <w:right w:val="single" w:sz="8" w:space="0" w:color="999999" w:themeColor="accent5"/>
        </w:tcBorders>
      </w:tcPr>
    </w:tblStylePr>
  </w:style>
  <w:style w:type="table" w:styleId="Mrkliste-fremhvningsfarve3">
    <w:name w:val="Dark List Accent 3"/>
    <w:basedOn w:val="Tabel-Normal"/>
    <w:uiPriority w:val="70"/>
    <w:rsid w:val="00C6748F"/>
    <w:pPr>
      <w:spacing w:line="240" w:lineRule="auto"/>
    </w:pPr>
    <w:rPr>
      <w:rFonts w:ascii="Times New Roman" w:hAnsi="Times New Roman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0030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7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3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3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47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6748F"/>
    <w:pPr>
      <w:spacing w:line="240" w:lineRule="auto"/>
    </w:pPr>
    <w:rPr>
      <w:rFonts w:ascii="Times New Roman" w:hAnsi="Times New Roman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E5E5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72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ABA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ABA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ABA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ABAB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6748F"/>
    <w:pPr>
      <w:spacing w:line="240" w:lineRule="auto"/>
    </w:pPr>
    <w:rPr>
      <w:rFonts w:ascii="Times New Roman" w:hAnsi="Times New Roman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99999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6748F"/>
    <w:pPr>
      <w:spacing w:line="240" w:lineRule="auto"/>
    </w:pPr>
    <w:rPr>
      <w:rFonts w:ascii="Times New Roman" w:hAnsi="Times New Roman" w:cs="Times New Roman"/>
      <w:color w:val="FFFFFF" w:themeColor="background1"/>
      <w:sz w:val="18"/>
    </w:rPr>
    <w:tblPr>
      <w:tblStyleRowBandSize w:val="1"/>
      <w:tblStyleColBandSize w:val="1"/>
    </w:tblPr>
    <w:tcPr>
      <w:shd w:val="clear" w:color="auto" w:fill="21212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6" w:themeFillShade="BF"/>
      </w:tcPr>
    </w:tblStylePr>
  </w:style>
  <w:style w:type="table" w:styleId="Farvetskygge">
    <w:name w:val="Colorful Shading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00AEA5" w:themeColor="accent2"/>
        <w:left w:val="single" w:sz="4" w:space="0" w:color="212121" w:themeColor="text1"/>
        <w:bottom w:val="single" w:sz="4" w:space="0" w:color="212121" w:themeColor="text1"/>
        <w:right w:val="single" w:sz="4" w:space="0" w:color="2121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6A6A6" w:themeFill="text1" w:themeFillTint="66"/>
      </w:tcPr>
    </w:tblStylePr>
    <w:tblStylePr w:type="band1Horz">
      <w:tblPr/>
      <w:tcPr>
        <w:shd w:val="clear" w:color="auto" w:fill="909090" w:themeFill="text1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00AEA5" w:themeColor="accent2"/>
        <w:left w:val="single" w:sz="4" w:space="0" w:color="0040D0" w:themeColor="accent1"/>
        <w:bottom w:val="single" w:sz="4" w:space="0" w:color="0040D0" w:themeColor="accent1"/>
        <w:right w:val="single" w:sz="4" w:space="0" w:color="0040D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67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67C" w:themeColor="accent1" w:themeShade="99"/>
          <w:insideV w:val="nil"/>
        </w:tcBorders>
        <w:shd w:val="clear" w:color="auto" w:fill="00267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7C" w:themeFill="accent1" w:themeFillShade="99"/>
      </w:tcPr>
    </w:tblStylePr>
    <w:tblStylePr w:type="band1Vert">
      <w:tblPr/>
      <w:tcPr>
        <w:shd w:val="clear" w:color="auto" w:fill="86ABFF" w:themeFill="accent1" w:themeFillTint="66"/>
      </w:tcPr>
    </w:tblStylePr>
    <w:tblStylePr w:type="band1Horz">
      <w:tblPr/>
      <w:tcPr>
        <w:shd w:val="clear" w:color="auto" w:fill="6896FF" w:themeFill="accent1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00AEA5" w:themeColor="accent2"/>
        <w:left w:val="single" w:sz="4" w:space="0" w:color="00AEA5" w:themeColor="accent2"/>
        <w:bottom w:val="single" w:sz="4" w:space="0" w:color="00AEA5" w:themeColor="accent2"/>
        <w:right w:val="single" w:sz="4" w:space="0" w:color="00AEA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6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62" w:themeColor="accent2" w:themeShade="99"/>
          <w:insideV w:val="nil"/>
        </w:tcBorders>
        <w:shd w:val="clear" w:color="auto" w:fill="00686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62" w:themeFill="accent2" w:themeFillShade="99"/>
      </w:tcPr>
    </w:tblStylePr>
    <w:tblStylePr w:type="band1Vert">
      <w:tblPr/>
      <w:tcPr>
        <w:shd w:val="clear" w:color="auto" w:fill="78FFF7" w:themeFill="accent2" w:themeFillTint="66"/>
      </w:tcPr>
    </w:tblStylePr>
    <w:tblStylePr w:type="band1Horz">
      <w:tblPr/>
      <w:tcPr>
        <w:shd w:val="clear" w:color="auto" w:fill="57FFF5" w:themeFill="accent2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E5E5E5" w:themeColor="accent4"/>
        <w:left w:val="single" w:sz="4" w:space="0" w:color="00305F" w:themeColor="accent3"/>
        <w:bottom w:val="single" w:sz="4" w:space="0" w:color="00305F" w:themeColor="accent3"/>
        <w:right w:val="single" w:sz="4" w:space="0" w:color="0030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5E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C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C39" w:themeColor="accent3" w:themeShade="99"/>
          <w:insideV w:val="nil"/>
        </w:tcBorders>
        <w:shd w:val="clear" w:color="auto" w:fill="001C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C39" w:themeFill="accent3" w:themeFillShade="99"/>
      </w:tcPr>
    </w:tblStylePr>
    <w:tblStylePr w:type="band1Vert">
      <w:tblPr/>
      <w:tcPr>
        <w:shd w:val="clear" w:color="auto" w:fill="59ACFF" w:themeFill="accent3" w:themeFillTint="66"/>
      </w:tcPr>
    </w:tblStylePr>
    <w:tblStylePr w:type="band1Horz">
      <w:tblPr/>
      <w:tcPr>
        <w:shd w:val="clear" w:color="auto" w:fill="3097FF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00305F" w:themeColor="accent3"/>
        <w:left w:val="single" w:sz="4" w:space="0" w:color="E5E5E5" w:themeColor="accent4"/>
        <w:bottom w:val="single" w:sz="4" w:space="0" w:color="E5E5E5" w:themeColor="accent4"/>
        <w:right w:val="single" w:sz="4" w:space="0" w:color="E5E5E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0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898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8989" w:themeColor="accent4" w:themeShade="99"/>
          <w:insideV w:val="nil"/>
        </w:tcBorders>
        <w:shd w:val="clear" w:color="auto" w:fill="89898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8989" w:themeFill="accent4" w:themeFillShade="99"/>
      </w:tcPr>
    </w:tblStylePr>
    <w:tblStylePr w:type="band1Vert">
      <w:tblPr/>
      <w:tcPr>
        <w:shd w:val="clear" w:color="auto" w:fill="F4F4F4" w:themeFill="accent4" w:themeFillTint="66"/>
      </w:tcPr>
    </w:tblStylePr>
    <w:tblStylePr w:type="band1Horz">
      <w:tblPr/>
      <w:tcPr>
        <w:shd w:val="clear" w:color="auto" w:fill="F2F2F2" w:themeFill="accent4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212121" w:themeColor="accent6"/>
        <w:left w:val="single" w:sz="4" w:space="0" w:color="999999" w:themeColor="accent5"/>
        <w:bottom w:val="single" w:sz="4" w:space="0" w:color="999999" w:themeColor="accent5"/>
        <w:right w:val="single" w:sz="4" w:space="0" w:color="99999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1212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5" w:themeShade="99"/>
          <w:insideV w:val="nil"/>
        </w:tcBorders>
        <w:shd w:val="clear" w:color="auto" w:fill="5B5B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5" w:themeFillShade="99"/>
      </w:tcPr>
    </w:tblStylePr>
    <w:tblStylePr w:type="band1Vert">
      <w:tblPr/>
      <w:tcPr>
        <w:shd w:val="clear" w:color="auto" w:fill="D6D6D6" w:themeFill="accent5" w:themeFillTint="66"/>
      </w:tcPr>
    </w:tblStylePr>
    <w:tblStylePr w:type="band1Horz">
      <w:tblPr/>
      <w:tcPr>
        <w:shd w:val="clear" w:color="auto" w:fill="CCCCCC" w:themeFill="accent5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top w:val="single" w:sz="24" w:space="0" w:color="999999" w:themeColor="accent5"/>
        <w:left w:val="single" w:sz="4" w:space="0" w:color="212121" w:themeColor="accent6"/>
        <w:bottom w:val="single" w:sz="4" w:space="0" w:color="212121" w:themeColor="accent6"/>
        <w:right w:val="single" w:sz="4" w:space="0" w:color="21212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accent6" w:themeShade="99"/>
          <w:insideV w:val="nil"/>
        </w:tcBorders>
        <w:shd w:val="clear" w:color="auto" w:fill="13131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1313" w:themeFill="accent6" w:themeFillShade="99"/>
      </w:tcPr>
    </w:tblStylePr>
    <w:tblStylePr w:type="band1Vert">
      <w:tblPr/>
      <w:tcPr>
        <w:shd w:val="clear" w:color="auto" w:fill="A6A6A6" w:themeFill="accent6" w:themeFillTint="66"/>
      </w:tcPr>
    </w:tblStylePr>
    <w:tblStylePr w:type="band1Horz">
      <w:tblPr/>
      <w:tcPr>
        <w:shd w:val="clear" w:color="auto" w:fill="909090" w:themeFill="accent6" w:themeFillTint="7F"/>
      </w:tcPr>
    </w:tblStylePr>
    <w:tblStylePr w:type="neCell">
      <w:rPr>
        <w:color w:val="212121" w:themeColor="text1"/>
      </w:rPr>
    </w:tblStylePr>
    <w:tblStylePr w:type="nwCell">
      <w:rPr>
        <w:color w:val="212121" w:themeColor="text1"/>
      </w:rPr>
    </w:tblStylePr>
  </w:style>
  <w:style w:type="table" w:styleId="Farvetliste">
    <w:name w:val="Colorful List"/>
    <w:basedOn w:val="Tabel-Normal"/>
    <w:uiPriority w:val="72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</w:tblPr>
    <w:tcPr>
      <w:shd w:val="clear" w:color="auto" w:fill="E9E9E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B83" w:themeFill="accent2" w:themeFillShade="CC"/>
      </w:tcPr>
    </w:tblStylePr>
    <w:tblStylePr w:type="lastRow">
      <w:rPr>
        <w:b/>
        <w:bCs/>
        <w:color w:val="008B83" w:themeColor="accent2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/>
      <w:tcPr>
        <w:shd w:val="clear" w:color="auto" w:fill="D2D2D2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</w:tblPr>
    <w:tcPr>
      <w:shd w:val="clear" w:color="auto" w:fill="E1E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B83" w:themeFill="accent2" w:themeFillShade="CC"/>
      </w:tcPr>
    </w:tblStylePr>
    <w:tblStylePr w:type="lastRow">
      <w:rPr>
        <w:b/>
        <w:bCs/>
        <w:color w:val="008B83" w:themeColor="accent2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CBFF" w:themeFill="accent1" w:themeFillTint="3F"/>
      </w:tcPr>
    </w:tblStylePr>
    <w:tblStylePr w:type="band1Horz">
      <w:tblPr/>
      <w:tcPr>
        <w:shd w:val="clear" w:color="auto" w:fill="C2D4FF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</w:tblPr>
    <w:tcPr>
      <w:shd w:val="clear" w:color="auto" w:fill="DE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B83" w:themeFill="accent2" w:themeFillShade="CC"/>
      </w:tcPr>
    </w:tblStylePr>
    <w:tblStylePr w:type="lastRow">
      <w:rPr>
        <w:b/>
        <w:bCs/>
        <w:color w:val="008B83" w:themeColor="accent2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FA" w:themeFill="accent2" w:themeFillTint="3F"/>
      </w:tcPr>
    </w:tblStylePr>
    <w:tblStylePr w:type="band1Horz">
      <w:tblPr/>
      <w:tcPr>
        <w:shd w:val="clear" w:color="auto" w:fill="BBFFF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</w:tblPr>
    <w:tcPr>
      <w:shd w:val="clear" w:color="auto" w:fill="D6EA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B7B7" w:themeFill="accent4" w:themeFillShade="CC"/>
      </w:tcPr>
    </w:tblStylePr>
    <w:tblStylePr w:type="lastRow">
      <w:rPr>
        <w:b/>
        <w:bCs/>
        <w:color w:val="B7B7B7" w:themeColor="accent4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BFF" w:themeFill="accent3" w:themeFillTint="3F"/>
      </w:tcPr>
    </w:tblStylePr>
    <w:tblStylePr w:type="band1Horz">
      <w:tblPr/>
      <w:tcPr>
        <w:shd w:val="clear" w:color="auto" w:fill="ACD5FF" w:themeFill="accent3" w:themeFillTint="33"/>
      </w:tcPr>
    </w:tblStylePr>
  </w:style>
  <w:style w:type="table" w:styleId="Farvetliste-fremhvningsfarve5">
    <w:name w:val="Colorful List Accent 5"/>
    <w:basedOn w:val="Tabel-Normal"/>
    <w:uiPriority w:val="72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</w:tblPr>
    <w:tcPr>
      <w:shd w:val="clear" w:color="auto" w:fill="F5F5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A1A1A" w:themeFill="accent6" w:themeFillShade="CC"/>
      </w:tcPr>
    </w:tblStylePr>
    <w:tblStylePr w:type="lastRow">
      <w:rPr>
        <w:b/>
        <w:bCs/>
        <w:color w:val="1A1A1A" w:themeColor="accent6" w:themeShade="CC"/>
      </w:rPr>
      <w:tblPr/>
      <w:tcPr>
        <w:tcBorders>
          <w:top w:val="single" w:sz="12" w:space="0" w:color="2121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shd w:val="clear" w:color="auto" w:fill="EAEAEA" w:themeFill="accent5" w:themeFillTint="33"/>
      </w:tcPr>
    </w:tblStylePr>
  </w:style>
  <w:style w:type="table" w:styleId="Farvetgitter">
    <w:name w:val="Colorful Grid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2D2" w:themeFill="text1" w:themeFillTint="33"/>
    </w:tcPr>
    <w:tblStylePr w:type="firstRow">
      <w:rPr>
        <w:b/>
        <w:bCs/>
      </w:rPr>
      <w:tblPr/>
      <w:tcPr>
        <w:shd w:val="clear" w:color="auto" w:fill="A6A6A6" w:themeFill="text1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A6A6A6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09090" w:themeFill="text1" w:themeFillTint="7F"/>
      </w:tcPr>
    </w:tblStylePr>
    <w:tblStylePr w:type="band1Horz">
      <w:tblPr/>
      <w:tcPr>
        <w:shd w:val="clear" w:color="auto" w:fill="90909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D4FF" w:themeFill="accent1" w:themeFillTint="33"/>
    </w:tcPr>
    <w:tblStylePr w:type="firstRow">
      <w:rPr>
        <w:b/>
        <w:bCs/>
      </w:rPr>
      <w:tblPr/>
      <w:tcPr>
        <w:shd w:val="clear" w:color="auto" w:fill="86ABFF" w:themeFill="accent1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86A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F9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F9B" w:themeFill="accent1" w:themeFillShade="BF"/>
      </w:tcPr>
    </w:tblStylePr>
    <w:tblStylePr w:type="band1Vert">
      <w:tblPr/>
      <w:tcPr>
        <w:shd w:val="clear" w:color="auto" w:fill="6896FF" w:themeFill="accent1" w:themeFillTint="7F"/>
      </w:tcPr>
    </w:tblStylePr>
    <w:tblStylePr w:type="band1Horz">
      <w:tblPr/>
      <w:tcPr>
        <w:shd w:val="clear" w:color="auto" w:fill="6896FF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FFB" w:themeFill="accent2" w:themeFillTint="33"/>
    </w:tcPr>
    <w:tblStylePr w:type="firstRow">
      <w:rPr>
        <w:b/>
        <w:bCs/>
      </w:rPr>
      <w:tblPr/>
      <w:tcPr>
        <w:shd w:val="clear" w:color="auto" w:fill="78FFF7" w:themeFill="accent2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78FF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2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27A" w:themeFill="accent2" w:themeFillShade="BF"/>
      </w:tcPr>
    </w:tblStylePr>
    <w:tblStylePr w:type="band1Vert">
      <w:tblPr/>
      <w:tcPr>
        <w:shd w:val="clear" w:color="auto" w:fill="57FFF5" w:themeFill="accent2" w:themeFillTint="7F"/>
      </w:tcPr>
    </w:tblStylePr>
    <w:tblStylePr w:type="band1Horz">
      <w:tblPr/>
      <w:tcPr>
        <w:shd w:val="clear" w:color="auto" w:fill="57FFF5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5FF" w:themeFill="accent3" w:themeFillTint="33"/>
    </w:tcPr>
    <w:tblStylePr w:type="firstRow">
      <w:rPr>
        <w:b/>
        <w:bCs/>
      </w:rPr>
      <w:tblPr/>
      <w:tcPr>
        <w:shd w:val="clear" w:color="auto" w:fill="59ACFF" w:themeFill="accent3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59AC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3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347" w:themeFill="accent3" w:themeFillShade="BF"/>
      </w:tcPr>
    </w:tblStylePr>
    <w:tblStylePr w:type="band1Vert">
      <w:tblPr/>
      <w:tcPr>
        <w:shd w:val="clear" w:color="auto" w:fill="3097FF" w:themeFill="accent3" w:themeFillTint="7F"/>
      </w:tcPr>
    </w:tblStylePr>
    <w:tblStylePr w:type="band1Horz">
      <w:tblPr/>
      <w:tcPr>
        <w:shd w:val="clear" w:color="auto" w:fill="3097FF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4" w:themeFillTint="33"/>
    </w:tcPr>
    <w:tblStylePr w:type="firstRow">
      <w:rPr>
        <w:b/>
        <w:bCs/>
      </w:rPr>
      <w:tblPr/>
      <w:tcPr>
        <w:shd w:val="clear" w:color="auto" w:fill="F4F4F4" w:themeFill="accent4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F4F4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BABA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BABAB" w:themeFill="accent4" w:themeFillShade="BF"/>
      </w:tcPr>
    </w:tblStylePr>
    <w:tblStylePr w:type="band1Vert">
      <w:tblPr/>
      <w:tcPr>
        <w:shd w:val="clear" w:color="auto" w:fill="F2F2F2" w:themeFill="accent4" w:themeFillTint="7F"/>
      </w:tcPr>
    </w:tblStylePr>
    <w:tblStylePr w:type="band1Horz">
      <w:tblPr/>
      <w:tcPr>
        <w:shd w:val="clear" w:color="auto" w:fill="F2F2F2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5" w:themeFillTint="33"/>
    </w:tcPr>
    <w:tblStylePr w:type="firstRow">
      <w:rPr>
        <w:b/>
        <w:bCs/>
      </w:rPr>
      <w:tblPr/>
      <w:tcPr>
        <w:shd w:val="clear" w:color="auto" w:fill="D6D6D6" w:themeFill="accent5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D6D6D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5" w:themeFillShade="BF"/>
      </w:tcPr>
    </w:tblStylePr>
    <w:tblStylePr w:type="band1Vert">
      <w:tblPr/>
      <w:tcPr>
        <w:shd w:val="clear" w:color="auto" w:fill="CCCCCC" w:themeFill="accent5" w:themeFillTint="7F"/>
      </w:tcPr>
    </w:tblStylePr>
    <w:tblStylePr w:type="band1Horz">
      <w:tblPr/>
      <w:tcPr>
        <w:shd w:val="clear" w:color="auto" w:fill="CCCCCC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6748F"/>
    <w:pPr>
      <w:spacing w:line="240" w:lineRule="auto"/>
    </w:pPr>
    <w:rPr>
      <w:rFonts w:ascii="Gill Sans MT" w:hAnsi="Gill Sans MT" w:cs="Times New Roman"/>
      <w:color w:val="212121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2D2" w:themeFill="accent6" w:themeFillTint="33"/>
    </w:tcPr>
    <w:tblStylePr w:type="firstRow">
      <w:rPr>
        <w:b/>
        <w:bCs/>
      </w:rPr>
      <w:tblPr/>
      <w:tcPr>
        <w:shd w:val="clear" w:color="auto" w:fill="A6A6A6" w:themeFill="accent6" w:themeFillTint="66"/>
      </w:tcPr>
    </w:tblStylePr>
    <w:tblStylePr w:type="lastRow">
      <w:rPr>
        <w:b/>
        <w:bCs/>
        <w:color w:val="212121" w:themeColor="text1"/>
      </w:rPr>
      <w:tblPr/>
      <w:tcPr>
        <w:shd w:val="clear" w:color="auto" w:fill="A6A6A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accent6" w:themeFillShade="BF"/>
      </w:tcPr>
    </w:tblStylePr>
    <w:tblStylePr w:type="band1Vert">
      <w:tblPr/>
      <w:tcPr>
        <w:shd w:val="clear" w:color="auto" w:fill="909090" w:themeFill="accent6" w:themeFillTint="7F"/>
      </w:tcPr>
    </w:tblStylePr>
    <w:tblStylePr w:type="band1Horz">
      <w:tblPr/>
      <w:tcPr>
        <w:shd w:val="clear" w:color="auto" w:fill="909090" w:themeFill="accent6" w:themeFillTint="7F"/>
      </w:tcPr>
    </w:tblStylePr>
  </w:style>
  <w:style w:type="paragraph" w:customStyle="1" w:styleId="Normal2">
    <w:name w:val="Normal 2"/>
    <w:basedOn w:val="Normal"/>
    <w:uiPriority w:val="1"/>
    <w:rsid w:val="00C6748F"/>
    <w:pPr>
      <w:spacing w:line="240" w:lineRule="auto"/>
      <w:ind w:left="284"/>
    </w:pPr>
  </w:style>
  <w:style w:type="paragraph" w:styleId="Brdtekstindrykning3">
    <w:name w:val="Body Text Indent 3"/>
    <w:basedOn w:val="Normal"/>
    <w:link w:val="Brdtekstindrykning3Tegn"/>
    <w:semiHidden/>
    <w:rsid w:val="00C6748F"/>
    <w:pPr>
      <w:spacing w:line="240" w:lineRule="auto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C6748F"/>
    <w:rPr>
      <w:rFonts w:ascii="Arial" w:hAnsi="Arial" w:cs="Times New Roman"/>
      <w:color w:val="212121" w:themeColor="text1"/>
      <w:sz w:val="16"/>
      <w:szCs w:val="16"/>
      <w:lang w:eastAsia="ja-JP"/>
    </w:rPr>
  </w:style>
  <w:style w:type="paragraph" w:styleId="Ingenafstand">
    <w:name w:val="No Spacing"/>
    <w:uiPriority w:val="4"/>
    <w:semiHidden/>
    <w:rsid w:val="00C6748F"/>
    <w:pPr>
      <w:spacing w:line="240" w:lineRule="auto"/>
    </w:pPr>
    <w:rPr>
      <w:rFonts w:ascii="Palatino Linotype" w:hAnsi="Palatino Linotype" w:cs="Times New Roman"/>
      <w:lang w:eastAsia="ja-JP"/>
    </w:rPr>
  </w:style>
  <w:style w:type="paragraph" w:customStyle="1" w:styleId="Titel2">
    <w:name w:val="Titel 2"/>
    <w:basedOn w:val="Overskrift1"/>
    <w:next w:val="Undertitel2"/>
    <w:link w:val="Titel2Tegn"/>
    <w:uiPriority w:val="1"/>
    <w:rsid w:val="00C6748F"/>
    <w:pPr>
      <w:spacing w:line="240" w:lineRule="auto"/>
      <w:contextualSpacing w:val="0"/>
    </w:pPr>
    <w:rPr>
      <w:rFonts w:ascii="Arial" w:hAnsi="Arial"/>
      <w:color w:val="212121" w:themeColor="text1"/>
      <w:sz w:val="44"/>
    </w:rPr>
  </w:style>
  <w:style w:type="character" w:customStyle="1" w:styleId="Titel2Tegn">
    <w:name w:val="Titel 2 Tegn"/>
    <w:basedOn w:val="Overskrift1Tegn"/>
    <w:link w:val="Titel2"/>
    <w:uiPriority w:val="1"/>
    <w:rsid w:val="00C6748F"/>
    <w:rPr>
      <w:rFonts w:ascii="Arial" w:eastAsiaTheme="majorEastAsia" w:hAnsi="Arial" w:cstheme="majorBidi"/>
      <w:b w:val="0"/>
      <w:bCs/>
      <w:color w:val="212121" w:themeColor="text1"/>
      <w:sz w:val="44"/>
      <w:szCs w:val="28"/>
      <w:lang w:eastAsia="ja-JP"/>
    </w:rPr>
  </w:style>
  <w:style w:type="paragraph" w:customStyle="1" w:styleId="Tabeltekstvenstre">
    <w:name w:val="Tabeltekst venstre"/>
    <w:basedOn w:val="Normal"/>
    <w:uiPriority w:val="5"/>
    <w:qFormat/>
    <w:rsid w:val="00C6748F"/>
    <w:rPr>
      <w:rFonts w:eastAsia="Times New Roman" w:cs="Arial"/>
      <w:color w:val="000000"/>
      <w:sz w:val="18"/>
      <w:szCs w:val="18"/>
      <w:lang w:eastAsia="da-DK"/>
    </w:rPr>
  </w:style>
  <w:style w:type="paragraph" w:customStyle="1" w:styleId="Tabelteksthjre">
    <w:name w:val="Tabeltekst højre"/>
    <w:basedOn w:val="Tabeltekstvenstre"/>
    <w:uiPriority w:val="5"/>
    <w:qFormat/>
    <w:rsid w:val="00C6748F"/>
  </w:style>
  <w:style w:type="paragraph" w:customStyle="1" w:styleId="Tabeltekstcentreret">
    <w:name w:val="Tabeltekst centreret"/>
    <w:basedOn w:val="Tabelteksthjre"/>
    <w:uiPriority w:val="5"/>
    <w:qFormat/>
    <w:rsid w:val="00C6748F"/>
    <w:pPr>
      <w:jc w:val="center"/>
    </w:pPr>
  </w:style>
  <w:style w:type="character" w:styleId="BesgtLink">
    <w:name w:val="FollowedHyperlink"/>
    <w:basedOn w:val="Standardskrifttypeiafsnit"/>
    <w:semiHidden/>
    <w:unhideWhenUsed/>
    <w:rsid w:val="00C6748F"/>
    <w:rPr>
      <w:color w:val="004DFF" w:themeColor="followedHyperlink"/>
      <w:u w:val="single"/>
    </w:rPr>
  </w:style>
  <w:style w:type="paragraph" w:customStyle="1" w:styleId="-1051431136">
    <w:name w:val="-1051431136"/>
    <w:rsid w:val="00C6748F"/>
    <w:pPr>
      <w:spacing w:line="240" w:lineRule="auto"/>
    </w:pPr>
    <w:rPr>
      <w:rFonts w:ascii="Verdana" w:eastAsia="Times New Roman" w:hAnsi="Verdana" w:cs="Verdana"/>
      <w:sz w:val="18"/>
      <w:lang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C6748F"/>
    <w:rPr>
      <w:color w:val="605E5C"/>
      <w:shd w:val="clear" w:color="auto" w:fill="E1DFDD"/>
    </w:rPr>
  </w:style>
  <w:style w:type="table" w:styleId="Gittertabel4-farve5">
    <w:name w:val="Grid Table 4 Accent 5"/>
    <w:basedOn w:val="Tabel-Normal"/>
    <w:uiPriority w:val="49"/>
    <w:rsid w:val="00B5115B"/>
    <w:pPr>
      <w:spacing w:line="240" w:lineRule="auto"/>
    </w:pPr>
    <w:tblPr>
      <w:tblStyleRowBandSize w:val="1"/>
      <w:tblStyleColBandSize w:val="1"/>
      <w:tblBorders>
        <w:top w:val="single" w:sz="4" w:space="0" w:color="C1C1C1" w:themeColor="accent5" w:themeTint="99"/>
        <w:left w:val="single" w:sz="4" w:space="0" w:color="C1C1C1" w:themeColor="accent5" w:themeTint="99"/>
        <w:bottom w:val="single" w:sz="4" w:space="0" w:color="C1C1C1" w:themeColor="accent5" w:themeTint="99"/>
        <w:right w:val="single" w:sz="4" w:space="0" w:color="C1C1C1" w:themeColor="accent5" w:themeTint="99"/>
        <w:insideH w:val="single" w:sz="4" w:space="0" w:color="C1C1C1" w:themeColor="accent5" w:themeTint="99"/>
        <w:insideV w:val="single" w:sz="4" w:space="0" w:color="C1C1C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5"/>
          <w:left w:val="single" w:sz="4" w:space="0" w:color="999999" w:themeColor="accent5"/>
          <w:bottom w:val="single" w:sz="4" w:space="0" w:color="999999" w:themeColor="accent5"/>
          <w:right w:val="single" w:sz="4" w:space="0" w:color="999999" w:themeColor="accent5"/>
          <w:insideH w:val="nil"/>
          <w:insideV w:val="nil"/>
        </w:tcBorders>
        <w:shd w:val="clear" w:color="auto" w:fill="999999" w:themeFill="accent5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5" w:themeFillTint="33"/>
      </w:tcPr>
    </w:tblStylePr>
    <w:tblStylePr w:type="band1Horz">
      <w:tblPr/>
      <w:tcPr>
        <w:shd w:val="clear" w:color="auto" w:fill="EAEAEA" w:themeFill="accent5" w:themeFillTint="33"/>
      </w:tcPr>
    </w:tblStylePr>
  </w:style>
  <w:style w:type="character" w:customStyle="1" w:styleId="fontstyle01">
    <w:name w:val="fontstyle01"/>
    <w:basedOn w:val="Standardskrifttypeiafsnit"/>
    <w:rsid w:val="00C23D10"/>
    <w:rPr>
      <w:rFonts w:ascii="Arial" w:hAnsi="Arial" w:cs="Arial" w:hint="default"/>
      <w:b w:val="0"/>
      <w:bCs w:val="0"/>
      <w:i w:val="0"/>
      <w:iCs w:val="0"/>
      <w:color w:val="000000"/>
    </w:rPr>
  </w:style>
  <w:style w:type="paragraph" w:customStyle="1" w:styleId="Dagogdato">
    <w:name w:val="Dag og dato"/>
    <w:basedOn w:val="Normal"/>
    <w:next w:val="Normal"/>
    <w:semiHidden/>
    <w:qFormat/>
    <w:rsid w:val="00DF634B"/>
    <w:rPr>
      <w:b/>
      <w:color w:val="auto"/>
    </w:rPr>
  </w:style>
  <w:style w:type="paragraph" w:customStyle="1" w:styleId="Tidspunkt">
    <w:name w:val="Tidspunkt"/>
    <w:basedOn w:val="Normal"/>
    <w:next w:val="Normal"/>
    <w:semiHidden/>
    <w:qFormat/>
    <w:rsid w:val="00DF634B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2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3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1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da.d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mailoprettelse@ida.dk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da.d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ida.dk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da.dk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nt.ida.dk\dokumenter\IDA\System\IDAdata\IDAskabeloner2010\Fagteknik\Generalforsamlinger\Dirigentvejledning_Fagteknik.dotx" TargetMode="External"/></Relationships>
</file>

<file path=word/theme/theme1.xml><?xml version="1.0" encoding="utf-8"?>
<a:theme xmlns:a="http://schemas.openxmlformats.org/drawingml/2006/main" name="Office Theme">
  <a:themeElements>
    <a:clrScheme name="IDA">
      <a:dk1>
        <a:srgbClr val="212121"/>
      </a:dk1>
      <a:lt1>
        <a:sysClr val="window" lastClr="FFFFFF"/>
      </a:lt1>
      <a:dk2>
        <a:srgbClr val="00305F"/>
      </a:dk2>
      <a:lt2>
        <a:srgbClr val="E5E5E5"/>
      </a:lt2>
      <a:accent1>
        <a:srgbClr val="0040D0"/>
      </a:accent1>
      <a:accent2>
        <a:srgbClr val="00AEA5"/>
      </a:accent2>
      <a:accent3>
        <a:srgbClr val="00305F"/>
      </a:accent3>
      <a:accent4>
        <a:srgbClr val="E5E5E5"/>
      </a:accent4>
      <a:accent5>
        <a:srgbClr val="999999"/>
      </a:accent5>
      <a:accent6>
        <a:srgbClr val="212121"/>
      </a:accent6>
      <a:hlink>
        <a:srgbClr val="004DFF"/>
      </a:hlink>
      <a:folHlink>
        <a:srgbClr val="004DFF"/>
      </a:folHlink>
    </a:clrScheme>
    <a:fontScheme name="IDA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3549e-d5ca-4dda-913f-3e946d4f2c5a">
      <Terms xmlns="http://schemas.microsoft.com/office/infopath/2007/PartnerControls"/>
    </lcf76f155ced4ddcb4097134ff3c332f>
    <TaxCatchAll xmlns="73b5df67-aac5-4c82-a2d6-6dc26cb78a0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7D0D2AF7E1643A7E7FB2B3A4E192B" ma:contentTypeVersion="18" ma:contentTypeDescription="Create a new document." ma:contentTypeScope="" ma:versionID="cdbd3fd78fba90e7a76b0c7f9a947082">
  <xsd:schema xmlns:xsd="http://www.w3.org/2001/XMLSchema" xmlns:xs="http://www.w3.org/2001/XMLSchema" xmlns:p="http://schemas.microsoft.com/office/2006/metadata/properties" xmlns:ns2="7fe3549e-d5ca-4dda-913f-3e946d4f2c5a" xmlns:ns3="73b5df67-aac5-4c82-a2d6-6dc26cb78a0e" targetNamespace="http://schemas.microsoft.com/office/2006/metadata/properties" ma:root="true" ma:fieldsID="446808d5dd3e8a260966f61b549f5f98" ns2:_="" ns3:_="">
    <xsd:import namespace="7fe3549e-d5ca-4dda-913f-3e946d4f2c5a"/>
    <xsd:import namespace="73b5df67-aac5-4c82-a2d6-6dc26cb78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3549e-d5ca-4dda-913f-3e946d4f2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8568548-9f5a-4e35-9c17-968ba1d5fe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5df67-aac5-4c82-a2d6-6dc26cb78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efd2b9-fd20-427d-b3a3-b3fb4d2304e8}" ma:internalName="TaxCatchAll" ma:showField="CatchAllData" ma:web="73b5df67-aac5-4c82-a2d6-6dc26cb78a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8B6BB-CE07-492A-A30D-CFA0A581A5E4}">
  <ds:schemaRefs>
    <ds:schemaRef ds:uri="http://schemas.microsoft.com/office/2006/metadata/properties"/>
    <ds:schemaRef ds:uri="http://schemas.microsoft.com/office/infopath/2007/PartnerControls"/>
    <ds:schemaRef ds:uri="7fe3549e-d5ca-4dda-913f-3e946d4f2c5a"/>
    <ds:schemaRef ds:uri="73b5df67-aac5-4c82-a2d6-6dc26cb78a0e"/>
  </ds:schemaRefs>
</ds:datastoreItem>
</file>

<file path=customXml/itemProps2.xml><?xml version="1.0" encoding="utf-8"?>
<ds:datastoreItem xmlns:ds="http://schemas.openxmlformats.org/officeDocument/2006/customXml" ds:itemID="{0A5D86D9-E924-40C1-B40F-0492E57B7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3549e-d5ca-4dda-913f-3e946d4f2c5a"/>
    <ds:schemaRef ds:uri="73b5df67-aac5-4c82-a2d6-6dc26cb78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83CC5A-5F03-4399-A3B1-F39D880A9F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17FAD-0C75-4582-89AF-8B9E574B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Dirigentvejledning_Fagteknik.dotx</Template>
  <TotalTime>4</TotalTime>
  <Pages>6</Pages>
  <Words>1094</Words>
  <Characters>6680</Characters>
  <Application>Microsoft Office Word</Application>
  <DocSecurity>0</DocSecurity>
  <Lines>55</Lines>
  <Paragraphs>15</Paragraphs>
  <ScaleCrop>false</ScaleCrop>
  <Company>IDA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Rimmer Caspersen</dc:creator>
  <cp:keywords/>
  <dc:description/>
  <cp:lastModifiedBy>Henriette Rimmer Caspersen</cp:lastModifiedBy>
  <cp:revision>2</cp:revision>
  <cp:lastPrinted>2018-06-15T18:53:00Z</cp:lastPrinted>
  <dcterms:created xsi:type="dcterms:W3CDTF">2024-03-08T11:44:00Z</dcterms:created>
  <dcterms:modified xsi:type="dcterms:W3CDTF">2024-03-08T11:44:00Z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0x010100FB77D0D2AF7E1643A7E7FB2B3A4E192B</vt:lpwstr>
  </property>
  <property fmtid="{D5CDD505-2E9C-101B-9397-08002B2CF9AE}" pid="3" name="MediaServiceImageTags">
    <vt:lpwstr/>
  </property>
</Properties>
</file>