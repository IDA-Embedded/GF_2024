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BF15" w14:textId="77777777" w:rsidR="00240708" w:rsidRPr="00FF7124" w:rsidRDefault="00B73E83" w:rsidP="00EE6CB8">
      <w:pPr>
        <w:pStyle w:val="TypografiGillSansMT20pktFedFr14pkt"/>
        <w:rPr>
          <w:rStyle w:val="Sidetal"/>
          <w:rFonts w:ascii="Arial Black" w:hAnsi="Arial Black" w:cstheme="majorHAnsi"/>
          <w:b w:val="0"/>
          <w:szCs w:val="40"/>
        </w:rPr>
      </w:pPr>
      <w:bookmarkStart w:id="0" w:name="BTOverskrift"/>
      <w:bookmarkEnd w:id="0"/>
      <w:r>
        <w:rPr>
          <w:rStyle w:val="Sidetal"/>
          <w:rFonts w:ascii="Arial Black" w:hAnsi="Arial Black" w:cstheme="majorHAnsi"/>
          <w:b w:val="0"/>
          <w:szCs w:val="40"/>
        </w:rPr>
        <w:t>IDA Embedded - Bestyrelse</w:t>
      </w:r>
    </w:p>
    <w:p w14:paraId="7FCC4AC9" w14:textId="77777777" w:rsidR="000B6892" w:rsidRDefault="00B73E83" w:rsidP="00B73E83">
      <w:pPr>
        <w:pStyle w:val="Citat"/>
        <w:keepNext/>
        <w:keepLines/>
        <w:spacing w:before="280"/>
      </w:pPr>
      <w:bookmarkStart w:id="1" w:name="BTKrop"/>
      <w:bookmarkEnd w:id="1"/>
      <w:r>
        <w:t>Formand</w:t>
      </w:r>
    </w:p>
    <w:p w14:paraId="5B5E1022" w14:textId="77777777" w:rsidR="00B73E83" w:rsidRDefault="00B73E83" w:rsidP="00B73E83">
      <w:r>
        <w:t>Civilingeniør</w:t>
      </w:r>
      <w:r>
        <w:tab/>
        <w:t>V: 2022-2025</w:t>
      </w:r>
      <w:r>
        <w:tab/>
      </w:r>
    </w:p>
    <w:p w14:paraId="429DBFCB" w14:textId="77777777" w:rsidR="00B73E83" w:rsidRDefault="00B73E83" w:rsidP="00B73E83">
      <w:r>
        <w:t>Jørgen Kragh Jakobsen</w:t>
      </w:r>
      <w:r>
        <w:tab/>
        <w:t>1. periode</w:t>
      </w:r>
      <w:r>
        <w:tab/>
      </w:r>
    </w:p>
    <w:p w14:paraId="38D3A79D" w14:textId="77777777" w:rsidR="00B73E83" w:rsidRDefault="00B73E83" w:rsidP="00B73E83">
      <w:proofErr w:type="spellStart"/>
      <w:r>
        <w:t>Anyvej</w:t>
      </w:r>
      <w:proofErr w:type="spellEnd"/>
      <w:r>
        <w:t xml:space="preserve"> 11</w:t>
      </w:r>
      <w:r>
        <w:tab/>
      </w:r>
      <w:r>
        <w:tab/>
      </w:r>
    </w:p>
    <w:p w14:paraId="2AD1F5D9" w14:textId="77777777" w:rsidR="00B73E83" w:rsidRDefault="00B73E83" w:rsidP="00B73E83">
      <w:proofErr w:type="gramStart"/>
      <w:r>
        <w:t>3500  Værløse</w:t>
      </w:r>
      <w:proofErr w:type="gramEnd"/>
      <w:r>
        <w:tab/>
      </w:r>
      <w:r>
        <w:tab/>
      </w:r>
    </w:p>
    <w:p w14:paraId="53D14811" w14:textId="77777777" w:rsidR="00B73E83" w:rsidRDefault="00B73E83" w:rsidP="00B73E83">
      <w:r>
        <w:t>Tlf.: 51947707</w:t>
      </w:r>
      <w:r>
        <w:tab/>
      </w:r>
      <w:r>
        <w:tab/>
      </w:r>
    </w:p>
    <w:p w14:paraId="1EC6A3E5" w14:textId="77777777" w:rsidR="00B73E83" w:rsidRDefault="00B73E83" w:rsidP="00B73E83">
      <w:r>
        <w:t>Mob.: 51947707</w:t>
      </w:r>
      <w:r>
        <w:tab/>
      </w:r>
      <w:r>
        <w:tab/>
      </w:r>
    </w:p>
    <w:p w14:paraId="458A5B5D" w14:textId="77777777" w:rsidR="00B73E83" w:rsidRDefault="00B73E83" w:rsidP="00B73E83">
      <w:r>
        <w:t>E-mail: jkj@myrun.dk</w:t>
      </w:r>
      <w:r>
        <w:tab/>
      </w:r>
      <w:r>
        <w:tab/>
      </w:r>
    </w:p>
    <w:p w14:paraId="67DFCA16" w14:textId="77777777" w:rsidR="00B73E83" w:rsidRDefault="00B73E83" w:rsidP="00B73E83"/>
    <w:p w14:paraId="0F589CE4" w14:textId="77777777" w:rsidR="00B73E83" w:rsidRPr="00B73E83" w:rsidRDefault="00B73E83" w:rsidP="00B73E83"/>
    <w:p w14:paraId="558783B6" w14:textId="77777777" w:rsidR="006E34DF" w:rsidRPr="00B73E83" w:rsidRDefault="00B73E83" w:rsidP="00B73E83">
      <w:pPr>
        <w:pStyle w:val="Citat"/>
        <w:keepNext/>
        <w:keepLines/>
        <w:spacing w:before="280"/>
        <w:rPr>
          <w:highlight w:val="red"/>
        </w:rPr>
      </w:pPr>
      <w:r w:rsidRPr="00B73E83">
        <w:rPr>
          <w:highlight w:val="red"/>
        </w:rPr>
        <w:t>Medlem</w:t>
      </w:r>
    </w:p>
    <w:p w14:paraId="4AD4AF63" w14:textId="77777777" w:rsidR="00B73E83" w:rsidRPr="00B73E83" w:rsidRDefault="00B73E83" w:rsidP="00B73E83">
      <w:pPr>
        <w:rPr>
          <w:highlight w:val="red"/>
        </w:rPr>
      </w:pPr>
      <w:r w:rsidRPr="00B73E83">
        <w:rPr>
          <w:highlight w:val="red"/>
        </w:rPr>
        <w:t>Diplomingeniør</w:t>
      </w:r>
      <w:r w:rsidRPr="00B73E83">
        <w:rPr>
          <w:highlight w:val="red"/>
        </w:rPr>
        <w:tab/>
        <w:t>V: 2018-2024</w:t>
      </w:r>
      <w:r w:rsidRPr="00B73E83">
        <w:rPr>
          <w:highlight w:val="red"/>
        </w:rPr>
        <w:tab/>
      </w:r>
    </w:p>
    <w:p w14:paraId="5C5953BC" w14:textId="77777777" w:rsidR="00B73E83" w:rsidRPr="00B73E83" w:rsidRDefault="00B73E83" w:rsidP="00B73E83">
      <w:pPr>
        <w:rPr>
          <w:highlight w:val="red"/>
        </w:rPr>
      </w:pPr>
      <w:r w:rsidRPr="00B73E83">
        <w:rPr>
          <w:highlight w:val="red"/>
        </w:rPr>
        <w:t>Morten Opprud Jakobsen</w:t>
      </w:r>
      <w:r w:rsidRPr="00B73E83">
        <w:rPr>
          <w:highlight w:val="red"/>
        </w:rPr>
        <w:tab/>
        <w:t>2. periode</w:t>
      </w:r>
      <w:r w:rsidRPr="00B73E83">
        <w:rPr>
          <w:highlight w:val="red"/>
        </w:rPr>
        <w:tab/>
      </w:r>
    </w:p>
    <w:p w14:paraId="69EE4D47" w14:textId="77777777" w:rsidR="00B73E83" w:rsidRPr="00B73E83" w:rsidRDefault="00B73E83" w:rsidP="00B73E83">
      <w:pPr>
        <w:rPr>
          <w:highlight w:val="red"/>
        </w:rPr>
      </w:pPr>
      <w:r w:rsidRPr="00B73E83">
        <w:rPr>
          <w:highlight w:val="red"/>
        </w:rPr>
        <w:t>Skjoldet 5</w:t>
      </w:r>
      <w:r w:rsidRPr="00B73E83">
        <w:rPr>
          <w:highlight w:val="red"/>
        </w:rPr>
        <w:tab/>
      </w:r>
      <w:r w:rsidRPr="00B73E83">
        <w:rPr>
          <w:highlight w:val="red"/>
        </w:rPr>
        <w:tab/>
      </w:r>
    </w:p>
    <w:p w14:paraId="761791E7" w14:textId="77777777" w:rsidR="00B73E83" w:rsidRPr="00B73E83" w:rsidRDefault="00B73E83" w:rsidP="00B73E83">
      <w:pPr>
        <w:rPr>
          <w:highlight w:val="red"/>
        </w:rPr>
      </w:pPr>
      <w:proofErr w:type="gramStart"/>
      <w:r w:rsidRPr="00B73E83">
        <w:rPr>
          <w:highlight w:val="red"/>
        </w:rPr>
        <w:t>7500  Holstebro</w:t>
      </w:r>
      <w:proofErr w:type="gramEnd"/>
      <w:r w:rsidRPr="00B73E83">
        <w:rPr>
          <w:highlight w:val="red"/>
        </w:rPr>
        <w:tab/>
      </w:r>
      <w:r w:rsidRPr="00B73E83">
        <w:rPr>
          <w:highlight w:val="red"/>
        </w:rPr>
        <w:tab/>
      </w:r>
    </w:p>
    <w:p w14:paraId="01454774" w14:textId="77777777" w:rsidR="00B73E83" w:rsidRPr="00B73E83" w:rsidRDefault="00B73E83" w:rsidP="00B73E83">
      <w:pPr>
        <w:rPr>
          <w:highlight w:val="red"/>
        </w:rPr>
      </w:pPr>
      <w:r w:rsidRPr="00B73E83">
        <w:rPr>
          <w:highlight w:val="red"/>
        </w:rPr>
        <w:t>Mob.: 21367053</w:t>
      </w:r>
      <w:r w:rsidRPr="00B73E83">
        <w:rPr>
          <w:highlight w:val="red"/>
        </w:rPr>
        <w:tab/>
      </w:r>
      <w:r w:rsidRPr="00B73E83">
        <w:rPr>
          <w:highlight w:val="red"/>
        </w:rPr>
        <w:tab/>
      </w:r>
    </w:p>
    <w:p w14:paraId="59D2DC6B" w14:textId="77777777" w:rsidR="00B73E83" w:rsidRDefault="00B73E83" w:rsidP="00B73E83">
      <w:r w:rsidRPr="00B73E83">
        <w:rPr>
          <w:highlight w:val="red"/>
        </w:rPr>
        <w:t>E-mail: opprud@gmail.com</w:t>
      </w:r>
      <w:r>
        <w:tab/>
      </w:r>
      <w:r>
        <w:tab/>
      </w:r>
    </w:p>
    <w:p w14:paraId="095EE651" w14:textId="77777777" w:rsidR="00B73E83" w:rsidRDefault="00B73E83" w:rsidP="00B73E83"/>
    <w:p w14:paraId="18B67085" w14:textId="77777777" w:rsidR="00B73E83" w:rsidRDefault="00B73E83" w:rsidP="00B73E83">
      <w:pPr>
        <w:pStyle w:val="Citat"/>
        <w:keepNext/>
        <w:keepLines/>
        <w:spacing w:before="280"/>
      </w:pPr>
      <w:r>
        <w:t>Medlem</w:t>
      </w:r>
    </w:p>
    <w:p w14:paraId="2A074F8C" w14:textId="77777777" w:rsidR="00B73E83" w:rsidRDefault="00B73E83" w:rsidP="00B73E83">
      <w:r>
        <w:t>Stud.polyt.</w:t>
      </w:r>
      <w:r>
        <w:tab/>
        <w:t>V: 2022-2025</w:t>
      </w:r>
      <w:r>
        <w:tab/>
      </w:r>
    </w:p>
    <w:p w14:paraId="75836E4B" w14:textId="77777777" w:rsidR="00B73E83" w:rsidRDefault="00B73E83" w:rsidP="00B73E83">
      <w:r>
        <w:t>Nikolaj Gliese Pedersen</w:t>
      </w:r>
      <w:r>
        <w:tab/>
        <w:t>1. periode</w:t>
      </w:r>
      <w:r>
        <w:tab/>
      </w:r>
    </w:p>
    <w:p w14:paraId="4E2B3B8A" w14:textId="77777777" w:rsidR="00B73E83" w:rsidRPr="00B73E83" w:rsidRDefault="00B73E83" w:rsidP="00B73E83">
      <w:pPr>
        <w:rPr>
          <w:lang w:val="en-US"/>
        </w:rPr>
      </w:pPr>
      <w:r w:rsidRPr="00B73E83">
        <w:rPr>
          <w:lang w:val="en-US"/>
        </w:rPr>
        <w:t xml:space="preserve">Solkær 17, 2. </w:t>
      </w:r>
      <w:proofErr w:type="spellStart"/>
      <w:r w:rsidRPr="00B73E83">
        <w:rPr>
          <w:lang w:val="en-US"/>
        </w:rPr>
        <w:t>th</w:t>
      </w:r>
      <w:proofErr w:type="spellEnd"/>
      <w:r w:rsidRPr="00B73E83">
        <w:rPr>
          <w:lang w:val="en-US"/>
        </w:rPr>
        <w:tab/>
      </w:r>
      <w:r w:rsidRPr="00B73E83">
        <w:rPr>
          <w:lang w:val="en-US"/>
        </w:rPr>
        <w:tab/>
      </w:r>
    </w:p>
    <w:p w14:paraId="6B98068E" w14:textId="77777777" w:rsidR="00B73E83" w:rsidRPr="00B73E83" w:rsidRDefault="00B73E83" w:rsidP="00B73E83">
      <w:pPr>
        <w:rPr>
          <w:lang w:val="en-US"/>
        </w:rPr>
      </w:pPr>
      <w:proofErr w:type="gramStart"/>
      <w:r w:rsidRPr="00B73E83">
        <w:rPr>
          <w:lang w:val="en-US"/>
        </w:rPr>
        <w:t>2605  Brøndby</w:t>
      </w:r>
      <w:proofErr w:type="gramEnd"/>
      <w:r w:rsidRPr="00B73E83">
        <w:rPr>
          <w:lang w:val="en-US"/>
        </w:rPr>
        <w:tab/>
      </w:r>
      <w:r w:rsidRPr="00B73E83">
        <w:rPr>
          <w:lang w:val="en-US"/>
        </w:rPr>
        <w:tab/>
      </w:r>
    </w:p>
    <w:p w14:paraId="4240653B" w14:textId="77777777" w:rsidR="00B73E83" w:rsidRPr="00B73E83" w:rsidRDefault="00B73E83" w:rsidP="00B73E83">
      <w:pPr>
        <w:rPr>
          <w:lang w:val="en-US"/>
        </w:rPr>
      </w:pPr>
      <w:proofErr w:type="spellStart"/>
      <w:r w:rsidRPr="00B73E83">
        <w:rPr>
          <w:lang w:val="en-US"/>
        </w:rPr>
        <w:t>Tlf</w:t>
      </w:r>
      <w:proofErr w:type="spellEnd"/>
      <w:r w:rsidRPr="00B73E83">
        <w:rPr>
          <w:lang w:val="en-US"/>
        </w:rPr>
        <w:t>.: 42590600</w:t>
      </w:r>
      <w:r w:rsidRPr="00B73E83">
        <w:rPr>
          <w:lang w:val="en-US"/>
        </w:rPr>
        <w:tab/>
      </w:r>
      <w:r w:rsidRPr="00B73E83">
        <w:rPr>
          <w:lang w:val="en-US"/>
        </w:rPr>
        <w:tab/>
      </w:r>
    </w:p>
    <w:p w14:paraId="3B7854C9" w14:textId="77777777" w:rsidR="00B73E83" w:rsidRPr="00B73E83" w:rsidRDefault="00B73E83" w:rsidP="00B73E83">
      <w:pPr>
        <w:rPr>
          <w:lang w:val="en-US"/>
        </w:rPr>
      </w:pPr>
      <w:r w:rsidRPr="00B73E83">
        <w:rPr>
          <w:lang w:val="en-US"/>
        </w:rPr>
        <w:t>Mob.: 42590600</w:t>
      </w:r>
      <w:r w:rsidRPr="00B73E83">
        <w:rPr>
          <w:lang w:val="en-US"/>
        </w:rPr>
        <w:tab/>
      </w:r>
      <w:r w:rsidRPr="00B73E83">
        <w:rPr>
          <w:lang w:val="en-US"/>
        </w:rPr>
        <w:tab/>
      </w:r>
    </w:p>
    <w:p w14:paraId="12598062" w14:textId="77777777" w:rsidR="00B73E83" w:rsidRPr="00B73E83" w:rsidRDefault="00B73E83" w:rsidP="00B73E83">
      <w:pPr>
        <w:rPr>
          <w:lang w:val="en-US"/>
        </w:rPr>
      </w:pPr>
      <w:r w:rsidRPr="00B73E83">
        <w:rPr>
          <w:lang w:val="en-US"/>
        </w:rPr>
        <w:t>E-mail: nikolajgliese@tutanota.com</w:t>
      </w:r>
      <w:r w:rsidRPr="00B73E83">
        <w:rPr>
          <w:lang w:val="en-US"/>
        </w:rPr>
        <w:tab/>
      </w:r>
      <w:r w:rsidRPr="00B73E83">
        <w:rPr>
          <w:lang w:val="en-US"/>
        </w:rPr>
        <w:tab/>
      </w:r>
    </w:p>
    <w:p w14:paraId="0E9EEF85" w14:textId="77777777" w:rsidR="00B73E83" w:rsidRPr="00B73E83" w:rsidRDefault="00B73E83" w:rsidP="00B73E83">
      <w:pPr>
        <w:rPr>
          <w:lang w:val="en-US"/>
        </w:rPr>
      </w:pPr>
    </w:p>
    <w:p w14:paraId="02577279" w14:textId="77777777" w:rsidR="00B73E83" w:rsidRPr="00B73E83" w:rsidRDefault="00B73E83" w:rsidP="00B73E83">
      <w:pPr>
        <w:pStyle w:val="Citat"/>
        <w:keepNext/>
        <w:keepLines/>
        <w:spacing w:before="280"/>
        <w:rPr>
          <w:lang w:val="en-US"/>
        </w:rPr>
      </w:pPr>
      <w:r w:rsidRPr="00B73E83">
        <w:rPr>
          <w:lang w:val="en-US"/>
        </w:rPr>
        <w:t>Medlem</w:t>
      </w:r>
    </w:p>
    <w:p w14:paraId="6FCF456D" w14:textId="77777777" w:rsidR="00B73E83" w:rsidRPr="00B73E83" w:rsidRDefault="00B73E83" w:rsidP="00B73E83">
      <w:pPr>
        <w:rPr>
          <w:lang w:val="en-US"/>
        </w:rPr>
      </w:pPr>
      <w:proofErr w:type="spellStart"/>
      <w:r w:rsidRPr="00B73E83">
        <w:rPr>
          <w:lang w:val="en-US"/>
        </w:rPr>
        <w:t>Cand.Polyt</w:t>
      </w:r>
      <w:proofErr w:type="spellEnd"/>
      <w:r w:rsidRPr="00B73E83">
        <w:rPr>
          <w:lang w:val="en-US"/>
        </w:rPr>
        <w:t xml:space="preserve"> in Physics and Nanotechnology</w:t>
      </w:r>
      <w:r w:rsidRPr="00B73E83">
        <w:rPr>
          <w:lang w:val="en-US"/>
        </w:rPr>
        <w:tab/>
        <w:t>V: 2022-2025</w:t>
      </w:r>
      <w:r w:rsidRPr="00B73E83">
        <w:rPr>
          <w:lang w:val="en-US"/>
        </w:rPr>
        <w:tab/>
      </w:r>
    </w:p>
    <w:p w14:paraId="7DA74CA6" w14:textId="77777777" w:rsidR="00B73E83" w:rsidRDefault="00B73E83" w:rsidP="00B73E83">
      <w:r>
        <w:t>Tobias Sand Ottsen</w:t>
      </w:r>
      <w:r>
        <w:tab/>
        <w:t>1. periode</w:t>
      </w:r>
      <w:r>
        <w:tab/>
      </w:r>
    </w:p>
    <w:p w14:paraId="16347C5C" w14:textId="77777777" w:rsidR="00B73E83" w:rsidRDefault="00B73E83" w:rsidP="00B73E83">
      <w:r>
        <w:t>Nørre Farimagsgade 41, 4 t.v.</w:t>
      </w:r>
      <w:r>
        <w:tab/>
      </w:r>
      <w:r>
        <w:tab/>
      </w:r>
    </w:p>
    <w:p w14:paraId="7693993B" w14:textId="77777777" w:rsidR="00B73E83" w:rsidRDefault="00B73E83" w:rsidP="00B73E83">
      <w:proofErr w:type="gramStart"/>
      <w:r>
        <w:t>1364  København</w:t>
      </w:r>
      <w:proofErr w:type="gramEnd"/>
      <w:r>
        <w:t xml:space="preserve"> K</w:t>
      </w:r>
      <w:r>
        <w:tab/>
      </w:r>
      <w:r>
        <w:tab/>
      </w:r>
    </w:p>
    <w:p w14:paraId="176A5509" w14:textId="77777777" w:rsidR="00B73E83" w:rsidRDefault="00B73E83" w:rsidP="00B73E83">
      <w:r>
        <w:t>Mob.: 60809731</w:t>
      </w:r>
      <w:r>
        <w:tab/>
      </w:r>
      <w:r>
        <w:tab/>
      </w:r>
    </w:p>
    <w:p w14:paraId="654D039F" w14:textId="77777777" w:rsidR="00B73E83" w:rsidRDefault="00B73E83" w:rsidP="00B73E83">
      <w:r>
        <w:t>E-mail: tobiasottsen@gmail.com</w:t>
      </w:r>
      <w:r>
        <w:tab/>
      </w:r>
      <w:r>
        <w:tab/>
      </w:r>
    </w:p>
    <w:p w14:paraId="5690E44B" w14:textId="77777777" w:rsidR="00B73E83" w:rsidRDefault="00B73E83" w:rsidP="00B73E83"/>
    <w:p w14:paraId="4E30977D" w14:textId="7AC68409" w:rsidR="00B73E83" w:rsidRDefault="00B73E83" w:rsidP="00B73E83">
      <w:pPr>
        <w:pStyle w:val="Citat"/>
        <w:keepNext/>
        <w:keepLines/>
        <w:spacing w:before="280"/>
      </w:pPr>
      <w:r>
        <w:t>IDA</w:t>
      </w:r>
    </w:p>
    <w:p w14:paraId="39307904" w14:textId="77777777" w:rsidR="00B73E83" w:rsidRDefault="00B73E83" w:rsidP="00B73E83">
      <w:pPr>
        <w:pStyle w:val="Brdteksttab"/>
      </w:pPr>
      <w:r>
        <w:t>Henriette Rimmer Caspersen</w:t>
      </w:r>
      <w:r>
        <w:tab/>
      </w:r>
      <w:r>
        <w:tab/>
      </w:r>
    </w:p>
    <w:p w14:paraId="139F69CB" w14:textId="77777777" w:rsidR="00B73E83" w:rsidRDefault="00B73E83" w:rsidP="00B73E83">
      <w:pPr>
        <w:pStyle w:val="Brdteksttab"/>
      </w:pPr>
      <w:r>
        <w:t>IDA Ingeniørforeningen i Danmark</w:t>
      </w:r>
      <w:r>
        <w:tab/>
      </w:r>
      <w:r>
        <w:tab/>
      </w:r>
    </w:p>
    <w:p w14:paraId="65AA5454" w14:textId="77777777" w:rsidR="00B73E83" w:rsidRDefault="00B73E83" w:rsidP="00B73E83">
      <w:pPr>
        <w:pStyle w:val="Brdteksttab"/>
      </w:pPr>
      <w:r>
        <w:t>Kalvebod Brygge 31</w:t>
      </w:r>
      <w:r>
        <w:tab/>
      </w:r>
      <w:r>
        <w:tab/>
      </w:r>
    </w:p>
    <w:p w14:paraId="52721493" w14:textId="77777777" w:rsidR="00B73E83" w:rsidRDefault="00B73E83" w:rsidP="00B73E83">
      <w:pPr>
        <w:pStyle w:val="Brdteksttab"/>
      </w:pPr>
      <w:proofErr w:type="gramStart"/>
      <w:r>
        <w:t>1560  København</w:t>
      </w:r>
      <w:proofErr w:type="gramEnd"/>
      <w:r>
        <w:t xml:space="preserve"> V</w:t>
      </w:r>
      <w:r>
        <w:tab/>
      </w:r>
      <w:r>
        <w:tab/>
      </w:r>
    </w:p>
    <w:p w14:paraId="7D8C211E" w14:textId="77777777" w:rsidR="00B73E83" w:rsidRDefault="00B73E83" w:rsidP="00B73E83">
      <w:pPr>
        <w:pStyle w:val="Brdteksttab"/>
      </w:pPr>
      <w:r>
        <w:t>Tlf.: 33184848</w:t>
      </w:r>
      <w:r>
        <w:tab/>
      </w:r>
      <w:r>
        <w:tab/>
      </w:r>
    </w:p>
    <w:p w14:paraId="03DF7450" w14:textId="77777777" w:rsidR="00B73E83" w:rsidRDefault="00B73E83" w:rsidP="00B73E83">
      <w:pPr>
        <w:pStyle w:val="Brdteksttab"/>
      </w:pPr>
      <w:r>
        <w:t>E-mail: hrc@ida.dk</w:t>
      </w:r>
      <w:r>
        <w:tab/>
      </w:r>
      <w:r>
        <w:tab/>
      </w:r>
    </w:p>
    <w:p w14:paraId="2E7DD0A5" w14:textId="77777777" w:rsidR="00B73E83" w:rsidRDefault="00B73E83" w:rsidP="00B73E83">
      <w:pPr>
        <w:pStyle w:val="Brdteksttab"/>
      </w:pPr>
    </w:p>
    <w:sectPr w:rsidR="00B73E83" w:rsidSect="00B73E83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18" w:right="851" w:bottom="1701" w:left="1418" w:header="567" w:footer="357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12BA" w14:textId="77777777" w:rsidR="00B73E83" w:rsidRDefault="00B73E83">
      <w:r>
        <w:separator/>
      </w:r>
    </w:p>
  </w:endnote>
  <w:endnote w:type="continuationSeparator" w:id="0">
    <w:p w14:paraId="12898357" w14:textId="77777777" w:rsidR="00B73E83" w:rsidRDefault="00B7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69A1" w14:textId="77777777" w:rsidR="00FA7F84" w:rsidRDefault="00FA7F8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40B63056" w14:textId="77777777" w:rsidR="00FA7F84" w:rsidRDefault="00FA7F8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0F01" w14:textId="77777777" w:rsidR="00FA7F84" w:rsidRPr="006E34DF" w:rsidRDefault="00B73E83" w:rsidP="000E1AC5">
    <w:pPr>
      <w:pStyle w:val="Sidefod"/>
      <w:jc w:val="right"/>
      <w:rPr>
        <w:rFonts w:ascii="Gill Sans MT" w:hAnsi="Gill Sans MT"/>
        <w:sz w:val="16"/>
        <w:szCs w:val="16"/>
      </w:rPr>
    </w:pPr>
    <w:bookmarkStart w:id="3" w:name="BTFod2"/>
    <w:bookmarkEnd w:id="3"/>
    <w:r>
      <w:rPr>
        <w:rFonts w:ascii="Gill Sans MT" w:hAnsi="Gill Sans MT"/>
        <w:sz w:val="16"/>
        <w:szCs w:val="16"/>
      </w:rPr>
      <w:t>Sidst revideret 8. marts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A70B" w14:textId="77777777" w:rsidR="00FA7F84" w:rsidRDefault="00FA7F84">
    <w:pPr>
      <w:rPr>
        <w:sz w:val="16"/>
        <w:szCs w:val="16"/>
      </w:rPr>
    </w:pPr>
  </w:p>
  <w:p w14:paraId="56BDF988" w14:textId="77777777" w:rsidR="00FA7F84" w:rsidRPr="00332A64" w:rsidRDefault="00FA7F84">
    <w:pPr>
      <w:rPr>
        <w:rFonts w:ascii="Gill Sans MT" w:hAnsi="Gill Sans MT"/>
        <w:sz w:val="16"/>
        <w:szCs w:val="16"/>
      </w:rPr>
    </w:pPr>
  </w:p>
  <w:p w14:paraId="511ABA82" w14:textId="77777777" w:rsidR="00FA7F84" w:rsidRPr="00332A64" w:rsidRDefault="00FA7F84">
    <w:pPr>
      <w:rPr>
        <w:rFonts w:ascii="Gill Sans MT" w:hAnsi="Gill Sans MT"/>
        <w:sz w:val="16"/>
        <w:szCs w:val="16"/>
      </w:rPr>
    </w:pPr>
  </w:p>
  <w:tbl>
    <w:tblPr>
      <w:tblStyle w:val="Tabel-Gitter2"/>
      <w:tblW w:w="9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567"/>
      <w:gridCol w:w="1985"/>
      <w:gridCol w:w="567"/>
      <w:gridCol w:w="1984"/>
      <w:gridCol w:w="2269"/>
    </w:tblGrid>
    <w:tr w:rsidR="00FA7F84" w:rsidRPr="00332A64" w14:paraId="39F3F4E7" w14:textId="77777777" w:rsidTr="001E5825">
      <w:trPr>
        <w:trHeight w:hRule="exact" w:val="842"/>
      </w:trPr>
      <w:tc>
        <w:tcPr>
          <w:tcW w:w="2268" w:type="dxa"/>
        </w:tcPr>
        <w:p w14:paraId="097200D8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rPr>
              <w:rFonts w:ascii="Georgia" w:hAnsi="Georgia"/>
              <w:b/>
              <w:sz w:val="15"/>
              <w:szCs w:val="15"/>
              <w:lang w:eastAsia="ja-JP"/>
            </w:rPr>
          </w:pPr>
          <w:r w:rsidRPr="000B6892">
            <w:rPr>
              <w:rFonts w:ascii="Georgia" w:hAnsi="Georgia"/>
              <w:b/>
              <w:sz w:val="15"/>
              <w:szCs w:val="15"/>
              <w:lang w:eastAsia="ja-JP"/>
            </w:rPr>
            <w:t>Ingeniørforeningen, IDA</w:t>
          </w:r>
        </w:p>
      </w:tc>
      <w:tc>
        <w:tcPr>
          <w:tcW w:w="567" w:type="dxa"/>
        </w:tcPr>
        <w:p w14:paraId="75971C5B" w14:textId="77777777" w:rsidR="00FA7F84" w:rsidRPr="00332A64" w:rsidRDefault="00FA7F84" w:rsidP="007364D8">
          <w:pPr>
            <w:tabs>
              <w:tab w:val="center" w:pos="4819"/>
              <w:tab w:val="right" w:pos="9638"/>
            </w:tabs>
            <w:rPr>
              <w:rFonts w:ascii="Gill Sans MT" w:hAnsi="Gill Sans MT"/>
              <w:sz w:val="16"/>
              <w:lang w:eastAsia="ja-JP"/>
            </w:rPr>
          </w:pPr>
        </w:p>
      </w:tc>
      <w:tc>
        <w:tcPr>
          <w:tcW w:w="1985" w:type="dxa"/>
        </w:tcPr>
        <w:p w14:paraId="4127D09C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spacing w:line="360" w:lineRule="auto"/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  <w:r w:rsidRPr="000B6892">
            <w:rPr>
              <w:rFonts w:asciiTheme="minorHAnsi" w:hAnsiTheme="minorHAnsi" w:cstheme="minorHAnsi"/>
              <w:sz w:val="14"/>
              <w:szCs w:val="14"/>
              <w:lang w:eastAsia="ja-JP"/>
            </w:rPr>
            <w:t>Kalvebod Brygge 31-33</w:t>
          </w:r>
        </w:p>
        <w:p w14:paraId="2F7ACCC3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spacing w:line="360" w:lineRule="auto"/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  <w:r w:rsidRPr="000B6892">
            <w:rPr>
              <w:rFonts w:asciiTheme="minorHAnsi" w:hAnsiTheme="minorHAnsi" w:cstheme="minorHAnsi"/>
              <w:sz w:val="14"/>
              <w:szCs w:val="14"/>
              <w:lang w:eastAsia="ja-JP"/>
            </w:rPr>
            <w:t>DK-1780 København V</w:t>
          </w:r>
        </w:p>
        <w:p w14:paraId="150E1163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spacing w:line="360" w:lineRule="auto"/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  <w:r w:rsidRPr="000B6892">
            <w:rPr>
              <w:rFonts w:asciiTheme="minorHAnsi" w:hAnsiTheme="minorHAnsi" w:cstheme="minorHAnsi"/>
              <w:sz w:val="14"/>
              <w:szCs w:val="14"/>
              <w:lang w:eastAsia="ja-JP"/>
            </w:rPr>
            <w:t>+45 33 18 48 48</w:t>
          </w:r>
        </w:p>
      </w:tc>
      <w:tc>
        <w:tcPr>
          <w:tcW w:w="567" w:type="dxa"/>
        </w:tcPr>
        <w:p w14:paraId="57BDAD73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</w:p>
      </w:tc>
      <w:tc>
        <w:tcPr>
          <w:tcW w:w="1984" w:type="dxa"/>
        </w:tcPr>
        <w:p w14:paraId="22B3EE3E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spacing w:line="360" w:lineRule="auto"/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  <w:r w:rsidRPr="000B6892">
            <w:rPr>
              <w:rFonts w:asciiTheme="minorHAnsi" w:hAnsiTheme="minorHAnsi" w:cstheme="minorHAnsi"/>
              <w:sz w:val="14"/>
              <w:szCs w:val="14"/>
              <w:lang w:eastAsia="ja-JP"/>
            </w:rPr>
            <w:t>ida@ida.dk</w:t>
          </w:r>
        </w:p>
        <w:p w14:paraId="6BC795B7" w14:textId="77777777" w:rsidR="00FA7F84" w:rsidRPr="000B6892" w:rsidRDefault="00FA7F84" w:rsidP="007364D8">
          <w:pPr>
            <w:tabs>
              <w:tab w:val="center" w:pos="4819"/>
              <w:tab w:val="right" w:pos="9638"/>
            </w:tabs>
            <w:spacing w:line="360" w:lineRule="auto"/>
            <w:rPr>
              <w:rFonts w:asciiTheme="minorHAnsi" w:hAnsiTheme="minorHAnsi" w:cstheme="minorHAnsi"/>
              <w:sz w:val="14"/>
              <w:szCs w:val="14"/>
              <w:lang w:eastAsia="ja-JP"/>
            </w:rPr>
          </w:pPr>
          <w:r w:rsidRPr="000B6892">
            <w:rPr>
              <w:rFonts w:asciiTheme="minorHAnsi" w:hAnsiTheme="minorHAnsi" w:cstheme="minorHAnsi"/>
              <w:sz w:val="14"/>
              <w:szCs w:val="14"/>
              <w:lang w:eastAsia="ja-JP"/>
            </w:rPr>
            <w:t>ida.dk</w:t>
          </w:r>
        </w:p>
      </w:tc>
      <w:tc>
        <w:tcPr>
          <w:tcW w:w="2269" w:type="dxa"/>
        </w:tcPr>
        <w:p w14:paraId="62C77B79" w14:textId="77777777" w:rsidR="00FA7F84" w:rsidRDefault="00FA7F84" w:rsidP="007364D8">
          <w:pPr>
            <w:tabs>
              <w:tab w:val="center" w:pos="4819"/>
              <w:tab w:val="right" w:pos="9638"/>
            </w:tabs>
            <w:jc w:val="right"/>
            <w:rPr>
              <w:b/>
              <w:sz w:val="16"/>
              <w:lang w:eastAsia="ja-JP"/>
            </w:rPr>
          </w:pPr>
          <w:bookmarkStart w:id="4" w:name="BTLogo"/>
          <w:bookmarkEnd w:id="4"/>
        </w:p>
        <w:p w14:paraId="19D8C3AD" w14:textId="77777777" w:rsidR="00AA39A8" w:rsidRPr="00332A64" w:rsidRDefault="00AA39A8" w:rsidP="007364D8">
          <w:pPr>
            <w:tabs>
              <w:tab w:val="center" w:pos="4819"/>
              <w:tab w:val="right" w:pos="9638"/>
            </w:tabs>
            <w:jc w:val="right"/>
            <w:rPr>
              <w:rFonts w:ascii="Gill Sans MT" w:hAnsi="Gill Sans MT"/>
              <w:b/>
              <w:sz w:val="16"/>
              <w:lang w:eastAsia="ja-JP"/>
            </w:rPr>
          </w:pPr>
        </w:p>
        <w:p w14:paraId="2BD77AD9" w14:textId="77777777" w:rsidR="00AA39A8" w:rsidRPr="00332A64" w:rsidRDefault="00AA39A8" w:rsidP="007364D8">
          <w:pPr>
            <w:tabs>
              <w:tab w:val="center" w:pos="4819"/>
              <w:tab w:val="right" w:pos="9638"/>
            </w:tabs>
            <w:jc w:val="right"/>
            <w:rPr>
              <w:rFonts w:ascii="Gill Sans MT" w:hAnsi="Gill Sans MT"/>
              <w:b/>
              <w:sz w:val="16"/>
              <w:lang w:eastAsia="ja-JP"/>
            </w:rPr>
          </w:pPr>
        </w:p>
        <w:p w14:paraId="049096C0" w14:textId="77777777" w:rsidR="00AA39A8" w:rsidRPr="001E5825" w:rsidRDefault="00AA39A8" w:rsidP="007364D8">
          <w:pPr>
            <w:tabs>
              <w:tab w:val="center" w:pos="4819"/>
              <w:tab w:val="right" w:pos="9638"/>
            </w:tabs>
            <w:jc w:val="right"/>
            <w:rPr>
              <w:b/>
              <w:sz w:val="16"/>
              <w:lang w:eastAsia="ja-JP"/>
            </w:rPr>
          </w:pPr>
        </w:p>
      </w:tc>
    </w:tr>
  </w:tbl>
  <w:p w14:paraId="5F0721C0" w14:textId="77777777" w:rsidR="00FA7F84" w:rsidRPr="007364D8" w:rsidRDefault="00FA7F84" w:rsidP="001E5825">
    <w:pPr>
      <w:pStyle w:val="Sidefod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E7C1" w14:textId="77777777" w:rsidR="00B73E83" w:rsidRDefault="00B73E83">
      <w:r>
        <w:separator/>
      </w:r>
    </w:p>
  </w:footnote>
  <w:footnote w:type="continuationSeparator" w:id="0">
    <w:p w14:paraId="1AF579A1" w14:textId="77777777" w:rsidR="00B73E83" w:rsidRDefault="00B73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itelTegn"/>
        <w:b w:val="0"/>
        <w:sz w:val="16"/>
        <w:szCs w:val="16"/>
      </w:rPr>
      <w:id w:val="-1364900621"/>
      <w:docPartObj>
        <w:docPartGallery w:val="Page Numbers (Top of Page)"/>
        <w:docPartUnique/>
      </w:docPartObj>
    </w:sdtPr>
    <w:sdtEndPr>
      <w:rPr>
        <w:rStyle w:val="TitelTegn"/>
        <w:rFonts w:asciiTheme="minorHAnsi" w:hAnsiTheme="minorHAnsi" w:cstheme="minorHAnsi"/>
        <w:sz w:val="14"/>
        <w:szCs w:val="14"/>
      </w:rPr>
    </w:sdtEndPr>
    <w:sdtContent>
      <w:bookmarkStart w:id="2" w:name="BTHoved2" w:displacedByCustomXml="prev"/>
      <w:bookmarkEnd w:id="2" w:displacedByCustomXml="prev"/>
      <w:p w14:paraId="1820648B" w14:textId="77777777" w:rsidR="00FA7F84" w:rsidRPr="000B6892" w:rsidRDefault="00B73E83" w:rsidP="000E1AC5">
        <w:pPr>
          <w:pStyle w:val="Sidehoved"/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</w:pPr>
        <w:r>
          <w:rPr>
            <w:rStyle w:val="TitelTegn"/>
            <w:b w:val="0"/>
            <w:sz w:val="16"/>
            <w:szCs w:val="16"/>
          </w:rPr>
          <w:t>IDA Embedded - Bestyrelse</w:t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tab/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tab/>
        </w:r>
        <w:r w:rsidR="00F15366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tab/>
        </w:r>
        <w:r w:rsidR="00F15366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tab/>
        </w:r>
        <w:r w:rsid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t xml:space="preserve">Side </w:t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fldChar w:fldCharType="begin"/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instrText>PAGE   \* MERGEFORMAT</w:instrText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fldChar w:fldCharType="separate"/>
        </w:r>
        <w:r w:rsidR="000B6892">
          <w:rPr>
            <w:rStyle w:val="TitelTegn"/>
            <w:rFonts w:asciiTheme="minorHAnsi" w:hAnsiTheme="minorHAnsi" w:cstheme="minorHAnsi"/>
            <w:b w:val="0"/>
            <w:noProof/>
            <w:sz w:val="14"/>
            <w:szCs w:val="14"/>
          </w:rPr>
          <w:t>2</w:t>
        </w:r>
        <w:r w:rsidR="00FA7F84" w:rsidRPr="000B6892">
          <w:rPr>
            <w:rStyle w:val="TitelTegn"/>
            <w:rFonts w:asciiTheme="minorHAnsi" w:hAnsiTheme="minorHAnsi" w:cstheme="minorHAnsi"/>
            <w:b w:val="0"/>
            <w:sz w:val="14"/>
            <w:szCs w:val="14"/>
          </w:rPr>
          <w:fldChar w:fldCharType="end"/>
        </w:r>
      </w:p>
    </w:sdtContent>
  </w:sdt>
  <w:p w14:paraId="2DBDDF1F" w14:textId="77777777" w:rsidR="00FA7F84" w:rsidRPr="000E1AC5" w:rsidRDefault="00FA7F84" w:rsidP="000E1AC5">
    <w:pPr>
      <w:pStyle w:val="Sidehoved"/>
      <w:pBdr>
        <w:bottom w:val="single" w:sz="4" w:space="1" w:color="000000" w:themeColor="text1"/>
      </w:pBdr>
      <w:rPr>
        <w:rStyle w:val="TitelTegn"/>
        <w:b w:val="0"/>
        <w:sz w:val="16"/>
        <w:szCs w:val="16"/>
        <w:u w:val="single"/>
      </w:rPr>
    </w:pPr>
  </w:p>
  <w:p w14:paraId="68256BB2" w14:textId="77777777" w:rsidR="00FA7F84" w:rsidRPr="000E1AC5" w:rsidRDefault="00FA7F84" w:rsidP="000E1AC5">
    <w:pPr>
      <w:pStyle w:val="Sidehoved"/>
      <w:rPr>
        <w:rFonts w:eastAsiaTheme="majorEastAsia" w:cstheme="majorBidi"/>
        <w:bCs/>
        <w:color w:val="3B3B3B" w:themeColor="text2" w:themeShade="BF"/>
        <w:sz w:val="16"/>
        <w:szCs w:val="16"/>
        <w:u w:val="single"/>
      </w:rPr>
    </w:pPr>
  </w:p>
  <w:p w14:paraId="7EA177C8" w14:textId="77777777" w:rsidR="00FA7F84" w:rsidRPr="000E1AC5" w:rsidRDefault="00FA7F84">
    <w:pPr>
      <w:pStyle w:val="Sidehoved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76D"/>
    <w:multiLevelType w:val="singleLevel"/>
    <w:tmpl w:val="2928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23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3"/>
    <w:rsid w:val="00005F71"/>
    <w:rsid w:val="00010AAF"/>
    <w:rsid w:val="000325E4"/>
    <w:rsid w:val="00040EFB"/>
    <w:rsid w:val="0004298F"/>
    <w:rsid w:val="000467E1"/>
    <w:rsid w:val="000613FA"/>
    <w:rsid w:val="00063744"/>
    <w:rsid w:val="00065F0F"/>
    <w:rsid w:val="0007376F"/>
    <w:rsid w:val="00085B82"/>
    <w:rsid w:val="00086774"/>
    <w:rsid w:val="0008715D"/>
    <w:rsid w:val="000906FA"/>
    <w:rsid w:val="0009187C"/>
    <w:rsid w:val="0009544F"/>
    <w:rsid w:val="000A2BB8"/>
    <w:rsid w:val="000A4CA0"/>
    <w:rsid w:val="000B6892"/>
    <w:rsid w:val="000D4090"/>
    <w:rsid w:val="000E0D27"/>
    <w:rsid w:val="000E1AC5"/>
    <w:rsid w:val="00101E88"/>
    <w:rsid w:val="00116235"/>
    <w:rsid w:val="00121BF5"/>
    <w:rsid w:val="00130BF9"/>
    <w:rsid w:val="00134028"/>
    <w:rsid w:val="00135917"/>
    <w:rsid w:val="001477EA"/>
    <w:rsid w:val="0017318B"/>
    <w:rsid w:val="00193C33"/>
    <w:rsid w:val="001976F5"/>
    <w:rsid w:val="00197EBA"/>
    <w:rsid w:val="001A13B9"/>
    <w:rsid w:val="001B1210"/>
    <w:rsid w:val="001D1949"/>
    <w:rsid w:val="001D4AF5"/>
    <w:rsid w:val="001E1EBF"/>
    <w:rsid w:val="001E4DF8"/>
    <w:rsid w:val="001E5825"/>
    <w:rsid w:val="001E6F65"/>
    <w:rsid w:val="001F577E"/>
    <w:rsid w:val="00204279"/>
    <w:rsid w:val="0020450B"/>
    <w:rsid w:val="0022255A"/>
    <w:rsid w:val="00227B2E"/>
    <w:rsid w:val="00232642"/>
    <w:rsid w:val="00240708"/>
    <w:rsid w:val="00241864"/>
    <w:rsid w:val="00242B68"/>
    <w:rsid w:val="002501DE"/>
    <w:rsid w:val="00251524"/>
    <w:rsid w:val="0025223B"/>
    <w:rsid w:val="00260255"/>
    <w:rsid w:val="00260556"/>
    <w:rsid w:val="00264B45"/>
    <w:rsid w:val="002774F2"/>
    <w:rsid w:val="002839F4"/>
    <w:rsid w:val="00285284"/>
    <w:rsid w:val="002857F7"/>
    <w:rsid w:val="002944C1"/>
    <w:rsid w:val="00296863"/>
    <w:rsid w:val="002B6127"/>
    <w:rsid w:val="002D00A0"/>
    <w:rsid w:val="002D6653"/>
    <w:rsid w:val="002E3AD6"/>
    <w:rsid w:val="002E5B59"/>
    <w:rsid w:val="00313226"/>
    <w:rsid w:val="00315CB3"/>
    <w:rsid w:val="00317D04"/>
    <w:rsid w:val="00327951"/>
    <w:rsid w:val="00332A64"/>
    <w:rsid w:val="00344EEA"/>
    <w:rsid w:val="00351514"/>
    <w:rsid w:val="003714A7"/>
    <w:rsid w:val="003756E1"/>
    <w:rsid w:val="003C0D3C"/>
    <w:rsid w:val="003D567E"/>
    <w:rsid w:val="003E412D"/>
    <w:rsid w:val="003F1710"/>
    <w:rsid w:val="00416F01"/>
    <w:rsid w:val="004176B1"/>
    <w:rsid w:val="00417FD8"/>
    <w:rsid w:val="00431338"/>
    <w:rsid w:val="00442C5E"/>
    <w:rsid w:val="00447646"/>
    <w:rsid w:val="004515B9"/>
    <w:rsid w:val="00463806"/>
    <w:rsid w:val="00473170"/>
    <w:rsid w:val="004737DF"/>
    <w:rsid w:val="00475C58"/>
    <w:rsid w:val="0047706A"/>
    <w:rsid w:val="00482CA6"/>
    <w:rsid w:val="00491774"/>
    <w:rsid w:val="00497C23"/>
    <w:rsid w:val="004A2194"/>
    <w:rsid w:val="004A577E"/>
    <w:rsid w:val="004D3C08"/>
    <w:rsid w:val="004F59F0"/>
    <w:rsid w:val="004F7930"/>
    <w:rsid w:val="005200CB"/>
    <w:rsid w:val="0053269F"/>
    <w:rsid w:val="00537F64"/>
    <w:rsid w:val="00543058"/>
    <w:rsid w:val="005461D0"/>
    <w:rsid w:val="00584C0C"/>
    <w:rsid w:val="0058798D"/>
    <w:rsid w:val="005A0858"/>
    <w:rsid w:val="005B14C3"/>
    <w:rsid w:val="005B5602"/>
    <w:rsid w:val="005D1936"/>
    <w:rsid w:val="005D52A7"/>
    <w:rsid w:val="005F3C6A"/>
    <w:rsid w:val="00602F10"/>
    <w:rsid w:val="00604646"/>
    <w:rsid w:val="00606BE4"/>
    <w:rsid w:val="00610711"/>
    <w:rsid w:val="0061307C"/>
    <w:rsid w:val="006262E0"/>
    <w:rsid w:val="006367DF"/>
    <w:rsid w:val="00646422"/>
    <w:rsid w:val="00667249"/>
    <w:rsid w:val="00682050"/>
    <w:rsid w:val="00687A47"/>
    <w:rsid w:val="006922D8"/>
    <w:rsid w:val="00693B30"/>
    <w:rsid w:val="00694994"/>
    <w:rsid w:val="006B1D8A"/>
    <w:rsid w:val="006B4BB2"/>
    <w:rsid w:val="006D0CBD"/>
    <w:rsid w:val="006D3DAB"/>
    <w:rsid w:val="006E34DF"/>
    <w:rsid w:val="006E5E39"/>
    <w:rsid w:val="006E7392"/>
    <w:rsid w:val="006F17D0"/>
    <w:rsid w:val="006F4F6F"/>
    <w:rsid w:val="006F753E"/>
    <w:rsid w:val="00706A3F"/>
    <w:rsid w:val="00710E21"/>
    <w:rsid w:val="0072229E"/>
    <w:rsid w:val="00731E5D"/>
    <w:rsid w:val="00735FC0"/>
    <w:rsid w:val="007364D8"/>
    <w:rsid w:val="00745B7C"/>
    <w:rsid w:val="0074682B"/>
    <w:rsid w:val="00750254"/>
    <w:rsid w:val="00762533"/>
    <w:rsid w:val="00762F74"/>
    <w:rsid w:val="00786A21"/>
    <w:rsid w:val="0079143F"/>
    <w:rsid w:val="00792B40"/>
    <w:rsid w:val="007B2329"/>
    <w:rsid w:val="007C08D5"/>
    <w:rsid w:val="007C41BE"/>
    <w:rsid w:val="007C4A91"/>
    <w:rsid w:val="007D6EDC"/>
    <w:rsid w:val="007E0370"/>
    <w:rsid w:val="007E7BCA"/>
    <w:rsid w:val="007F00F1"/>
    <w:rsid w:val="007F4C33"/>
    <w:rsid w:val="007F615E"/>
    <w:rsid w:val="007F63B7"/>
    <w:rsid w:val="00821E14"/>
    <w:rsid w:val="008246EC"/>
    <w:rsid w:val="00834B9E"/>
    <w:rsid w:val="00841F9B"/>
    <w:rsid w:val="00847FFB"/>
    <w:rsid w:val="008562A8"/>
    <w:rsid w:val="00867315"/>
    <w:rsid w:val="008718E1"/>
    <w:rsid w:val="00871C18"/>
    <w:rsid w:val="00876AAD"/>
    <w:rsid w:val="00884F69"/>
    <w:rsid w:val="008914F9"/>
    <w:rsid w:val="008A342B"/>
    <w:rsid w:val="008B3676"/>
    <w:rsid w:val="008C53B6"/>
    <w:rsid w:val="008D7986"/>
    <w:rsid w:val="008E2D61"/>
    <w:rsid w:val="008F0C2D"/>
    <w:rsid w:val="00900DED"/>
    <w:rsid w:val="00906393"/>
    <w:rsid w:val="00907B74"/>
    <w:rsid w:val="00910716"/>
    <w:rsid w:val="00912C55"/>
    <w:rsid w:val="009134C4"/>
    <w:rsid w:val="00917995"/>
    <w:rsid w:val="009478B1"/>
    <w:rsid w:val="00951846"/>
    <w:rsid w:val="009532BA"/>
    <w:rsid w:val="0095455A"/>
    <w:rsid w:val="009557A7"/>
    <w:rsid w:val="00967A2F"/>
    <w:rsid w:val="00970A2D"/>
    <w:rsid w:val="009A4481"/>
    <w:rsid w:val="009A4956"/>
    <w:rsid w:val="009A7693"/>
    <w:rsid w:val="009A783E"/>
    <w:rsid w:val="009B1A66"/>
    <w:rsid w:val="009B212F"/>
    <w:rsid w:val="009B40F4"/>
    <w:rsid w:val="009B575A"/>
    <w:rsid w:val="009C253F"/>
    <w:rsid w:val="009C6A34"/>
    <w:rsid w:val="009D1337"/>
    <w:rsid w:val="009D250E"/>
    <w:rsid w:val="009D3CD0"/>
    <w:rsid w:val="009D64B3"/>
    <w:rsid w:val="00A10D93"/>
    <w:rsid w:val="00A13CF5"/>
    <w:rsid w:val="00A47F9A"/>
    <w:rsid w:val="00A72EED"/>
    <w:rsid w:val="00A85FDF"/>
    <w:rsid w:val="00AA39A8"/>
    <w:rsid w:val="00AA531A"/>
    <w:rsid w:val="00AA5D00"/>
    <w:rsid w:val="00AB43EA"/>
    <w:rsid w:val="00AB4728"/>
    <w:rsid w:val="00AB6D0E"/>
    <w:rsid w:val="00AD134E"/>
    <w:rsid w:val="00AD3F5D"/>
    <w:rsid w:val="00AE0606"/>
    <w:rsid w:val="00AF050E"/>
    <w:rsid w:val="00B25FD5"/>
    <w:rsid w:val="00B365A4"/>
    <w:rsid w:val="00B449BF"/>
    <w:rsid w:val="00B46C07"/>
    <w:rsid w:val="00B474D5"/>
    <w:rsid w:val="00B50DEB"/>
    <w:rsid w:val="00B533F9"/>
    <w:rsid w:val="00B5608D"/>
    <w:rsid w:val="00B609ED"/>
    <w:rsid w:val="00B73E83"/>
    <w:rsid w:val="00B81550"/>
    <w:rsid w:val="00B81A82"/>
    <w:rsid w:val="00B93A63"/>
    <w:rsid w:val="00B95FD7"/>
    <w:rsid w:val="00BA6FC6"/>
    <w:rsid w:val="00BE35C3"/>
    <w:rsid w:val="00C153F1"/>
    <w:rsid w:val="00C231E1"/>
    <w:rsid w:val="00C4167E"/>
    <w:rsid w:val="00C45B19"/>
    <w:rsid w:val="00C50F89"/>
    <w:rsid w:val="00C54952"/>
    <w:rsid w:val="00C938D8"/>
    <w:rsid w:val="00C95E0D"/>
    <w:rsid w:val="00CA2123"/>
    <w:rsid w:val="00CA384C"/>
    <w:rsid w:val="00CC5EE0"/>
    <w:rsid w:val="00CD0658"/>
    <w:rsid w:val="00CD6770"/>
    <w:rsid w:val="00CE0232"/>
    <w:rsid w:val="00CE7994"/>
    <w:rsid w:val="00CE7A95"/>
    <w:rsid w:val="00CF3BD5"/>
    <w:rsid w:val="00D01E1C"/>
    <w:rsid w:val="00D03033"/>
    <w:rsid w:val="00D0605E"/>
    <w:rsid w:val="00D16778"/>
    <w:rsid w:val="00D20467"/>
    <w:rsid w:val="00D3292F"/>
    <w:rsid w:val="00D34140"/>
    <w:rsid w:val="00D50EFF"/>
    <w:rsid w:val="00D53448"/>
    <w:rsid w:val="00D647B6"/>
    <w:rsid w:val="00D71FD5"/>
    <w:rsid w:val="00D93D64"/>
    <w:rsid w:val="00D942E3"/>
    <w:rsid w:val="00D951A6"/>
    <w:rsid w:val="00DA343E"/>
    <w:rsid w:val="00DA77E1"/>
    <w:rsid w:val="00DB34F0"/>
    <w:rsid w:val="00DB4C49"/>
    <w:rsid w:val="00DD117C"/>
    <w:rsid w:val="00DD61D0"/>
    <w:rsid w:val="00DE5A97"/>
    <w:rsid w:val="00DE75F0"/>
    <w:rsid w:val="00DF3D48"/>
    <w:rsid w:val="00DF55C6"/>
    <w:rsid w:val="00E06DFE"/>
    <w:rsid w:val="00E37AF1"/>
    <w:rsid w:val="00E4333A"/>
    <w:rsid w:val="00E44263"/>
    <w:rsid w:val="00E4490A"/>
    <w:rsid w:val="00E46FB5"/>
    <w:rsid w:val="00E51517"/>
    <w:rsid w:val="00E5394F"/>
    <w:rsid w:val="00E55970"/>
    <w:rsid w:val="00E60F16"/>
    <w:rsid w:val="00E77C56"/>
    <w:rsid w:val="00E80D3C"/>
    <w:rsid w:val="00E9772D"/>
    <w:rsid w:val="00EA7AD9"/>
    <w:rsid w:val="00EB0E3F"/>
    <w:rsid w:val="00EB2913"/>
    <w:rsid w:val="00ED2CEC"/>
    <w:rsid w:val="00EE1FB6"/>
    <w:rsid w:val="00EE6CB8"/>
    <w:rsid w:val="00EF4DCB"/>
    <w:rsid w:val="00F04D8B"/>
    <w:rsid w:val="00F15366"/>
    <w:rsid w:val="00F46AC1"/>
    <w:rsid w:val="00F54B7A"/>
    <w:rsid w:val="00F60034"/>
    <w:rsid w:val="00F6237E"/>
    <w:rsid w:val="00F644A7"/>
    <w:rsid w:val="00F7288C"/>
    <w:rsid w:val="00F94E8E"/>
    <w:rsid w:val="00F96E6F"/>
    <w:rsid w:val="00FA7F84"/>
    <w:rsid w:val="00FB7B95"/>
    <w:rsid w:val="00FC2589"/>
    <w:rsid w:val="00FC2A9F"/>
    <w:rsid w:val="00FC7875"/>
    <w:rsid w:val="00FD1373"/>
    <w:rsid w:val="00FD687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586A8C"/>
  <w15:docId w15:val="{683EB056-6148-4C8E-A8D2-8CA6BA91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892"/>
    <w:pPr>
      <w:tabs>
        <w:tab w:val="left" w:pos="3969"/>
        <w:tab w:val="left" w:pos="6237"/>
      </w:tabs>
    </w:pPr>
    <w:rPr>
      <w:rFonts w:ascii="Arial" w:hAnsi="Arial"/>
    </w:rPr>
  </w:style>
  <w:style w:type="paragraph" w:styleId="Overskrift1">
    <w:name w:val="heading 1"/>
    <w:basedOn w:val="Normal"/>
    <w:next w:val="Normal"/>
    <w:qFormat/>
    <w:rsid w:val="000B6892"/>
    <w:pPr>
      <w:keepNext/>
      <w:spacing w:before="240" w:after="60"/>
      <w:outlineLvl w:val="0"/>
    </w:pPr>
    <w:rPr>
      <w:b/>
      <w:kern w:val="28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pPr>
      <w:spacing w:after="160"/>
      <w:jc w:val="both"/>
    </w:pPr>
  </w:style>
  <w:style w:type="paragraph" w:customStyle="1" w:styleId="Brdtekstliste">
    <w:name w:val="Brødtekst liste"/>
    <w:basedOn w:val="Brdtekst"/>
    <w:pPr>
      <w:keepNext/>
      <w:keepLines/>
      <w:spacing w:after="20"/>
      <w:jc w:val="left"/>
    </w:pPr>
  </w:style>
  <w:style w:type="paragraph" w:customStyle="1" w:styleId="Brdtekstskema">
    <w:name w:val="Brødtekst skema"/>
    <w:basedOn w:val="Brdtekst"/>
    <w:pPr>
      <w:keepNext/>
      <w:keepLines/>
      <w:spacing w:after="0"/>
      <w:ind w:left="57"/>
      <w:jc w:val="left"/>
    </w:pPr>
  </w:style>
  <w:style w:type="paragraph" w:styleId="Titel">
    <w:name w:val="Title"/>
    <w:basedOn w:val="Normal"/>
    <w:next w:val="Brdtekst"/>
    <w:link w:val="TitelTegn"/>
    <w:qFormat/>
    <w:pPr>
      <w:pBdr>
        <w:bottom w:val="single" w:sz="12" w:space="1" w:color="auto"/>
      </w:pBdr>
      <w:spacing w:before="240" w:after="60"/>
      <w:outlineLvl w:val="0"/>
    </w:pPr>
    <w:rPr>
      <w:b/>
      <w:kern w:val="28"/>
      <w:sz w:val="34"/>
    </w:rPr>
  </w:style>
  <w:style w:type="paragraph" w:customStyle="1" w:styleId="Funktion">
    <w:name w:val="Funktion"/>
    <w:basedOn w:val="Brdtekst"/>
    <w:next w:val="Brdteksttab"/>
    <w:pPr>
      <w:spacing w:before="160" w:after="120"/>
    </w:pPr>
    <w:rPr>
      <w:b/>
    </w:rPr>
  </w:style>
  <w:style w:type="paragraph" w:customStyle="1" w:styleId="Titelgrupper">
    <w:name w:val="Titel grupper"/>
    <w:basedOn w:val="Normal"/>
    <w:next w:val="Funktion"/>
    <w:pPr>
      <w:keepNext/>
      <w:keepLines/>
      <w:spacing w:before="160" w:after="80"/>
    </w:pPr>
    <w:rPr>
      <w:b/>
      <w:sz w:val="28"/>
    </w:rPr>
  </w:style>
  <w:style w:type="paragraph" w:styleId="Sidehoved">
    <w:name w:val="header"/>
    <w:basedOn w:val="Normal"/>
    <w:link w:val="SidehovedTegn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EE6CB8"/>
    <w:rPr>
      <w:rFonts w:ascii="Arial" w:hAnsi="Arial"/>
    </w:rPr>
  </w:style>
  <w:style w:type="paragraph" w:customStyle="1" w:styleId="Skillelinje">
    <w:name w:val="Skillelinje"/>
    <w:basedOn w:val="Normal"/>
    <w:next w:val="Funktion"/>
    <w:pPr>
      <w:widowControl w:val="0"/>
    </w:pPr>
    <w:rPr>
      <w:sz w:val="16"/>
    </w:rPr>
  </w:style>
  <w:style w:type="paragraph" w:customStyle="1" w:styleId="Skille">
    <w:name w:val="Skille"/>
    <w:basedOn w:val="Normal"/>
    <w:next w:val="Titelgrupper"/>
    <w:pPr>
      <w:widowControl w:val="0"/>
    </w:pPr>
    <w:rPr>
      <w:sz w:val="16"/>
    </w:rPr>
  </w:style>
  <w:style w:type="paragraph" w:customStyle="1" w:styleId="Brdteksttab">
    <w:name w:val="Brødtekst tab"/>
    <w:basedOn w:val="Normal"/>
    <w:pPr>
      <w:tabs>
        <w:tab w:val="left" w:pos="3402"/>
        <w:tab w:val="left" w:pos="5670"/>
      </w:tabs>
    </w:pPr>
  </w:style>
  <w:style w:type="table" w:styleId="Tabel-Gitter">
    <w:name w:val="Table Grid"/>
    <w:basedOn w:val="Tabel-Normal"/>
    <w:rsid w:val="007364D8"/>
    <w:rPr>
      <w:rFonts w:eastAsia="Palatino Linotype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rsid w:val="007364D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364D8"/>
    <w:rPr>
      <w:rFonts w:ascii="Tahoma" w:hAnsi="Tahoma" w:cs="Tahoma"/>
      <w:sz w:val="16"/>
      <w:szCs w:val="16"/>
    </w:rPr>
  </w:style>
  <w:style w:type="table" w:customStyle="1" w:styleId="Tabel-Gitter1">
    <w:name w:val="Tabel - Gitter1"/>
    <w:basedOn w:val="Tabel-Normal"/>
    <w:next w:val="Tabel-Gitter"/>
    <w:rsid w:val="007364D8"/>
    <w:rPr>
      <w:rFonts w:eastAsia="Palatino Linotype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-Gitter2">
    <w:name w:val="Tabel - Gitter2"/>
    <w:basedOn w:val="Tabel-Normal"/>
    <w:next w:val="Tabel-Gitter"/>
    <w:rsid w:val="007364D8"/>
    <w:rPr>
      <w:rFonts w:eastAsia="Palatino Linotype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Tegn">
    <w:name w:val="Titel Tegn"/>
    <w:basedOn w:val="Standardskrifttypeiafsnit"/>
    <w:link w:val="Titel"/>
    <w:rsid w:val="000E1AC5"/>
    <w:rPr>
      <w:rFonts w:ascii="Gill Sans MT" w:hAnsi="Gill Sans MT"/>
      <w:b/>
      <w:kern w:val="28"/>
      <w:sz w:val="34"/>
    </w:rPr>
  </w:style>
  <w:style w:type="character" w:customStyle="1" w:styleId="SidehovedTegn">
    <w:name w:val="Sidehoved Tegn"/>
    <w:basedOn w:val="Standardskrifttypeiafsnit"/>
    <w:link w:val="Sidehoved"/>
    <w:rsid w:val="000E1AC5"/>
    <w:rPr>
      <w:rFonts w:ascii="Gill Sans MT" w:hAnsi="Gill Sans MT"/>
      <w:sz w:val="24"/>
    </w:rPr>
  </w:style>
  <w:style w:type="paragraph" w:styleId="Citat">
    <w:name w:val="Quote"/>
    <w:aliases w:val="Funktover"/>
    <w:basedOn w:val="Normal"/>
    <w:next w:val="Normal"/>
    <w:link w:val="CitatTegn"/>
    <w:uiPriority w:val="29"/>
    <w:rsid w:val="00EE6CB8"/>
    <w:pPr>
      <w:tabs>
        <w:tab w:val="clear" w:pos="6237"/>
      </w:tabs>
    </w:pPr>
    <w:rPr>
      <w:b/>
      <w:iCs/>
      <w:color w:val="000000" w:themeColor="text1"/>
      <w:sz w:val="24"/>
    </w:rPr>
  </w:style>
  <w:style w:type="character" w:customStyle="1" w:styleId="CitatTegn">
    <w:name w:val="Citat Tegn"/>
    <w:aliases w:val="Funktover Tegn"/>
    <w:basedOn w:val="Standardskrifttypeiafsnit"/>
    <w:link w:val="Citat"/>
    <w:uiPriority w:val="29"/>
    <w:rsid w:val="00EE6CB8"/>
    <w:rPr>
      <w:rFonts w:ascii="Arial" w:hAnsi="Arial"/>
      <w:b/>
      <w:iCs/>
      <w:color w:val="000000" w:themeColor="text1"/>
      <w:sz w:val="24"/>
    </w:rPr>
  </w:style>
  <w:style w:type="paragraph" w:customStyle="1" w:styleId="TypografiGillSansMT20pktFedFr14pkt">
    <w:name w:val="Typografi Gill Sans MT 20 pkt Fed Før:  14 pkt."/>
    <w:basedOn w:val="Normal"/>
    <w:rsid w:val="00EE6CB8"/>
    <w:pPr>
      <w:spacing w:before="280"/>
    </w:pPr>
    <w:rPr>
      <w:b/>
      <w:bC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nt.ida.dk\dokumenter\IDA\System\IDAdata\IDAskabeloner2010\IDA\BestyrelsesListe.dotm" TargetMode="External"/></Relationships>
</file>

<file path=word/theme/theme1.xml><?xml version="1.0" encoding="utf-8"?>
<a:theme xmlns:a="http://schemas.openxmlformats.org/drawingml/2006/main" name="Kontortema">
  <a:themeElements>
    <a:clrScheme name="IDA ny">
      <a:dk1>
        <a:sysClr val="windowText" lastClr="000000"/>
      </a:dk1>
      <a:lt1>
        <a:sysClr val="window" lastClr="FFFFFF"/>
      </a:lt1>
      <a:dk2>
        <a:srgbClr val="505050"/>
      </a:dk2>
      <a:lt2>
        <a:srgbClr val="CEC1AF"/>
      </a:lt2>
      <a:accent1>
        <a:srgbClr val="1491E1"/>
      </a:accent1>
      <a:accent2>
        <a:srgbClr val="F5410A"/>
      </a:accent2>
      <a:accent3>
        <a:srgbClr val="0FE196"/>
      </a:accent3>
      <a:accent4>
        <a:srgbClr val="64BDE1"/>
      </a:accent4>
      <a:accent5>
        <a:srgbClr val="FDB913"/>
      </a:accent5>
      <a:accent6>
        <a:srgbClr val="8BCC6B"/>
      </a:accent6>
      <a:hlink>
        <a:srgbClr val="00A651"/>
      </a:hlink>
      <a:folHlink>
        <a:srgbClr val="00A651"/>
      </a:folHlink>
    </a:clrScheme>
    <a:fontScheme name="ID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77D0D2AF7E1643A7E7FB2B3A4E192B" ma:contentTypeVersion="18" ma:contentTypeDescription="Opret et nyt dokument." ma:contentTypeScope="" ma:versionID="776d0b054179103592e7c86425d3e9e9">
  <xsd:schema xmlns:xsd="http://www.w3.org/2001/XMLSchema" xmlns:xs="http://www.w3.org/2001/XMLSchema" xmlns:p="http://schemas.microsoft.com/office/2006/metadata/properties" xmlns:ns2="7fe3549e-d5ca-4dda-913f-3e946d4f2c5a" xmlns:ns3="73b5df67-aac5-4c82-a2d6-6dc26cb78a0e" targetNamespace="http://schemas.microsoft.com/office/2006/metadata/properties" ma:root="true" ma:fieldsID="6369ce3c2a06522858c3ed07079ce02f" ns2:_="" ns3:_="">
    <xsd:import namespace="7fe3549e-d5ca-4dda-913f-3e946d4f2c5a"/>
    <xsd:import namespace="73b5df67-aac5-4c82-a2d6-6dc26cb78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549e-d5ca-4dda-913f-3e946d4f2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8568548-9f5a-4e35-9c17-968ba1d5fe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5df67-aac5-4c82-a2d6-6dc26cb78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efd2b9-fd20-427d-b3a3-b3fb4d2304e8}" ma:internalName="TaxCatchAll" ma:showField="CatchAllData" ma:web="73b5df67-aac5-4c82-a2d6-6dc26cb78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C243F-C876-477A-A4FA-39080918B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AEE04-988E-4E5D-92D8-36BB4B9ECCF2}"/>
</file>

<file path=customXml/itemProps3.xml><?xml version="1.0" encoding="utf-8"?>
<ds:datastoreItem xmlns:ds="http://schemas.openxmlformats.org/officeDocument/2006/customXml" ds:itemID="{39DB9B3E-2E70-4CFF-B943-37E09BBD518A}"/>
</file>

<file path=docProps/app.xml><?xml version="1.0" encoding="utf-8"?>
<Properties xmlns="http://schemas.openxmlformats.org/officeDocument/2006/extended-properties" xmlns:vt="http://schemas.openxmlformats.org/officeDocument/2006/docPropsVTypes">
  <Template>BestyrelsesListe.dotm</Template>
  <TotalTime>3</TotalTime>
  <Pages>1</Pages>
  <Words>104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BESTYRELSESLISTE</vt:lpstr>
    </vt:vector>
  </TitlesOfParts>
  <Company>IDA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BESTYRELSESLISTE</dc:title>
  <dc:creator>Henriette Rimmer Caspersen</dc:creator>
  <cp:lastModifiedBy>Henriette Rimmer Caspersen</cp:lastModifiedBy>
  <cp:revision>1</cp:revision>
  <cp:lastPrinted>1999-09-08T11:52:00Z</cp:lastPrinted>
  <dcterms:created xsi:type="dcterms:W3CDTF">2024-03-08T11:35:00Z</dcterms:created>
  <dcterms:modified xsi:type="dcterms:W3CDTF">2024-03-08T11:38:00Z</dcterms:modified>
</cp:coreProperties>
</file>